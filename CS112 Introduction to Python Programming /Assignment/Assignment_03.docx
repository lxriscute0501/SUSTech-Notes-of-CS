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51DC8" w14:textId="77777777" w:rsidR="00C05885" w:rsidRDefault="00000000">
      <w:pPr>
        <w:pStyle w:val="TITLE"/>
      </w:pPr>
      <w:r>
        <w:t>CS112: Python Programming</w:t>
      </w:r>
      <w:r>
        <w:br/>
        <w:t xml:space="preserve">Assignment </w:t>
      </w:r>
      <w:r>
        <w:rPr>
          <w:rFonts w:hint="eastAsia"/>
        </w:rPr>
        <w:t>03</w:t>
      </w:r>
      <w:r>
        <w:br/>
      </w:r>
    </w:p>
    <w:p w14:paraId="05848130" w14:textId="68206626" w:rsidR="00C05885" w:rsidRDefault="0093260A" w:rsidP="0093260A">
      <w:pPr>
        <w:pStyle w:val="PARAGRAPHNOINDENT"/>
        <w:numPr>
          <w:ilvl w:val="0"/>
          <w:numId w:val="7"/>
        </w:numPr>
        <w:rPr>
          <w:lang w:val="en-GB" w:eastAsia="zh-CN"/>
        </w:rPr>
      </w:pPr>
      <w:r w:rsidRPr="0093260A">
        <w:rPr>
          <w:lang w:val="en-GB" w:eastAsia="zh-CN"/>
        </w:rPr>
        <w:t xml:space="preserve">Write a Python program to create a Vehicle class with name, </w:t>
      </w:r>
      <w:proofErr w:type="spellStart"/>
      <w:r w:rsidRPr="0093260A">
        <w:rPr>
          <w:lang w:val="en-GB" w:eastAsia="zh-CN"/>
        </w:rPr>
        <w:t>max_speed</w:t>
      </w:r>
      <w:proofErr w:type="spellEnd"/>
      <w:r w:rsidRPr="0093260A">
        <w:rPr>
          <w:lang w:val="en-GB" w:eastAsia="zh-CN"/>
        </w:rPr>
        <w:t xml:space="preserve"> and mileage instance attributes.</w:t>
      </w:r>
    </w:p>
    <w:p w14:paraId="4932ADDA" w14:textId="77777777" w:rsidR="0093260A" w:rsidRDefault="0093260A" w:rsidP="0093260A">
      <w:pPr>
        <w:pStyle w:val="PARAGRAPHNOINDENT"/>
        <w:ind w:left="360"/>
        <w:rPr>
          <w:rFonts w:hint="eastAsia"/>
          <w:lang w:val="en-GB" w:eastAsia="zh-CN"/>
        </w:rPr>
      </w:pPr>
    </w:p>
    <w:p w14:paraId="1FE9D1C0" w14:textId="7476D7F1" w:rsidR="0093260A" w:rsidRPr="0093260A" w:rsidRDefault="0093260A" w:rsidP="0093260A">
      <w:pPr>
        <w:pStyle w:val="PARAGRAPHNOINDENT"/>
        <w:numPr>
          <w:ilvl w:val="0"/>
          <w:numId w:val="7"/>
        </w:numPr>
        <w:rPr>
          <w:lang w:eastAsia="zh-CN"/>
        </w:rPr>
      </w:pPr>
      <w:r w:rsidRPr="0093260A">
        <w:rPr>
          <w:lang w:eastAsia="zh-CN"/>
        </w:rPr>
        <w:t xml:space="preserve">Create a child class called Bus that will inherit </w:t>
      </w:r>
      <w:proofErr w:type="gramStart"/>
      <w:r w:rsidRPr="0093260A">
        <w:rPr>
          <w:lang w:eastAsia="zh-CN"/>
        </w:rPr>
        <w:t>all of</w:t>
      </w:r>
      <w:proofErr w:type="gramEnd"/>
      <w:r w:rsidRPr="0093260A">
        <w:rPr>
          <w:lang w:eastAsia="zh-CN"/>
        </w:rPr>
        <w:t xml:space="preserve"> the variables and methods of the Vehicle class in </w:t>
      </w:r>
      <w:r w:rsidR="00681843">
        <w:rPr>
          <w:rFonts w:hint="eastAsia"/>
          <w:lang w:eastAsia="zh-CN"/>
        </w:rPr>
        <w:t>1</w:t>
      </w:r>
      <w:r w:rsidRPr="0093260A">
        <w:rPr>
          <w:lang w:eastAsia="zh-CN"/>
        </w:rPr>
        <w:t>.</w:t>
      </w:r>
      <w:r>
        <w:rPr>
          <w:rFonts w:hint="eastAsia"/>
          <w:lang w:eastAsia="zh-CN"/>
        </w:rPr>
        <w:t xml:space="preserve"> </w:t>
      </w:r>
      <w:r w:rsidRPr="0093260A">
        <w:rPr>
          <w:lang w:eastAsia="zh-CN"/>
        </w:rPr>
        <w:t xml:space="preserve">Add a class variable </w:t>
      </w:r>
      <w:proofErr w:type="spellStart"/>
      <w:r w:rsidRPr="0093260A">
        <w:rPr>
          <w:lang w:eastAsia="zh-CN"/>
        </w:rPr>
        <w:t>vehicle_type</w:t>
      </w:r>
      <w:proofErr w:type="spellEnd"/>
      <w:r w:rsidRPr="0093260A">
        <w:rPr>
          <w:lang w:eastAsia="zh-CN"/>
        </w:rPr>
        <w:t xml:space="preserve"> = ‘bus’ to Bus.</w:t>
      </w:r>
      <w:r>
        <w:rPr>
          <w:rFonts w:hint="eastAsia"/>
          <w:lang w:eastAsia="zh-CN"/>
        </w:rPr>
        <w:t xml:space="preserve"> </w:t>
      </w:r>
      <w:r w:rsidRPr="0093260A">
        <w:rPr>
          <w:lang w:val="en-GB" w:eastAsia="zh-CN"/>
        </w:rPr>
        <w:t xml:space="preserve">Write a method called </w:t>
      </w:r>
      <w:proofErr w:type="gramStart"/>
      <w:r w:rsidRPr="0093260A">
        <w:rPr>
          <w:lang w:val="en-GB" w:eastAsia="zh-CN"/>
        </w:rPr>
        <w:t>show(</w:t>
      </w:r>
      <w:proofErr w:type="gramEnd"/>
      <w:r w:rsidRPr="0093260A">
        <w:rPr>
          <w:lang w:val="en-GB" w:eastAsia="zh-CN"/>
        </w:rPr>
        <w:t>) that prints out all the class and instance variables of the bus object.</w:t>
      </w:r>
    </w:p>
    <w:p w14:paraId="69552E73" w14:textId="77777777" w:rsidR="0093260A" w:rsidRDefault="0093260A" w:rsidP="0093260A">
      <w:pPr>
        <w:pStyle w:val="afb"/>
        <w:ind w:firstLine="440"/>
        <w:rPr>
          <w:rFonts w:hint="eastAsia"/>
          <w:lang w:eastAsia="zh-CN"/>
        </w:rPr>
      </w:pPr>
    </w:p>
    <w:p w14:paraId="7F89ECFA" w14:textId="395C9FB4" w:rsidR="0093260A" w:rsidRPr="0093260A" w:rsidRDefault="0093260A" w:rsidP="0093260A">
      <w:pPr>
        <w:pStyle w:val="PARAGRAPHNOINDENT"/>
        <w:numPr>
          <w:ilvl w:val="0"/>
          <w:numId w:val="7"/>
        </w:numPr>
        <w:rPr>
          <w:lang w:eastAsia="zh-CN"/>
        </w:rPr>
      </w:pPr>
      <w:r w:rsidRPr="0093260A">
        <w:rPr>
          <w:lang w:eastAsia="zh-CN"/>
        </w:rPr>
        <w:t>Write a Rectangle class in Python, allowing you to build a rectangle with length and width attributes.</w:t>
      </w:r>
      <w:r>
        <w:rPr>
          <w:rFonts w:hint="eastAsia"/>
          <w:lang w:eastAsia="zh-CN"/>
        </w:rPr>
        <w:t xml:space="preserve"> </w:t>
      </w:r>
      <w:r w:rsidRPr="0093260A">
        <w:rPr>
          <w:lang w:eastAsia="zh-CN"/>
        </w:rPr>
        <w:t>Create a </w:t>
      </w:r>
      <w:proofErr w:type="gramStart"/>
      <w:r w:rsidRPr="0093260A">
        <w:rPr>
          <w:lang w:eastAsia="zh-CN"/>
        </w:rPr>
        <w:t>Perimeter(</w:t>
      </w:r>
      <w:proofErr w:type="gramEnd"/>
      <w:r w:rsidRPr="0093260A">
        <w:rPr>
          <w:lang w:eastAsia="zh-CN"/>
        </w:rPr>
        <w:t>) method to calculate the perimeter of the rectangle and a Area() method to calculate the area of ​​the rectangle.</w:t>
      </w:r>
      <w:r>
        <w:rPr>
          <w:rFonts w:hint="eastAsia"/>
          <w:lang w:eastAsia="zh-CN"/>
        </w:rPr>
        <w:t xml:space="preserve"> </w:t>
      </w:r>
      <w:r w:rsidRPr="0093260A">
        <w:rPr>
          <w:lang w:val="en-GB" w:eastAsia="zh-CN"/>
        </w:rPr>
        <w:t>Create a method </w:t>
      </w:r>
      <w:proofErr w:type="gramStart"/>
      <w:r w:rsidRPr="0093260A">
        <w:rPr>
          <w:lang w:val="en-GB" w:eastAsia="zh-CN"/>
        </w:rPr>
        <w:t>display(</w:t>
      </w:r>
      <w:proofErr w:type="gramEnd"/>
      <w:r w:rsidRPr="0093260A">
        <w:rPr>
          <w:lang w:val="en-GB" w:eastAsia="zh-CN"/>
        </w:rPr>
        <w:t>) that display the length, width, perimeter and area of an object created using an instantiation on rectangle class.</w:t>
      </w:r>
    </w:p>
    <w:p w14:paraId="43D4ED58" w14:textId="77777777" w:rsidR="0093260A" w:rsidRDefault="0093260A" w:rsidP="0093260A">
      <w:pPr>
        <w:pStyle w:val="afb"/>
        <w:ind w:firstLine="440"/>
        <w:rPr>
          <w:rFonts w:hint="eastAsia"/>
          <w:lang w:eastAsia="zh-CN"/>
        </w:rPr>
      </w:pPr>
    </w:p>
    <w:p w14:paraId="572677A5" w14:textId="0C50BE1C" w:rsidR="0093260A" w:rsidRDefault="0093260A" w:rsidP="0093260A">
      <w:pPr>
        <w:pStyle w:val="PARAGRAPHNOINDENT"/>
        <w:numPr>
          <w:ilvl w:val="0"/>
          <w:numId w:val="7"/>
        </w:numPr>
        <w:rPr>
          <w:lang w:eastAsia="zh-CN"/>
        </w:rPr>
      </w:pPr>
      <w:r w:rsidRPr="0093260A">
        <w:rPr>
          <w:lang w:eastAsia="zh-CN"/>
        </w:rPr>
        <w:t>Create a Python class called </w:t>
      </w:r>
      <w:proofErr w:type="spellStart"/>
      <w:r w:rsidRPr="0093260A">
        <w:rPr>
          <w:b/>
          <w:bCs/>
          <w:lang w:eastAsia="zh-CN"/>
        </w:rPr>
        <w:t>BankAccount</w:t>
      </w:r>
      <w:proofErr w:type="spellEnd"/>
      <w:r w:rsidRPr="0093260A">
        <w:rPr>
          <w:lang w:eastAsia="zh-CN"/>
        </w:rPr>
        <w:t> which represents a bank account, having as attributes: </w:t>
      </w:r>
      <w:proofErr w:type="spellStart"/>
      <w:r w:rsidRPr="0093260A">
        <w:rPr>
          <w:b/>
          <w:bCs/>
          <w:lang w:eastAsia="zh-CN"/>
        </w:rPr>
        <w:t>accountNumber</w:t>
      </w:r>
      <w:proofErr w:type="spellEnd"/>
      <w:r w:rsidRPr="0093260A">
        <w:rPr>
          <w:lang w:eastAsia="zh-CN"/>
        </w:rPr>
        <w:t> (numeric type), </w:t>
      </w:r>
      <w:r w:rsidRPr="0093260A">
        <w:rPr>
          <w:b/>
          <w:bCs/>
          <w:lang w:eastAsia="zh-CN"/>
        </w:rPr>
        <w:t>name</w:t>
      </w:r>
      <w:r w:rsidRPr="0093260A">
        <w:rPr>
          <w:lang w:eastAsia="zh-CN"/>
        </w:rPr>
        <w:t xml:space="preserve"> (name of the account owner as string type), </w:t>
      </w:r>
      <w:r w:rsidRPr="0093260A">
        <w:rPr>
          <w:b/>
          <w:bCs/>
          <w:lang w:eastAsia="zh-CN"/>
        </w:rPr>
        <w:t>balance</w:t>
      </w:r>
      <w:r w:rsidRPr="0093260A">
        <w:rPr>
          <w:lang w:eastAsia="zh-CN"/>
        </w:rPr>
        <w:t>.</w:t>
      </w:r>
      <w:r>
        <w:rPr>
          <w:rFonts w:hint="eastAsia"/>
          <w:lang w:eastAsia="zh-CN"/>
        </w:rPr>
        <w:t xml:space="preserve"> </w:t>
      </w:r>
      <w:r w:rsidRPr="0093260A">
        <w:rPr>
          <w:lang w:eastAsia="zh-CN"/>
        </w:rPr>
        <w:t>Create a </w:t>
      </w:r>
      <w:proofErr w:type="gramStart"/>
      <w:r w:rsidRPr="0093260A">
        <w:rPr>
          <w:b/>
          <w:bCs/>
          <w:lang w:eastAsia="zh-CN"/>
        </w:rPr>
        <w:t>Deposit(</w:t>
      </w:r>
      <w:proofErr w:type="gramEnd"/>
      <w:r w:rsidRPr="0093260A">
        <w:rPr>
          <w:b/>
          <w:bCs/>
          <w:lang w:eastAsia="zh-CN"/>
        </w:rPr>
        <w:t>)</w:t>
      </w:r>
      <w:r w:rsidRPr="0093260A">
        <w:rPr>
          <w:lang w:eastAsia="zh-CN"/>
        </w:rPr>
        <w:t> method which manages the deposit actions.</w:t>
      </w:r>
      <w:r>
        <w:rPr>
          <w:rFonts w:hint="eastAsia"/>
          <w:lang w:eastAsia="zh-CN"/>
        </w:rPr>
        <w:t xml:space="preserve"> </w:t>
      </w:r>
      <w:r w:rsidRPr="0093260A">
        <w:rPr>
          <w:lang w:eastAsia="zh-CN"/>
        </w:rPr>
        <w:t>Create a </w:t>
      </w:r>
      <w:proofErr w:type="gramStart"/>
      <w:r w:rsidRPr="0093260A">
        <w:rPr>
          <w:b/>
          <w:bCs/>
          <w:lang w:eastAsia="zh-CN"/>
        </w:rPr>
        <w:t>Withdrawal(</w:t>
      </w:r>
      <w:proofErr w:type="gramEnd"/>
      <w:r w:rsidRPr="0093260A">
        <w:rPr>
          <w:b/>
          <w:bCs/>
          <w:lang w:eastAsia="zh-CN"/>
        </w:rPr>
        <w:t>) method</w:t>
      </w:r>
      <w:r w:rsidRPr="0093260A">
        <w:rPr>
          <w:lang w:eastAsia="zh-CN"/>
        </w:rPr>
        <w:t>  which manages withdrawals actions.</w:t>
      </w:r>
      <w:r>
        <w:rPr>
          <w:rFonts w:hint="eastAsia"/>
          <w:lang w:eastAsia="zh-CN"/>
        </w:rPr>
        <w:t xml:space="preserve"> </w:t>
      </w:r>
      <w:r w:rsidRPr="0093260A">
        <w:rPr>
          <w:lang w:eastAsia="zh-CN"/>
        </w:rPr>
        <w:t>Create an </w:t>
      </w:r>
      <w:proofErr w:type="spellStart"/>
      <w:proofErr w:type="gramStart"/>
      <w:r w:rsidRPr="0093260A">
        <w:rPr>
          <w:b/>
          <w:bCs/>
          <w:lang w:eastAsia="zh-CN"/>
        </w:rPr>
        <w:t>bankFees</w:t>
      </w:r>
      <w:proofErr w:type="spellEnd"/>
      <w:r w:rsidRPr="0093260A">
        <w:rPr>
          <w:b/>
          <w:bCs/>
          <w:lang w:eastAsia="zh-CN"/>
        </w:rPr>
        <w:t>(</w:t>
      </w:r>
      <w:proofErr w:type="gramEnd"/>
      <w:r w:rsidRPr="0093260A">
        <w:rPr>
          <w:b/>
          <w:bCs/>
          <w:lang w:eastAsia="zh-CN"/>
        </w:rPr>
        <w:t>) </w:t>
      </w:r>
      <w:r w:rsidRPr="0093260A">
        <w:rPr>
          <w:lang w:eastAsia="zh-CN"/>
        </w:rPr>
        <w:t>method to apply the bank fees with a percentage of 5% of the balance account.</w:t>
      </w:r>
      <w:r>
        <w:rPr>
          <w:rFonts w:hint="eastAsia"/>
          <w:lang w:eastAsia="zh-CN"/>
        </w:rPr>
        <w:t xml:space="preserve"> </w:t>
      </w:r>
      <w:r w:rsidRPr="0093260A">
        <w:rPr>
          <w:lang w:eastAsia="zh-CN"/>
        </w:rPr>
        <w:t>Create a </w:t>
      </w:r>
      <w:proofErr w:type="gramStart"/>
      <w:r w:rsidRPr="0093260A">
        <w:rPr>
          <w:b/>
          <w:bCs/>
          <w:lang w:eastAsia="zh-CN"/>
        </w:rPr>
        <w:t>display(</w:t>
      </w:r>
      <w:proofErr w:type="gramEnd"/>
      <w:r w:rsidRPr="0093260A">
        <w:rPr>
          <w:b/>
          <w:bCs/>
          <w:lang w:eastAsia="zh-CN"/>
        </w:rPr>
        <w:t>) </w:t>
      </w:r>
      <w:r w:rsidRPr="0093260A">
        <w:rPr>
          <w:lang w:eastAsia="zh-CN"/>
        </w:rPr>
        <w:t>method to display account details.</w:t>
      </w:r>
    </w:p>
    <w:p w14:paraId="5A4B3909" w14:textId="6ABF5009" w:rsidR="00681843" w:rsidRDefault="00C049D1" w:rsidP="00681843">
      <w:pPr>
        <w:pStyle w:val="PARAGRAPHNOINDENT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Then</w:t>
      </w:r>
      <w:r w:rsidR="00681843">
        <w:rPr>
          <w:rFonts w:hint="eastAsia"/>
          <w:lang w:eastAsia="zh-CN"/>
        </w:rPr>
        <w:t xml:space="preserve"> test the following code </w:t>
      </w:r>
      <w:r>
        <w:rPr>
          <w:rFonts w:hint="eastAsia"/>
          <w:lang w:eastAsia="zh-CN"/>
        </w:rPr>
        <w:t>and</w:t>
      </w:r>
      <w:r w:rsidR="00681843">
        <w:rPr>
          <w:rFonts w:hint="eastAsia"/>
          <w:lang w:eastAsia="zh-CN"/>
        </w:rPr>
        <w:t xml:space="preserve"> get the expected output.</w:t>
      </w:r>
    </w:p>
    <w:p w14:paraId="2E22C1EB" w14:textId="77777777" w:rsidR="0093260A" w:rsidRPr="0093260A" w:rsidRDefault="0093260A" w:rsidP="0093260A">
      <w:pPr>
        <w:pStyle w:val="PARAGRAPHNOINDENT"/>
        <w:ind w:left="0"/>
        <w:rPr>
          <w:lang w:eastAsia="zh-CN"/>
        </w:rPr>
      </w:pPr>
      <w:r w:rsidRPr="0093260A">
        <w:rPr>
          <w:lang w:eastAsia="zh-CN"/>
        </w:rPr>
        <w:t xml:space="preserve"># Testing the </w:t>
      </w:r>
      <w:proofErr w:type="gramStart"/>
      <w:r w:rsidRPr="0093260A">
        <w:rPr>
          <w:lang w:eastAsia="zh-CN"/>
        </w:rPr>
        <w:t>code :</w:t>
      </w:r>
      <w:proofErr w:type="gramEnd"/>
    </w:p>
    <w:p w14:paraId="06762047" w14:textId="77777777" w:rsidR="0093260A" w:rsidRPr="0093260A" w:rsidRDefault="0093260A" w:rsidP="0093260A">
      <w:pPr>
        <w:pStyle w:val="PARAGRAPHNOINDENT"/>
        <w:ind w:left="0"/>
        <w:rPr>
          <w:lang w:eastAsia="zh-CN"/>
        </w:rPr>
      </w:pPr>
      <w:proofErr w:type="spellStart"/>
      <w:r w:rsidRPr="0093260A">
        <w:rPr>
          <w:lang w:eastAsia="zh-CN"/>
        </w:rPr>
        <w:t>newAccount</w:t>
      </w:r>
      <w:proofErr w:type="spellEnd"/>
      <w:r w:rsidRPr="0093260A">
        <w:rPr>
          <w:lang w:eastAsia="zh-CN"/>
        </w:rPr>
        <w:t xml:space="preserve"> = </w:t>
      </w:r>
      <w:proofErr w:type="spellStart"/>
      <w:proofErr w:type="gramStart"/>
      <w:r w:rsidRPr="0093260A">
        <w:rPr>
          <w:lang w:eastAsia="zh-CN"/>
        </w:rPr>
        <w:t>BankAccount</w:t>
      </w:r>
      <w:proofErr w:type="spellEnd"/>
      <w:r w:rsidRPr="0093260A">
        <w:rPr>
          <w:lang w:eastAsia="zh-CN"/>
        </w:rPr>
        <w:t>(</w:t>
      </w:r>
      <w:proofErr w:type="gramEnd"/>
      <w:r w:rsidRPr="0093260A">
        <w:rPr>
          <w:lang w:eastAsia="zh-CN"/>
        </w:rPr>
        <w:t>2178514584, "Albert" , 2700)</w:t>
      </w:r>
    </w:p>
    <w:p w14:paraId="7CC0F757" w14:textId="77777777" w:rsidR="0093260A" w:rsidRPr="0093260A" w:rsidRDefault="0093260A" w:rsidP="0093260A">
      <w:pPr>
        <w:pStyle w:val="PARAGRAPHNOINDENT"/>
        <w:ind w:left="0"/>
        <w:rPr>
          <w:lang w:eastAsia="zh-CN"/>
        </w:rPr>
      </w:pPr>
      <w:r w:rsidRPr="0093260A">
        <w:rPr>
          <w:lang w:eastAsia="zh-CN"/>
        </w:rPr>
        <w:t># Creating Withdrawal Test</w:t>
      </w:r>
    </w:p>
    <w:p w14:paraId="11DDC39D" w14:textId="77777777" w:rsidR="0093260A" w:rsidRPr="0093260A" w:rsidRDefault="0093260A" w:rsidP="0093260A">
      <w:pPr>
        <w:pStyle w:val="PARAGRAPHNOINDENT"/>
        <w:ind w:left="0"/>
        <w:rPr>
          <w:lang w:eastAsia="zh-CN"/>
        </w:rPr>
      </w:pPr>
      <w:proofErr w:type="spellStart"/>
      <w:r w:rsidRPr="0093260A">
        <w:rPr>
          <w:lang w:eastAsia="zh-CN"/>
        </w:rPr>
        <w:t>newAccount.Withdrawal</w:t>
      </w:r>
      <w:proofErr w:type="spellEnd"/>
      <w:r w:rsidRPr="0093260A">
        <w:rPr>
          <w:lang w:eastAsia="zh-CN"/>
        </w:rPr>
        <w:t>(300)</w:t>
      </w:r>
    </w:p>
    <w:p w14:paraId="03A60D05" w14:textId="77777777" w:rsidR="0093260A" w:rsidRPr="0093260A" w:rsidRDefault="0093260A" w:rsidP="0093260A">
      <w:pPr>
        <w:pStyle w:val="PARAGRAPHNOINDENT"/>
        <w:ind w:left="0"/>
        <w:rPr>
          <w:lang w:eastAsia="zh-CN"/>
        </w:rPr>
      </w:pPr>
      <w:r w:rsidRPr="0093260A">
        <w:rPr>
          <w:lang w:eastAsia="zh-CN"/>
        </w:rPr>
        <w:lastRenderedPageBreak/>
        <w:t># Create deposit test</w:t>
      </w:r>
    </w:p>
    <w:p w14:paraId="144E2806" w14:textId="77777777" w:rsidR="0093260A" w:rsidRPr="0093260A" w:rsidRDefault="0093260A" w:rsidP="0093260A">
      <w:pPr>
        <w:pStyle w:val="PARAGRAPHNOINDENT"/>
        <w:ind w:left="0"/>
        <w:rPr>
          <w:lang w:eastAsia="zh-CN"/>
        </w:rPr>
      </w:pPr>
      <w:proofErr w:type="spellStart"/>
      <w:r w:rsidRPr="0093260A">
        <w:rPr>
          <w:lang w:eastAsia="zh-CN"/>
        </w:rPr>
        <w:t>newAccount.Deposit</w:t>
      </w:r>
      <w:proofErr w:type="spellEnd"/>
      <w:r w:rsidRPr="0093260A">
        <w:rPr>
          <w:lang w:eastAsia="zh-CN"/>
        </w:rPr>
        <w:t>(200)</w:t>
      </w:r>
    </w:p>
    <w:p w14:paraId="1562324B" w14:textId="77777777" w:rsidR="0093260A" w:rsidRPr="0093260A" w:rsidRDefault="0093260A" w:rsidP="0093260A">
      <w:pPr>
        <w:pStyle w:val="PARAGRAPHNOINDENT"/>
        <w:ind w:left="0"/>
        <w:rPr>
          <w:lang w:eastAsia="zh-CN"/>
        </w:rPr>
      </w:pPr>
      <w:r w:rsidRPr="0093260A">
        <w:rPr>
          <w:lang w:eastAsia="zh-CN"/>
        </w:rPr>
        <w:t xml:space="preserve"># Display account </w:t>
      </w:r>
      <w:proofErr w:type="spellStart"/>
      <w:r w:rsidRPr="0093260A">
        <w:rPr>
          <w:lang w:eastAsia="zh-CN"/>
        </w:rPr>
        <w:t>informations</w:t>
      </w:r>
      <w:proofErr w:type="spellEnd"/>
    </w:p>
    <w:p w14:paraId="7A07F706" w14:textId="27622ABF" w:rsidR="0093260A" w:rsidRDefault="0093260A" w:rsidP="0093260A">
      <w:pPr>
        <w:pStyle w:val="PARAGRAPHNOINDENT"/>
        <w:ind w:left="0"/>
        <w:rPr>
          <w:rFonts w:hint="eastAsia"/>
          <w:lang w:val="en-GB" w:eastAsia="zh-CN"/>
        </w:rPr>
      </w:pPr>
      <w:proofErr w:type="spellStart"/>
      <w:r w:rsidRPr="0093260A">
        <w:rPr>
          <w:lang w:val="en-GB" w:eastAsia="zh-CN"/>
        </w:rPr>
        <w:t>newAccount.display</w:t>
      </w:r>
      <w:proofErr w:type="spellEnd"/>
      <w:r w:rsidRPr="0093260A">
        <w:rPr>
          <w:lang w:val="en-GB" w:eastAsia="zh-CN"/>
        </w:rPr>
        <w:t>()</w:t>
      </w:r>
    </w:p>
    <w:p w14:paraId="78C71B61" w14:textId="1EB05C75" w:rsidR="0093260A" w:rsidRDefault="0093260A" w:rsidP="0093260A">
      <w:pPr>
        <w:pStyle w:val="PARAGRAPHNOINDENT"/>
        <w:ind w:left="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6ED7C400" wp14:editId="6A35A75B">
            <wp:extent cx="2869956" cy="894625"/>
            <wp:effectExtent l="0" t="0" r="6985" b="1270"/>
            <wp:docPr id="1153213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13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569" cy="90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60A">
      <w:footerReference w:type="default" r:id="rId9"/>
      <w:footerReference w:type="first" r:id="rId10"/>
      <w:footnotePr>
        <w:numFmt w:val="chicago"/>
        <w:numRestart w:val="eachPage"/>
      </w:footnotePr>
      <w:pgSz w:w="11906" w:h="16838"/>
      <w:pgMar w:top="1899" w:right="1701" w:bottom="189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35F82" w14:textId="77777777" w:rsidR="00F1727B" w:rsidRDefault="00F1727B">
      <w:pPr>
        <w:spacing w:line="240" w:lineRule="auto"/>
      </w:pPr>
      <w:r>
        <w:separator/>
      </w:r>
    </w:p>
  </w:endnote>
  <w:endnote w:type="continuationSeparator" w:id="0">
    <w:p w14:paraId="20450783" w14:textId="77777777" w:rsidR="00F1727B" w:rsidRDefault="00F17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9D9F8" w14:textId="77777777" w:rsidR="00C05885" w:rsidRDefault="00000000">
    <w:pPr>
      <w:pStyle w:val="a8"/>
      <w:tabs>
        <w:tab w:val="clear" w:pos="4536"/>
        <w:tab w:val="clear" w:pos="9072"/>
        <w:tab w:val="center" w:pos="4820"/>
        <w:tab w:val="right" w:pos="9639"/>
      </w:tabs>
      <w:jc w:val="center"/>
      <w:rPr>
        <w:b/>
        <w:i/>
        <w:sz w:val="18"/>
        <w:szCs w:val="18"/>
      </w:rPr>
    </w:pPr>
    <w:r>
      <w:rPr>
        <w:b/>
        <w:i/>
        <w:sz w:val="18"/>
        <w:szCs w:val="18"/>
      </w:rPr>
      <w:fldChar w:fldCharType="begin"/>
    </w:r>
    <w:r>
      <w:rPr>
        <w:b/>
        <w:i/>
        <w:sz w:val="18"/>
        <w:szCs w:val="18"/>
      </w:rPr>
      <w:instrText xml:space="preserve"> PAGE </w:instrText>
    </w:r>
    <w:r>
      <w:rPr>
        <w:b/>
        <w:i/>
        <w:sz w:val="18"/>
        <w:szCs w:val="18"/>
      </w:rPr>
      <w:fldChar w:fldCharType="separate"/>
    </w:r>
    <w:r>
      <w:rPr>
        <w:b/>
        <w:i/>
        <w:sz w:val="18"/>
        <w:szCs w:val="18"/>
      </w:rPr>
      <w:t>5</w:t>
    </w:r>
    <w:r>
      <w:rPr>
        <w:b/>
        <w:i/>
        <w:sz w:val="18"/>
        <w:szCs w:val="18"/>
      </w:rPr>
      <w:fldChar w:fldCharType="end"/>
    </w:r>
    <w:r>
      <w:rPr>
        <w:b/>
        <w:i/>
        <w:sz w:val="18"/>
        <w:szCs w:val="18"/>
      </w:rPr>
      <w:t>/</w:t>
    </w:r>
    <w:r>
      <w:rPr>
        <w:b/>
        <w:i/>
        <w:sz w:val="18"/>
        <w:szCs w:val="18"/>
      </w:rPr>
      <w:fldChar w:fldCharType="begin"/>
    </w:r>
    <w:r>
      <w:rPr>
        <w:b/>
        <w:i/>
        <w:sz w:val="18"/>
        <w:szCs w:val="18"/>
      </w:rPr>
      <w:instrText xml:space="preserve"> NUMPAGES </w:instrText>
    </w:r>
    <w:r>
      <w:rPr>
        <w:b/>
        <w:i/>
        <w:sz w:val="18"/>
        <w:szCs w:val="18"/>
      </w:rPr>
      <w:fldChar w:fldCharType="separate"/>
    </w:r>
    <w:r>
      <w:rPr>
        <w:b/>
        <w:i/>
        <w:sz w:val="18"/>
        <w:szCs w:val="18"/>
      </w:rPr>
      <w:t>5</w:t>
    </w:r>
    <w:r>
      <w:rPr>
        <w:b/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FC14A" w14:textId="77777777" w:rsidR="00C05885" w:rsidRDefault="00000000">
    <w:pPr>
      <w:pStyle w:val="a8"/>
      <w:tabs>
        <w:tab w:val="clear" w:pos="4536"/>
        <w:tab w:val="clear" w:pos="9072"/>
        <w:tab w:val="center" w:pos="4394"/>
        <w:tab w:val="right" w:pos="8789"/>
      </w:tabs>
      <w:rPr>
        <w:b/>
        <w:i/>
        <w:sz w:val="18"/>
        <w:szCs w:val="18"/>
      </w:rPr>
    </w:pPr>
    <w:r>
      <w:rPr>
        <w:b/>
        <w:i/>
        <w:sz w:val="18"/>
        <w:szCs w:val="18"/>
      </w:rPr>
      <w:tab/>
    </w:r>
    <w:r>
      <w:rPr>
        <w:b/>
        <w:i/>
        <w:sz w:val="18"/>
        <w:szCs w:val="18"/>
      </w:rPr>
      <w:fldChar w:fldCharType="begin"/>
    </w:r>
    <w:r>
      <w:rPr>
        <w:b/>
        <w:i/>
        <w:sz w:val="18"/>
        <w:szCs w:val="18"/>
      </w:rPr>
      <w:instrText xml:space="preserve"> PAGE </w:instrText>
    </w:r>
    <w:r>
      <w:rPr>
        <w:b/>
        <w:i/>
        <w:sz w:val="18"/>
        <w:szCs w:val="18"/>
      </w:rPr>
      <w:fldChar w:fldCharType="separate"/>
    </w:r>
    <w:r>
      <w:rPr>
        <w:b/>
        <w:i/>
        <w:sz w:val="18"/>
        <w:szCs w:val="18"/>
      </w:rPr>
      <w:t>6</w:t>
    </w:r>
    <w:r>
      <w:rPr>
        <w:b/>
        <w:i/>
        <w:sz w:val="18"/>
        <w:szCs w:val="18"/>
      </w:rPr>
      <w:fldChar w:fldCharType="end"/>
    </w:r>
    <w:r>
      <w:rPr>
        <w:b/>
        <w:i/>
        <w:sz w:val="18"/>
        <w:szCs w:val="18"/>
      </w:rPr>
      <w:t>/</w:t>
    </w:r>
    <w:r>
      <w:rPr>
        <w:b/>
        <w:i/>
        <w:sz w:val="18"/>
        <w:szCs w:val="18"/>
      </w:rPr>
      <w:fldChar w:fldCharType="begin"/>
    </w:r>
    <w:r>
      <w:rPr>
        <w:b/>
        <w:i/>
        <w:sz w:val="18"/>
        <w:szCs w:val="18"/>
      </w:rPr>
      <w:instrText xml:space="preserve"> NUMPAGES </w:instrText>
    </w:r>
    <w:r>
      <w:rPr>
        <w:b/>
        <w:i/>
        <w:sz w:val="18"/>
        <w:szCs w:val="18"/>
      </w:rPr>
      <w:fldChar w:fldCharType="separate"/>
    </w:r>
    <w:r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fldChar w:fldCharType="end"/>
    </w:r>
    <w:r>
      <w:rPr>
        <w:b/>
        <w:i/>
        <w:sz w:val="18"/>
        <w:szCs w:val="18"/>
      </w:rPr>
      <w:tab/>
      <w:t>20151213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BEC91" w14:textId="77777777" w:rsidR="00F1727B" w:rsidRDefault="00F1727B">
      <w:r>
        <w:separator/>
      </w:r>
    </w:p>
  </w:footnote>
  <w:footnote w:type="continuationSeparator" w:id="0">
    <w:p w14:paraId="3F155BCE" w14:textId="77777777" w:rsidR="00F1727B" w:rsidRDefault="00F17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029708E1"/>
    <w:multiLevelType w:val="multilevel"/>
    <w:tmpl w:val="029708E1"/>
    <w:lvl w:ilvl="0">
      <w:start w:val="1"/>
      <w:numFmt w:val="bullet"/>
      <w:pStyle w:val="LIS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615284F"/>
    <w:multiLevelType w:val="hybridMultilevel"/>
    <w:tmpl w:val="0BAE56C8"/>
    <w:lvl w:ilvl="0" w:tplc="AC92CD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0EC8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C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1425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5E5C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0E8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EAE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E4E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908D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586DE4"/>
    <w:multiLevelType w:val="multilevel"/>
    <w:tmpl w:val="33586DE4"/>
    <w:lvl w:ilvl="0">
      <w:start w:val="1"/>
      <w:numFmt w:val="none"/>
      <w:pStyle w:val="CaptionFigure"/>
      <w:suff w:val="space"/>
      <w:lvlText w:val=""/>
      <w:lvlJc w:val="left"/>
      <w:rPr>
        <w:rFonts w:ascii="Arial" w:hAnsi="Arial" w:cs="Times New Roman" w:hint="default"/>
        <w:b w:val="0"/>
        <w:i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49FB77C1"/>
    <w:multiLevelType w:val="multilevel"/>
    <w:tmpl w:val="49FB77C1"/>
    <w:lvl w:ilvl="0">
      <w:start w:val="1"/>
      <w:numFmt w:val="decimal"/>
      <w:pStyle w:val="LISTNUMBERED"/>
      <w:lvlText w:val="%1."/>
      <w:lvlJc w:val="left"/>
      <w:pPr>
        <w:ind w:left="1004" w:hanging="360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502024C"/>
    <w:multiLevelType w:val="multilevel"/>
    <w:tmpl w:val="5502024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cs="Times New Roman" w:hint="default"/>
      </w:rPr>
    </w:lvl>
    <w:lvl w:ilvl="2">
      <w:start w:val="1"/>
      <w:numFmt w:val="decimal"/>
      <w:lvlRestart w:val="0"/>
      <w:pStyle w:val="HEADING3"/>
      <w:lvlText w:val="%1.%2.%3"/>
      <w:lvlJc w:val="left"/>
      <w:pPr>
        <w:ind w:left="851" w:hanging="851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6" w15:restartNumberingAfterBreak="0">
    <w:nsid w:val="6E4C399D"/>
    <w:multiLevelType w:val="multilevel"/>
    <w:tmpl w:val="6E4C399D"/>
    <w:lvl w:ilvl="0">
      <w:start w:val="1"/>
      <w:numFmt w:val="none"/>
      <w:pStyle w:val="1"/>
      <w:suff w:val="nothing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cs="Times New Roman" w:hint="default"/>
      </w:rPr>
    </w:lvl>
    <w:lvl w:ilvl="2">
      <w:start w:val="1"/>
      <w:numFmt w:val="decimal"/>
      <w:lvlRestart w:val="0"/>
      <w:lvlText w:val="%1.%2.%3"/>
      <w:lvlJc w:val="left"/>
      <w:pPr>
        <w:ind w:left="851" w:hanging="851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7" w15:restartNumberingAfterBreak="0">
    <w:nsid w:val="78E4040F"/>
    <w:multiLevelType w:val="hybridMultilevel"/>
    <w:tmpl w:val="B56A2292"/>
    <w:lvl w:ilvl="0" w:tplc="0CE65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696204">
    <w:abstractNumId w:val="6"/>
  </w:num>
  <w:num w:numId="2" w16cid:durableId="1103305924">
    <w:abstractNumId w:val="0"/>
  </w:num>
  <w:num w:numId="3" w16cid:durableId="671569028">
    <w:abstractNumId w:val="5"/>
    <w:lvlOverride w:ilvl="0">
      <w:lvl w:ilvl="0" w:tentative="1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 w:tentative="1">
        <w:start w:val="1"/>
        <w:numFmt w:val="decimal"/>
        <w:pStyle w:val="HEADING2"/>
        <w:lvlText w:val="%1.%2"/>
        <w:lvlJc w:val="left"/>
        <w:pPr>
          <w:ind w:left="567" w:hanging="567"/>
        </w:pPr>
        <w:rPr>
          <w:rFonts w:cs="Times New Roman" w:hint="default"/>
        </w:rPr>
      </w:lvl>
    </w:lvlOverride>
    <w:lvlOverride w:ilvl="2">
      <w:lvl w:ilvl="2" w:tentative="1">
        <w:start w:val="1"/>
        <w:numFmt w:val="decimal"/>
        <w:lvlRestart w:val="0"/>
        <w:pStyle w:val="HEADING3"/>
        <w:lvlText w:val="%1.%2.%3"/>
        <w:lvlJc w:val="left"/>
        <w:pPr>
          <w:ind w:left="851" w:hanging="851"/>
        </w:pPr>
        <w:rPr>
          <w:rFonts w:cs="Times New Roman" w:hint="default"/>
        </w:rPr>
      </w:lvl>
    </w:lvlOverride>
    <w:lvlOverride w:ilvl="3">
      <w:lvl w:ilvl="3" w:tentative="1">
        <w:start w:val="1"/>
        <w:numFmt w:val="decimal"/>
        <w:lvlText w:val="(%4)"/>
        <w:lvlJc w:val="left"/>
        <w:pPr>
          <w:ind w:left="1440" w:hanging="360"/>
        </w:pPr>
        <w:rPr>
          <w:rFonts w:cs="Times New Roman" w:hint="default"/>
        </w:rPr>
      </w:lvl>
    </w:lvlOverride>
    <w:lvlOverride w:ilvl="4">
      <w:lvl w:ilvl="4" w:tentative="1">
        <w:start w:val="1"/>
        <w:numFmt w:val="lowerLetter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lvl w:ilvl="5" w:tentative="1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4" w16cid:durableId="1324435238">
    <w:abstractNumId w:val="1"/>
  </w:num>
  <w:num w:numId="5" w16cid:durableId="921840785">
    <w:abstractNumId w:val="4"/>
  </w:num>
  <w:num w:numId="6" w16cid:durableId="1330593068">
    <w:abstractNumId w:val="3"/>
  </w:num>
  <w:num w:numId="7" w16cid:durableId="1095321721">
    <w:abstractNumId w:val="7"/>
  </w:num>
  <w:num w:numId="8" w16cid:durableId="711853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hideSpellingErrors/>
  <w:hideGrammatical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51"/>
  <w:hyphenationZone w:val="425"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2MDIxNTKxMDEwtTRX0lEKTi0uzszPAykwM6gFAJQraf4tAAAA"/>
    <w:docVar w:name="commondata" w:val="eyJoZGlkIjoiMDYxZmIxNGRmZmFlMzI1ZDk3NzlkMTFkZjJkODVjMTM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arth Planet Sci Letters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452&lt;/HangingIndent&gt;&lt;LineSpacing&gt;1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er2299r075was3erwfp52fvnxzzaa2s9wvzz&quot;&gt;PhD thesis&lt;record-ids&gt;&lt;item&gt;272&lt;/item&gt;&lt;item&gt;295&lt;/item&gt;&lt;/record-ids&gt;&lt;/item&gt;&lt;/Libraries&gt;"/>
  </w:docVars>
  <w:rsids>
    <w:rsidRoot w:val="008C6D02"/>
    <w:rsid w:val="00000166"/>
    <w:rsid w:val="000001F4"/>
    <w:rsid w:val="000009E6"/>
    <w:rsid w:val="00000E66"/>
    <w:rsid w:val="00001348"/>
    <w:rsid w:val="000017D1"/>
    <w:rsid w:val="00001C97"/>
    <w:rsid w:val="00002A61"/>
    <w:rsid w:val="00002BBB"/>
    <w:rsid w:val="00002E32"/>
    <w:rsid w:val="0000300C"/>
    <w:rsid w:val="00003850"/>
    <w:rsid w:val="00003F1C"/>
    <w:rsid w:val="00003FB8"/>
    <w:rsid w:val="00004680"/>
    <w:rsid w:val="00004F1C"/>
    <w:rsid w:val="00004F23"/>
    <w:rsid w:val="00005195"/>
    <w:rsid w:val="000054B5"/>
    <w:rsid w:val="000058F4"/>
    <w:rsid w:val="0000600A"/>
    <w:rsid w:val="00006482"/>
    <w:rsid w:val="00006493"/>
    <w:rsid w:val="000074E4"/>
    <w:rsid w:val="00007AF8"/>
    <w:rsid w:val="00010EC1"/>
    <w:rsid w:val="0001101F"/>
    <w:rsid w:val="0001113F"/>
    <w:rsid w:val="000117E3"/>
    <w:rsid w:val="00011B40"/>
    <w:rsid w:val="0001200B"/>
    <w:rsid w:val="000130B1"/>
    <w:rsid w:val="000131C2"/>
    <w:rsid w:val="00013476"/>
    <w:rsid w:val="00013A8B"/>
    <w:rsid w:val="00013DA7"/>
    <w:rsid w:val="00013F95"/>
    <w:rsid w:val="0001426A"/>
    <w:rsid w:val="00014316"/>
    <w:rsid w:val="000144C4"/>
    <w:rsid w:val="00014B03"/>
    <w:rsid w:val="00015212"/>
    <w:rsid w:val="000153B2"/>
    <w:rsid w:val="000153C8"/>
    <w:rsid w:val="000157C0"/>
    <w:rsid w:val="00015AAE"/>
    <w:rsid w:val="00015BCB"/>
    <w:rsid w:val="00015F44"/>
    <w:rsid w:val="000164BC"/>
    <w:rsid w:val="00016A24"/>
    <w:rsid w:val="0001763F"/>
    <w:rsid w:val="00017E6C"/>
    <w:rsid w:val="00017F36"/>
    <w:rsid w:val="000201C1"/>
    <w:rsid w:val="00020208"/>
    <w:rsid w:val="000202A4"/>
    <w:rsid w:val="00020318"/>
    <w:rsid w:val="0002035A"/>
    <w:rsid w:val="00020719"/>
    <w:rsid w:val="000207B9"/>
    <w:rsid w:val="00020DC0"/>
    <w:rsid w:val="00020E52"/>
    <w:rsid w:val="0002154F"/>
    <w:rsid w:val="00021677"/>
    <w:rsid w:val="0002186A"/>
    <w:rsid w:val="00021E2F"/>
    <w:rsid w:val="00022819"/>
    <w:rsid w:val="00022A48"/>
    <w:rsid w:val="0002314A"/>
    <w:rsid w:val="00023421"/>
    <w:rsid w:val="00023BCC"/>
    <w:rsid w:val="0002436B"/>
    <w:rsid w:val="0002457F"/>
    <w:rsid w:val="000247EC"/>
    <w:rsid w:val="00024B5C"/>
    <w:rsid w:val="00024E5C"/>
    <w:rsid w:val="000258FB"/>
    <w:rsid w:val="00025957"/>
    <w:rsid w:val="00025BD0"/>
    <w:rsid w:val="00025E40"/>
    <w:rsid w:val="0002639B"/>
    <w:rsid w:val="00026406"/>
    <w:rsid w:val="000264DE"/>
    <w:rsid w:val="000269BD"/>
    <w:rsid w:val="00026F7E"/>
    <w:rsid w:val="0002738B"/>
    <w:rsid w:val="00030051"/>
    <w:rsid w:val="00030677"/>
    <w:rsid w:val="00030707"/>
    <w:rsid w:val="0003096F"/>
    <w:rsid w:val="00031083"/>
    <w:rsid w:val="00032741"/>
    <w:rsid w:val="00032BF0"/>
    <w:rsid w:val="00032D4C"/>
    <w:rsid w:val="00032E41"/>
    <w:rsid w:val="000330BC"/>
    <w:rsid w:val="000333E1"/>
    <w:rsid w:val="0003347C"/>
    <w:rsid w:val="00033514"/>
    <w:rsid w:val="000336D4"/>
    <w:rsid w:val="00033CD1"/>
    <w:rsid w:val="000344EE"/>
    <w:rsid w:val="00035205"/>
    <w:rsid w:val="00035C45"/>
    <w:rsid w:val="00035ECC"/>
    <w:rsid w:val="00035F72"/>
    <w:rsid w:val="00035F78"/>
    <w:rsid w:val="000361E3"/>
    <w:rsid w:val="000362B5"/>
    <w:rsid w:val="00036517"/>
    <w:rsid w:val="00036853"/>
    <w:rsid w:val="000368C4"/>
    <w:rsid w:val="000374B3"/>
    <w:rsid w:val="000378FE"/>
    <w:rsid w:val="000401D2"/>
    <w:rsid w:val="00040474"/>
    <w:rsid w:val="0004080B"/>
    <w:rsid w:val="00040973"/>
    <w:rsid w:val="00040BA5"/>
    <w:rsid w:val="000413C8"/>
    <w:rsid w:val="00041B7D"/>
    <w:rsid w:val="00042237"/>
    <w:rsid w:val="000423F2"/>
    <w:rsid w:val="0004297E"/>
    <w:rsid w:val="00042C99"/>
    <w:rsid w:val="00043051"/>
    <w:rsid w:val="0004314B"/>
    <w:rsid w:val="000436DF"/>
    <w:rsid w:val="00043EC4"/>
    <w:rsid w:val="0004406A"/>
    <w:rsid w:val="000448A5"/>
    <w:rsid w:val="00044CA4"/>
    <w:rsid w:val="00044D4A"/>
    <w:rsid w:val="00044F56"/>
    <w:rsid w:val="00045036"/>
    <w:rsid w:val="0004598A"/>
    <w:rsid w:val="00045E7B"/>
    <w:rsid w:val="00045F78"/>
    <w:rsid w:val="000460D4"/>
    <w:rsid w:val="000468D9"/>
    <w:rsid w:val="00046CBA"/>
    <w:rsid w:val="000501A3"/>
    <w:rsid w:val="000501AA"/>
    <w:rsid w:val="000501C5"/>
    <w:rsid w:val="00050208"/>
    <w:rsid w:val="00050542"/>
    <w:rsid w:val="0005097B"/>
    <w:rsid w:val="00051189"/>
    <w:rsid w:val="00051247"/>
    <w:rsid w:val="0005153B"/>
    <w:rsid w:val="000518B4"/>
    <w:rsid w:val="0005196C"/>
    <w:rsid w:val="00051BDE"/>
    <w:rsid w:val="000523D0"/>
    <w:rsid w:val="000525A4"/>
    <w:rsid w:val="000526FE"/>
    <w:rsid w:val="00052C82"/>
    <w:rsid w:val="00052D91"/>
    <w:rsid w:val="000532C4"/>
    <w:rsid w:val="000533F8"/>
    <w:rsid w:val="0005348F"/>
    <w:rsid w:val="0005381F"/>
    <w:rsid w:val="00053996"/>
    <w:rsid w:val="00053E3B"/>
    <w:rsid w:val="00054112"/>
    <w:rsid w:val="00054302"/>
    <w:rsid w:val="00054B54"/>
    <w:rsid w:val="00054BBF"/>
    <w:rsid w:val="00054E8F"/>
    <w:rsid w:val="00054F30"/>
    <w:rsid w:val="00054FEE"/>
    <w:rsid w:val="000552D8"/>
    <w:rsid w:val="0005535E"/>
    <w:rsid w:val="000559FD"/>
    <w:rsid w:val="00055D08"/>
    <w:rsid w:val="000563A6"/>
    <w:rsid w:val="000566A6"/>
    <w:rsid w:val="000567E2"/>
    <w:rsid w:val="00056BCB"/>
    <w:rsid w:val="000571EA"/>
    <w:rsid w:val="00057293"/>
    <w:rsid w:val="000572A5"/>
    <w:rsid w:val="00057486"/>
    <w:rsid w:val="00057856"/>
    <w:rsid w:val="00057FA7"/>
    <w:rsid w:val="00060A8E"/>
    <w:rsid w:val="00060DA6"/>
    <w:rsid w:val="00061BA6"/>
    <w:rsid w:val="00061DE0"/>
    <w:rsid w:val="00061DF9"/>
    <w:rsid w:val="00061EEC"/>
    <w:rsid w:val="00062081"/>
    <w:rsid w:val="00062341"/>
    <w:rsid w:val="000623F4"/>
    <w:rsid w:val="00062E36"/>
    <w:rsid w:val="0006358D"/>
    <w:rsid w:val="0006403E"/>
    <w:rsid w:val="00064546"/>
    <w:rsid w:val="00065080"/>
    <w:rsid w:val="00065101"/>
    <w:rsid w:val="00065862"/>
    <w:rsid w:val="00066617"/>
    <w:rsid w:val="0006662D"/>
    <w:rsid w:val="00066C98"/>
    <w:rsid w:val="00066CB5"/>
    <w:rsid w:val="00066F10"/>
    <w:rsid w:val="00066F44"/>
    <w:rsid w:val="00067327"/>
    <w:rsid w:val="00067794"/>
    <w:rsid w:val="00067DF5"/>
    <w:rsid w:val="0007014C"/>
    <w:rsid w:val="0007036E"/>
    <w:rsid w:val="00070625"/>
    <w:rsid w:val="00070826"/>
    <w:rsid w:val="0007085D"/>
    <w:rsid w:val="0007086F"/>
    <w:rsid w:val="000708F7"/>
    <w:rsid w:val="00070967"/>
    <w:rsid w:val="00071871"/>
    <w:rsid w:val="000720BC"/>
    <w:rsid w:val="00072560"/>
    <w:rsid w:val="00072698"/>
    <w:rsid w:val="000726B8"/>
    <w:rsid w:val="00072939"/>
    <w:rsid w:val="00073683"/>
    <w:rsid w:val="000738D7"/>
    <w:rsid w:val="000739D8"/>
    <w:rsid w:val="00073A3E"/>
    <w:rsid w:val="00073D2E"/>
    <w:rsid w:val="000742EA"/>
    <w:rsid w:val="000746B8"/>
    <w:rsid w:val="00074A65"/>
    <w:rsid w:val="00074AE4"/>
    <w:rsid w:val="00074EA6"/>
    <w:rsid w:val="00075086"/>
    <w:rsid w:val="000750AA"/>
    <w:rsid w:val="00075862"/>
    <w:rsid w:val="00075B98"/>
    <w:rsid w:val="00075D49"/>
    <w:rsid w:val="00076050"/>
    <w:rsid w:val="00076131"/>
    <w:rsid w:val="0007643C"/>
    <w:rsid w:val="00076946"/>
    <w:rsid w:val="000769E9"/>
    <w:rsid w:val="00076B15"/>
    <w:rsid w:val="000772B5"/>
    <w:rsid w:val="0007748B"/>
    <w:rsid w:val="0007774D"/>
    <w:rsid w:val="0008038A"/>
    <w:rsid w:val="00080782"/>
    <w:rsid w:val="00080B71"/>
    <w:rsid w:val="00080BDB"/>
    <w:rsid w:val="00080F23"/>
    <w:rsid w:val="0008102E"/>
    <w:rsid w:val="000812AE"/>
    <w:rsid w:val="00081701"/>
    <w:rsid w:val="00081987"/>
    <w:rsid w:val="00081D65"/>
    <w:rsid w:val="000820ED"/>
    <w:rsid w:val="00082368"/>
    <w:rsid w:val="00082728"/>
    <w:rsid w:val="000828DF"/>
    <w:rsid w:val="000830AA"/>
    <w:rsid w:val="00083149"/>
    <w:rsid w:val="00083476"/>
    <w:rsid w:val="000835B5"/>
    <w:rsid w:val="000837B1"/>
    <w:rsid w:val="00083DE7"/>
    <w:rsid w:val="0008477F"/>
    <w:rsid w:val="00084D27"/>
    <w:rsid w:val="00085660"/>
    <w:rsid w:val="00085866"/>
    <w:rsid w:val="0008593F"/>
    <w:rsid w:val="00086D7B"/>
    <w:rsid w:val="00086E45"/>
    <w:rsid w:val="00087ADE"/>
    <w:rsid w:val="0009099A"/>
    <w:rsid w:val="00090ACD"/>
    <w:rsid w:val="00090E5D"/>
    <w:rsid w:val="00091267"/>
    <w:rsid w:val="000913D1"/>
    <w:rsid w:val="000913FA"/>
    <w:rsid w:val="000914F8"/>
    <w:rsid w:val="000917F8"/>
    <w:rsid w:val="00091CC6"/>
    <w:rsid w:val="0009260C"/>
    <w:rsid w:val="0009271A"/>
    <w:rsid w:val="0009278A"/>
    <w:rsid w:val="00092A06"/>
    <w:rsid w:val="0009330A"/>
    <w:rsid w:val="00093311"/>
    <w:rsid w:val="0009403E"/>
    <w:rsid w:val="0009457D"/>
    <w:rsid w:val="00094A5B"/>
    <w:rsid w:val="00094A7A"/>
    <w:rsid w:val="00094AEF"/>
    <w:rsid w:val="00094C8C"/>
    <w:rsid w:val="00095002"/>
    <w:rsid w:val="00095003"/>
    <w:rsid w:val="0009544F"/>
    <w:rsid w:val="00095CE1"/>
    <w:rsid w:val="00095E5D"/>
    <w:rsid w:val="00096418"/>
    <w:rsid w:val="0009768E"/>
    <w:rsid w:val="000977C9"/>
    <w:rsid w:val="00097DBB"/>
    <w:rsid w:val="00097F67"/>
    <w:rsid w:val="000A0004"/>
    <w:rsid w:val="000A03F4"/>
    <w:rsid w:val="000A084F"/>
    <w:rsid w:val="000A12A9"/>
    <w:rsid w:val="000A1720"/>
    <w:rsid w:val="000A18D5"/>
    <w:rsid w:val="000A1FD1"/>
    <w:rsid w:val="000A23CE"/>
    <w:rsid w:val="000A24AD"/>
    <w:rsid w:val="000A265B"/>
    <w:rsid w:val="000A2F19"/>
    <w:rsid w:val="000A2F9F"/>
    <w:rsid w:val="000A31F5"/>
    <w:rsid w:val="000A3898"/>
    <w:rsid w:val="000A3CD2"/>
    <w:rsid w:val="000A3DFD"/>
    <w:rsid w:val="000A476F"/>
    <w:rsid w:val="000A47EF"/>
    <w:rsid w:val="000A4D3F"/>
    <w:rsid w:val="000A55AD"/>
    <w:rsid w:val="000A56AA"/>
    <w:rsid w:val="000A56EE"/>
    <w:rsid w:val="000A5B3D"/>
    <w:rsid w:val="000A5B44"/>
    <w:rsid w:val="000A63E9"/>
    <w:rsid w:val="000A6563"/>
    <w:rsid w:val="000A6BFA"/>
    <w:rsid w:val="000A6CDC"/>
    <w:rsid w:val="000A706B"/>
    <w:rsid w:val="000A7142"/>
    <w:rsid w:val="000A754A"/>
    <w:rsid w:val="000A788C"/>
    <w:rsid w:val="000A7AFB"/>
    <w:rsid w:val="000A7E67"/>
    <w:rsid w:val="000B016C"/>
    <w:rsid w:val="000B0AF9"/>
    <w:rsid w:val="000B0C18"/>
    <w:rsid w:val="000B0C65"/>
    <w:rsid w:val="000B0C70"/>
    <w:rsid w:val="000B2106"/>
    <w:rsid w:val="000B2C87"/>
    <w:rsid w:val="000B2EC1"/>
    <w:rsid w:val="000B305B"/>
    <w:rsid w:val="000B36A9"/>
    <w:rsid w:val="000B37C5"/>
    <w:rsid w:val="000B39F4"/>
    <w:rsid w:val="000B3A4A"/>
    <w:rsid w:val="000B3B12"/>
    <w:rsid w:val="000B3C6F"/>
    <w:rsid w:val="000B495F"/>
    <w:rsid w:val="000B4BA4"/>
    <w:rsid w:val="000B5E8B"/>
    <w:rsid w:val="000B5FAD"/>
    <w:rsid w:val="000B6345"/>
    <w:rsid w:val="000B65FA"/>
    <w:rsid w:val="000B6642"/>
    <w:rsid w:val="000B69D7"/>
    <w:rsid w:val="000B780C"/>
    <w:rsid w:val="000B7F74"/>
    <w:rsid w:val="000C026A"/>
    <w:rsid w:val="000C03E5"/>
    <w:rsid w:val="000C050F"/>
    <w:rsid w:val="000C0950"/>
    <w:rsid w:val="000C0C1B"/>
    <w:rsid w:val="000C0D23"/>
    <w:rsid w:val="000C1670"/>
    <w:rsid w:val="000C1797"/>
    <w:rsid w:val="000C23E3"/>
    <w:rsid w:val="000C2695"/>
    <w:rsid w:val="000C26A6"/>
    <w:rsid w:val="000C2ABB"/>
    <w:rsid w:val="000C2BA1"/>
    <w:rsid w:val="000C2DD8"/>
    <w:rsid w:val="000C3920"/>
    <w:rsid w:val="000C46FB"/>
    <w:rsid w:val="000C4708"/>
    <w:rsid w:val="000C4B1A"/>
    <w:rsid w:val="000C4EC5"/>
    <w:rsid w:val="000C501E"/>
    <w:rsid w:val="000C5782"/>
    <w:rsid w:val="000C58F5"/>
    <w:rsid w:val="000C5BFF"/>
    <w:rsid w:val="000C5D28"/>
    <w:rsid w:val="000C63F5"/>
    <w:rsid w:val="000C65CA"/>
    <w:rsid w:val="000C662E"/>
    <w:rsid w:val="000C6FDD"/>
    <w:rsid w:val="000C770A"/>
    <w:rsid w:val="000C7B17"/>
    <w:rsid w:val="000D0213"/>
    <w:rsid w:val="000D02C7"/>
    <w:rsid w:val="000D0CD6"/>
    <w:rsid w:val="000D219F"/>
    <w:rsid w:val="000D23E6"/>
    <w:rsid w:val="000D2534"/>
    <w:rsid w:val="000D2555"/>
    <w:rsid w:val="000D2712"/>
    <w:rsid w:val="000D29F3"/>
    <w:rsid w:val="000D3634"/>
    <w:rsid w:val="000D3AEE"/>
    <w:rsid w:val="000D3C8B"/>
    <w:rsid w:val="000D41F5"/>
    <w:rsid w:val="000D48D7"/>
    <w:rsid w:val="000D4BB1"/>
    <w:rsid w:val="000D4C16"/>
    <w:rsid w:val="000D4E05"/>
    <w:rsid w:val="000D4F1B"/>
    <w:rsid w:val="000D51C7"/>
    <w:rsid w:val="000D54AA"/>
    <w:rsid w:val="000D5683"/>
    <w:rsid w:val="000D5B1A"/>
    <w:rsid w:val="000D5CF1"/>
    <w:rsid w:val="000D677E"/>
    <w:rsid w:val="000D6A0E"/>
    <w:rsid w:val="000D6F0B"/>
    <w:rsid w:val="000D7046"/>
    <w:rsid w:val="000D735A"/>
    <w:rsid w:val="000D7394"/>
    <w:rsid w:val="000D760E"/>
    <w:rsid w:val="000D7A99"/>
    <w:rsid w:val="000D7DF4"/>
    <w:rsid w:val="000D7F2F"/>
    <w:rsid w:val="000E0C6D"/>
    <w:rsid w:val="000E124A"/>
    <w:rsid w:val="000E163F"/>
    <w:rsid w:val="000E17A6"/>
    <w:rsid w:val="000E18CA"/>
    <w:rsid w:val="000E1FC1"/>
    <w:rsid w:val="000E218E"/>
    <w:rsid w:val="000E252C"/>
    <w:rsid w:val="000E25A8"/>
    <w:rsid w:val="000E279D"/>
    <w:rsid w:val="000E283A"/>
    <w:rsid w:val="000E2C6E"/>
    <w:rsid w:val="000E3178"/>
    <w:rsid w:val="000E3482"/>
    <w:rsid w:val="000E393A"/>
    <w:rsid w:val="000E4490"/>
    <w:rsid w:val="000E4C7D"/>
    <w:rsid w:val="000E4F31"/>
    <w:rsid w:val="000E51E7"/>
    <w:rsid w:val="000E59FA"/>
    <w:rsid w:val="000E6C66"/>
    <w:rsid w:val="000E711A"/>
    <w:rsid w:val="000E7CF0"/>
    <w:rsid w:val="000E7E7D"/>
    <w:rsid w:val="000E7F1A"/>
    <w:rsid w:val="000F0584"/>
    <w:rsid w:val="000F058D"/>
    <w:rsid w:val="000F073C"/>
    <w:rsid w:val="000F0EDB"/>
    <w:rsid w:val="000F0F81"/>
    <w:rsid w:val="000F136A"/>
    <w:rsid w:val="000F150C"/>
    <w:rsid w:val="000F1A91"/>
    <w:rsid w:val="000F3840"/>
    <w:rsid w:val="000F3892"/>
    <w:rsid w:val="000F3C95"/>
    <w:rsid w:val="000F41F0"/>
    <w:rsid w:val="000F43E3"/>
    <w:rsid w:val="000F4A3D"/>
    <w:rsid w:val="000F4BD0"/>
    <w:rsid w:val="000F4D4E"/>
    <w:rsid w:val="000F4EA3"/>
    <w:rsid w:val="000F506B"/>
    <w:rsid w:val="000F5B2F"/>
    <w:rsid w:val="000F60C1"/>
    <w:rsid w:val="000F6844"/>
    <w:rsid w:val="000F725A"/>
    <w:rsid w:val="001001EA"/>
    <w:rsid w:val="00100267"/>
    <w:rsid w:val="001004DF"/>
    <w:rsid w:val="00100620"/>
    <w:rsid w:val="00100AFA"/>
    <w:rsid w:val="00100BB6"/>
    <w:rsid w:val="00100EAC"/>
    <w:rsid w:val="001010E1"/>
    <w:rsid w:val="0010141E"/>
    <w:rsid w:val="00101529"/>
    <w:rsid w:val="00101DE5"/>
    <w:rsid w:val="00101FCF"/>
    <w:rsid w:val="0010208F"/>
    <w:rsid w:val="001023D3"/>
    <w:rsid w:val="00102B9F"/>
    <w:rsid w:val="00102CDD"/>
    <w:rsid w:val="00102E93"/>
    <w:rsid w:val="00102FD6"/>
    <w:rsid w:val="00103A65"/>
    <w:rsid w:val="00104145"/>
    <w:rsid w:val="00104480"/>
    <w:rsid w:val="001049AA"/>
    <w:rsid w:val="001054FC"/>
    <w:rsid w:val="00105878"/>
    <w:rsid w:val="00105C5F"/>
    <w:rsid w:val="00105E44"/>
    <w:rsid w:val="001065FB"/>
    <w:rsid w:val="00106EC6"/>
    <w:rsid w:val="001071ED"/>
    <w:rsid w:val="00107541"/>
    <w:rsid w:val="00110178"/>
    <w:rsid w:val="0011022E"/>
    <w:rsid w:val="001112B5"/>
    <w:rsid w:val="0011157F"/>
    <w:rsid w:val="00111917"/>
    <w:rsid w:val="00111BCB"/>
    <w:rsid w:val="00111BE2"/>
    <w:rsid w:val="001121E6"/>
    <w:rsid w:val="00112232"/>
    <w:rsid w:val="00112320"/>
    <w:rsid w:val="0011262B"/>
    <w:rsid w:val="00112C2B"/>
    <w:rsid w:val="00112E74"/>
    <w:rsid w:val="00113008"/>
    <w:rsid w:val="00113961"/>
    <w:rsid w:val="0011423A"/>
    <w:rsid w:val="00114386"/>
    <w:rsid w:val="001144E0"/>
    <w:rsid w:val="00114DD5"/>
    <w:rsid w:val="001154C3"/>
    <w:rsid w:val="0011576D"/>
    <w:rsid w:val="00115A8E"/>
    <w:rsid w:val="00115FEC"/>
    <w:rsid w:val="001160EC"/>
    <w:rsid w:val="001160F8"/>
    <w:rsid w:val="0011678C"/>
    <w:rsid w:val="00116A63"/>
    <w:rsid w:val="00116F35"/>
    <w:rsid w:val="001178A2"/>
    <w:rsid w:val="00117A63"/>
    <w:rsid w:val="00117C7C"/>
    <w:rsid w:val="001204B8"/>
    <w:rsid w:val="001206C8"/>
    <w:rsid w:val="0012077D"/>
    <w:rsid w:val="00120D45"/>
    <w:rsid w:val="0012101E"/>
    <w:rsid w:val="001210F0"/>
    <w:rsid w:val="00121126"/>
    <w:rsid w:val="00121501"/>
    <w:rsid w:val="00121A40"/>
    <w:rsid w:val="00121D56"/>
    <w:rsid w:val="00121DC2"/>
    <w:rsid w:val="00122D5A"/>
    <w:rsid w:val="00122FE7"/>
    <w:rsid w:val="00123026"/>
    <w:rsid w:val="00123BCF"/>
    <w:rsid w:val="00123C72"/>
    <w:rsid w:val="00123E61"/>
    <w:rsid w:val="00123FB8"/>
    <w:rsid w:val="0012405F"/>
    <w:rsid w:val="0012429A"/>
    <w:rsid w:val="001255C1"/>
    <w:rsid w:val="0012593B"/>
    <w:rsid w:val="001259E0"/>
    <w:rsid w:val="00125ACB"/>
    <w:rsid w:val="0012615F"/>
    <w:rsid w:val="00126319"/>
    <w:rsid w:val="00126425"/>
    <w:rsid w:val="00126841"/>
    <w:rsid w:val="00126935"/>
    <w:rsid w:val="00126D09"/>
    <w:rsid w:val="00126D3F"/>
    <w:rsid w:val="00126F5A"/>
    <w:rsid w:val="00127E43"/>
    <w:rsid w:val="00127EA6"/>
    <w:rsid w:val="00127FB5"/>
    <w:rsid w:val="00130742"/>
    <w:rsid w:val="00130D40"/>
    <w:rsid w:val="00130E57"/>
    <w:rsid w:val="00130E8C"/>
    <w:rsid w:val="0013121E"/>
    <w:rsid w:val="001312CE"/>
    <w:rsid w:val="00131607"/>
    <w:rsid w:val="001319E4"/>
    <w:rsid w:val="00131F2A"/>
    <w:rsid w:val="0013212D"/>
    <w:rsid w:val="00132338"/>
    <w:rsid w:val="001323DC"/>
    <w:rsid w:val="00132506"/>
    <w:rsid w:val="00132572"/>
    <w:rsid w:val="001330EF"/>
    <w:rsid w:val="00133340"/>
    <w:rsid w:val="00133820"/>
    <w:rsid w:val="00133AC6"/>
    <w:rsid w:val="00134064"/>
    <w:rsid w:val="00134374"/>
    <w:rsid w:val="001345F8"/>
    <w:rsid w:val="00134871"/>
    <w:rsid w:val="001349DC"/>
    <w:rsid w:val="00134A73"/>
    <w:rsid w:val="00134C14"/>
    <w:rsid w:val="00135BA2"/>
    <w:rsid w:val="0013638C"/>
    <w:rsid w:val="00136716"/>
    <w:rsid w:val="0013684E"/>
    <w:rsid w:val="00136C5F"/>
    <w:rsid w:val="00136E26"/>
    <w:rsid w:val="00136EB9"/>
    <w:rsid w:val="001378B8"/>
    <w:rsid w:val="00137CC3"/>
    <w:rsid w:val="00140034"/>
    <w:rsid w:val="00140706"/>
    <w:rsid w:val="00140E24"/>
    <w:rsid w:val="00140F3C"/>
    <w:rsid w:val="00140FEF"/>
    <w:rsid w:val="001410DA"/>
    <w:rsid w:val="00141914"/>
    <w:rsid w:val="00141BF9"/>
    <w:rsid w:val="00141D14"/>
    <w:rsid w:val="00141DAE"/>
    <w:rsid w:val="0014231D"/>
    <w:rsid w:val="00142435"/>
    <w:rsid w:val="0014358F"/>
    <w:rsid w:val="001439CA"/>
    <w:rsid w:val="00143B3F"/>
    <w:rsid w:val="00143FBE"/>
    <w:rsid w:val="00144AA3"/>
    <w:rsid w:val="00144AA6"/>
    <w:rsid w:val="0014567D"/>
    <w:rsid w:val="00145C2F"/>
    <w:rsid w:val="00146824"/>
    <w:rsid w:val="00147093"/>
    <w:rsid w:val="00147752"/>
    <w:rsid w:val="001477BC"/>
    <w:rsid w:val="00150143"/>
    <w:rsid w:val="00150339"/>
    <w:rsid w:val="0015037D"/>
    <w:rsid w:val="00150474"/>
    <w:rsid w:val="0015091D"/>
    <w:rsid w:val="00150F1C"/>
    <w:rsid w:val="00151050"/>
    <w:rsid w:val="001511D5"/>
    <w:rsid w:val="001513F3"/>
    <w:rsid w:val="0015185E"/>
    <w:rsid w:val="001525BB"/>
    <w:rsid w:val="00153150"/>
    <w:rsid w:val="001533BB"/>
    <w:rsid w:val="00153E7D"/>
    <w:rsid w:val="00154213"/>
    <w:rsid w:val="00154263"/>
    <w:rsid w:val="0015465D"/>
    <w:rsid w:val="00154BB3"/>
    <w:rsid w:val="0015501E"/>
    <w:rsid w:val="0015514B"/>
    <w:rsid w:val="00155494"/>
    <w:rsid w:val="00155AAE"/>
    <w:rsid w:val="00155C53"/>
    <w:rsid w:val="001564B4"/>
    <w:rsid w:val="001564CA"/>
    <w:rsid w:val="00156530"/>
    <w:rsid w:val="00156E68"/>
    <w:rsid w:val="001570DC"/>
    <w:rsid w:val="00157171"/>
    <w:rsid w:val="001576A3"/>
    <w:rsid w:val="001576AC"/>
    <w:rsid w:val="00157A79"/>
    <w:rsid w:val="00160317"/>
    <w:rsid w:val="00160AEE"/>
    <w:rsid w:val="001611BE"/>
    <w:rsid w:val="001617CC"/>
    <w:rsid w:val="0016273C"/>
    <w:rsid w:val="0016274C"/>
    <w:rsid w:val="00162B79"/>
    <w:rsid w:val="0016353E"/>
    <w:rsid w:val="00163703"/>
    <w:rsid w:val="0016373E"/>
    <w:rsid w:val="001638CE"/>
    <w:rsid w:val="001639F1"/>
    <w:rsid w:val="00163B18"/>
    <w:rsid w:val="00163B1B"/>
    <w:rsid w:val="00163D9F"/>
    <w:rsid w:val="00163EE1"/>
    <w:rsid w:val="00163EF7"/>
    <w:rsid w:val="0016401B"/>
    <w:rsid w:val="00164699"/>
    <w:rsid w:val="00165198"/>
    <w:rsid w:val="00166411"/>
    <w:rsid w:val="00166782"/>
    <w:rsid w:val="00166C1A"/>
    <w:rsid w:val="00166D33"/>
    <w:rsid w:val="001671AD"/>
    <w:rsid w:val="0016738D"/>
    <w:rsid w:val="0016789A"/>
    <w:rsid w:val="0016791D"/>
    <w:rsid w:val="00170A1A"/>
    <w:rsid w:val="00171018"/>
    <w:rsid w:val="001713FA"/>
    <w:rsid w:val="001716E4"/>
    <w:rsid w:val="00171761"/>
    <w:rsid w:val="00171CDA"/>
    <w:rsid w:val="00171D45"/>
    <w:rsid w:val="00171D94"/>
    <w:rsid w:val="00171E23"/>
    <w:rsid w:val="00171E9C"/>
    <w:rsid w:val="00172323"/>
    <w:rsid w:val="00172FCB"/>
    <w:rsid w:val="00173048"/>
    <w:rsid w:val="00173C9F"/>
    <w:rsid w:val="00173DD4"/>
    <w:rsid w:val="00174F02"/>
    <w:rsid w:val="001755A9"/>
    <w:rsid w:val="001757C8"/>
    <w:rsid w:val="00175CF3"/>
    <w:rsid w:val="00176C02"/>
    <w:rsid w:val="0017733E"/>
    <w:rsid w:val="00177639"/>
    <w:rsid w:val="00177783"/>
    <w:rsid w:val="00177C25"/>
    <w:rsid w:val="00177CDF"/>
    <w:rsid w:val="00177CF7"/>
    <w:rsid w:val="001800EF"/>
    <w:rsid w:val="00180149"/>
    <w:rsid w:val="001801DC"/>
    <w:rsid w:val="00180406"/>
    <w:rsid w:val="00180D17"/>
    <w:rsid w:val="00180DFB"/>
    <w:rsid w:val="0018105D"/>
    <w:rsid w:val="001815C0"/>
    <w:rsid w:val="00181769"/>
    <w:rsid w:val="00181F56"/>
    <w:rsid w:val="00181FCB"/>
    <w:rsid w:val="00182E34"/>
    <w:rsid w:val="00183807"/>
    <w:rsid w:val="00183955"/>
    <w:rsid w:val="00183ECB"/>
    <w:rsid w:val="001841E5"/>
    <w:rsid w:val="001842A7"/>
    <w:rsid w:val="00184405"/>
    <w:rsid w:val="00184842"/>
    <w:rsid w:val="00184CB4"/>
    <w:rsid w:val="00185C42"/>
    <w:rsid w:val="001863D9"/>
    <w:rsid w:val="00186DBB"/>
    <w:rsid w:val="0018730F"/>
    <w:rsid w:val="00187BB2"/>
    <w:rsid w:val="00187D49"/>
    <w:rsid w:val="00190A4D"/>
    <w:rsid w:val="00191AA9"/>
    <w:rsid w:val="00191EDF"/>
    <w:rsid w:val="00192260"/>
    <w:rsid w:val="00192921"/>
    <w:rsid w:val="00192FA8"/>
    <w:rsid w:val="00193B8E"/>
    <w:rsid w:val="00193D0D"/>
    <w:rsid w:val="00193FFC"/>
    <w:rsid w:val="0019405C"/>
    <w:rsid w:val="00194BCC"/>
    <w:rsid w:val="001957F6"/>
    <w:rsid w:val="00195D50"/>
    <w:rsid w:val="00195FF5"/>
    <w:rsid w:val="0019669C"/>
    <w:rsid w:val="001966CB"/>
    <w:rsid w:val="00197507"/>
    <w:rsid w:val="001978C4"/>
    <w:rsid w:val="00197A38"/>
    <w:rsid w:val="00197DE7"/>
    <w:rsid w:val="001A04DD"/>
    <w:rsid w:val="001A0BDE"/>
    <w:rsid w:val="001A0BEA"/>
    <w:rsid w:val="001A0C96"/>
    <w:rsid w:val="001A0CAD"/>
    <w:rsid w:val="001A0E06"/>
    <w:rsid w:val="001A0F3B"/>
    <w:rsid w:val="001A1025"/>
    <w:rsid w:val="001A182A"/>
    <w:rsid w:val="001A1944"/>
    <w:rsid w:val="001A1B68"/>
    <w:rsid w:val="001A2218"/>
    <w:rsid w:val="001A2601"/>
    <w:rsid w:val="001A2652"/>
    <w:rsid w:val="001A3276"/>
    <w:rsid w:val="001A38D8"/>
    <w:rsid w:val="001A393E"/>
    <w:rsid w:val="001A4584"/>
    <w:rsid w:val="001A4966"/>
    <w:rsid w:val="001A5621"/>
    <w:rsid w:val="001A5857"/>
    <w:rsid w:val="001A594C"/>
    <w:rsid w:val="001A59D7"/>
    <w:rsid w:val="001A5B0E"/>
    <w:rsid w:val="001A5B41"/>
    <w:rsid w:val="001A5C9D"/>
    <w:rsid w:val="001A5F41"/>
    <w:rsid w:val="001A6303"/>
    <w:rsid w:val="001A65B0"/>
    <w:rsid w:val="001A67B1"/>
    <w:rsid w:val="001A69D9"/>
    <w:rsid w:val="001A6E37"/>
    <w:rsid w:val="001A7315"/>
    <w:rsid w:val="001A746B"/>
    <w:rsid w:val="001A7583"/>
    <w:rsid w:val="001A77DB"/>
    <w:rsid w:val="001A7C06"/>
    <w:rsid w:val="001B03B3"/>
    <w:rsid w:val="001B09B7"/>
    <w:rsid w:val="001B198D"/>
    <w:rsid w:val="001B1EC3"/>
    <w:rsid w:val="001B1F28"/>
    <w:rsid w:val="001B2065"/>
    <w:rsid w:val="001B2924"/>
    <w:rsid w:val="001B2B3E"/>
    <w:rsid w:val="001B2BE2"/>
    <w:rsid w:val="001B3322"/>
    <w:rsid w:val="001B3FF7"/>
    <w:rsid w:val="001B4577"/>
    <w:rsid w:val="001B4DE8"/>
    <w:rsid w:val="001B5293"/>
    <w:rsid w:val="001B5B13"/>
    <w:rsid w:val="001B5D6E"/>
    <w:rsid w:val="001B612E"/>
    <w:rsid w:val="001B6917"/>
    <w:rsid w:val="001B6A0F"/>
    <w:rsid w:val="001B6A1B"/>
    <w:rsid w:val="001B78C8"/>
    <w:rsid w:val="001B7F4E"/>
    <w:rsid w:val="001C0409"/>
    <w:rsid w:val="001C04A0"/>
    <w:rsid w:val="001C071A"/>
    <w:rsid w:val="001C0AF1"/>
    <w:rsid w:val="001C0C50"/>
    <w:rsid w:val="001C120B"/>
    <w:rsid w:val="001C210C"/>
    <w:rsid w:val="001C2143"/>
    <w:rsid w:val="001C34A3"/>
    <w:rsid w:val="001C3801"/>
    <w:rsid w:val="001C4378"/>
    <w:rsid w:val="001C43BD"/>
    <w:rsid w:val="001C4549"/>
    <w:rsid w:val="001C45F4"/>
    <w:rsid w:val="001C46ED"/>
    <w:rsid w:val="001C4911"/>
    <w:rsid w:val="001C5223"/>
    <w:rsid w:val="001C52D3"/>
    <w:rsid w:val="001C5336"/>
    <w:rsid w:val="001C6182"/>
    <w:rsid w:val="001C61E7"/>
    <w:rsid w:val="001C6A05"/>
    <w:rsid w:val="001C6D65"/>
    <w:rsid w:val="001C7120"/>
    <w:rsid w:val="001C72CB"/>
    <w:rsid w:val="001C744D"/>
    <w:rsid w:val="001C76B3"/>
    <w:rsid w:val="001C7A25"/>
    <w:rsid w:val="001C7AAA"/>
    <w:rsid w:val="001C7BA4"/>
    <w:rsid w:val="001C7CFA"/>
    <w:rsid w:val="001D04C9"/>
    <w:rsid w:val="001D083B"/>
    <w:rsid w:val="001D0D69"/>
    <w:rsid w:val="001D0FAA"/>
    <w:rsid w:val="001D12D5"/>
    <w:rsid w:val="001D149B"/>
    <w:rsid w:val="001D1FF0"/>
    <w:rsid w:val="001D359B"/>
    <w:rsid w:val="001D3770"/>
    <w:rsid w:val="001D398E"/>
    <w:rsid w:val="001D39B2"/>
    <w:rsid w:val="001D41CD"/>
    <w:rsid w:val="001D441D"/>
    <w:rsid w:val="001D473C"/>
    <w:rsid w:val="001D4784"/>
    <w:rsid w:val="001D4892"/>
    <w:rsid w:val="001D4E62"/>
    <w:rsid w:val="001D501F"/>
    <w:rsid w:val="001D537A"/>
    <w:rsid w:val="001D5643"/>
    <w:rsid w:val="001D5F88"/>
    <w:rsid w:val="001D6272"/>
    <w:rsid w:val="001D62EA"/>
    <w:rsid w:val="001D638C"/>
    <w:rsid w:val="001D643B"/>
    <w:rsid w:val="001D6880"/>
    <w:rsid w:val="001D7202"/>
    <w:rsid w:val="001D7530"/>
    <w:rsid w:val="001D7E09"/>
    <w:rsid w:val="001E0693"/>
    <w:rsid w:val="001E07AB"/>
    <w:rsid w:val="001E09AA"/>
    <w:rsid w:val="001E1295"/>
    <w:rsid w:val="001E14CB"/>
    <w:rsid w:val="001E1586"/>
    <w:rsid w:val="001E1697"/>
    <w:rsid w:val="001E16C4"/>
    <w:rsid w:val="001E1B63"/>
    <w:rsid w:val="001E1DB5"/>
    <w:rsid w:val="001E1DED"/>
    <w:rsid w:val="001E1FC1"/>
    <w:rsid w:val="001E1FE4"/>
    <w:rsid w:val="001E278E"/>
    <w:rsid w:val="001E29CC"/>
    <w:rsid w:val="001E2CA0"/>
    <w:rsid w:val="001E2F46"/>
    <w:rsid w:val="001E309A"/>
    <w:rsid w:val="001E331F"/>
    <w:rsid w:val="001E3B5C"/>
    <w:rsid w:val="001E40B8"/>
    <w:rsid w:val="001E421C"/>
    <w:rsid w:val="001E4C8E"/>
    <w:rsid w:val="001E520C"/>
    <w:rsid w:val="001E5237"/>
    <w:rsid w:val="001E52E2"/>
    <w:rsid w:val="001E541F"/>
    <w:rsid w:val="001E54AF"/>
    <w:rsid w:val="001E5999"/>
    <w:rsid w:val="001E5AA5"/>
    <w:rsid w:val="001E6011"/>
    <w:rsid w:val="001E6C8B"/>
    <w:rsid w:val="001E6D3E"/>
    <w:rsid w:val="001E6DE8"/>
    <w:rsid w:val="001E7011"/>
    <w:rsid w:val="001E7B29"/>
    <w:rsid w:val="001F0602"/>
    <w:rsid w:val="001F073B"/>
    <w:rsid w:val="001F07FA"/>
    <w:rsid w:val="001F1564"/>
    <w:rsid w:val="001F17E9"/>
    <w:rsid w:val="001F1FD8"/>
    <w:rsid w:val="001F20FA"/>
    <w:rsid w:val="001F2226"/>
    <w:rsid w:val="001F252D"/>
    <w:rsid w:val="001F2599"/>
    <w:rsid w:val="001F26D5"/>
    <w:rsid w:val="001F270D"/>
    <w:rsid w:val="001F2899"/>
    <w:rsid w:val="001F28DE"/>
    <w:rsid w:val="001F33F9"/>
    <w:rsid w:val="001F3548"/>
    <w:rsid w:val="001F3895"/>
    <w:rsid w:val="001F4344"/>
    <w:rsid w:val="001F43E4"/>
    <w:rsid w:val="001F4D20"/>
    <w:rsid w:val="001F5069"/>
    <w:rsid w:val="001F65DD"/>
    <w:rsid w:val="001F661B"/>
    <w:rsid w:val="001F662A"/>
    <w:rsid w:val="001F6869"/>
    <w:rsid w:val="001F6A51"/>
    <w:rsid w:val="001F6B11"/>
    <w:rsid w:val="001F6E27"/>
    <w:rsid w:val="001F7438"/>
    <w:rsid w:val="001F76C4"/>
    <w:rsid w:val="001F7CDE"/>
    <w:rsid w:val="00200039"/>
    <w:rsid w:val="0020093B"/>
    <w:rsid w:val="0020094E"/>
    <w:rsid w:val="00200AD4"/>
    <w:rsid w:val="0020113B"/>
    <w:rsid w:val="002012CE"/>
    <w:rsid w:val="00201F51"/>
    <w:rsid w:val="00202331"/>
    <w:rsid w:val="00202BAC"/>
    <w:rsid w:val="0020337F"/>
    <w:rsid w:val="00203644"/>
    <w:rsid w:val="0020396D"/>
    <w:rsid w:val="00203CC2"/>
    <w:rsid w:val="002052BB"/>
    <w:rsid w:val="00205533"/>
    <w:rsid w:val="002058E4"/>
    <w:rsid w:val="00207172"/>
    <w:rsid w:val="00207646"/>
    <w:rsid w:val="00207C24"/>
    <w:rsid w:val="00207D95"/>
    <w:rsid w:val="00210618"/>
    <w:rsid w:val="00210A17"/>
    <w:rsid w:val="00211015"/>
    <w:rsid w:val="002111A4"/>
    <w:rsid w:val="00211237"/>
    <w:rsid w:val="00211348"/>
    <w:rsid w:val="00211CA8"/>
    <w:rsid w:val="00211EF2"/>
    <w:rsid w:val="00212140"/>
    <w:rsid w:val="002121BD"/>
    <w:rsid w:val="0021295B"/>
    <w:rsid w:val="002129A6"/>
    <w:rsid w:val="00212A5C"/>
    <w:rsid w:val="00212C19"/>
    <w:rsid w:val="00212F35"/>
    <w:rsid w:val="00213224"/>
    <w:rsid w:val="002136D8"/>
    <w:rsid w:val="00213B11"/>
    <w:rsid w:val="00213C52"/>
    <w:rsid w:val="00213E2B"/>
    <w:rsid w:val="002142B2"/>
    <w:rsid w:val="002143CA"/>
    <w:rsid w:val="002144B7"/>
    <w:rsid w:val="00214D79"/>
    <w:rsid w:val="00215534"/>
    <w:rsid w:val="00215BA5"/>
    <w:rsid w:val="00215C0C"/>
    <w:rsid w:val="00215EB2"/>
    <w:rsid w:val="00216096"/>
    <w:rsid w:val="00216571"/>
    <w:rsid w:val="002165AD"/>
    <w:rsid w:val="00216719"/>
    <w:rsid w:val="00216A1F"/>
    <w:rsid w:val="00216C95"/>
    <w:rsid w:val="00216E38"/>
    <w:rsid w:val="00217985"/>
    <w:rsid w:val="00217A36"/>
    <w:rsid w:val="00217CBD"/>
    <w:rsid w:val="00217D0D"/>
    <w:rsid w:val="002203D2"/>
    <w:rsid w:val="002208EB"/>
    <w:rsid w:val="00220A25"/>
    <w:rsid w:val="00220E87"/>
    <w:rsid w:val="002219F7"/>
    <w:rsid w:val="00221A06"/>
    <w:rsid w:val="00221A42"/>
    <w:rsid w:val="00221D23"/>
    <w:rsid w:val="00221E39"/>
    <w:rsid w:val="00221FF9"/>
    <w:rsid w:val="00222062"/>
    <w:rsid w:val="00222240"/>
    <w:rsid w:val="00222842"/>
    <w:rsid w:val="002228A1"/>
    <w:rsid w:val="00222A9F"/>
    <w:rsid w:val="00222D2B"/>
    <w:rsid w:val="00223446"/>
    <w:rsid w:val="00223947"/>
    <w:rsid w:val="0022429A"/>
    <w:rsid w:val="00224EBA"/>
    <w:rsid w:val="0022520A"/>
    <w:rsid w:val="00225C55"/>
    <w:rsid w:val="002261A7"/>
    <w:rsid w:val="00226560"/>
    <w:rsid w:val="00226A33"/>
    <w:rsid w:val="00226BD5"/>
    <w:rsid w:val="0022722E"/>
    <w:rsid w:val="002272FA"/>
    <w:rsid w:val="00227578"/>
    <w:rsid w:val="00227827"/>
    <w:rsid w:val="00227E0A"/>
    <w:rsid w:val="0023064F"/>
    <w:rsid w:val="00230BC0"/>
    <w:rsid w:val="0023175B"/>
    <w:rsid w:val="00232B33"/>
    <w:rsid w:val="00232BFA"/>
    <w:rsid w:val="00233040"/>
    <w:rsid w:val="00233246"/>
    <w:rsid w:val="00234165"/>
    <w:rsid w:val="002343AE"/>
    <w:rsid w:val="0023536B"/>
    <w:rsid w:val="0023558B"/>
    <w:rsid w:val="002355AC"/>
    <w:rsid w:val="00235969"/>
    <w:rsid w:val="00235F96"/>
    <w:rsid w:val="002361FF"/>
    <w:rsid w:val="0023725A"/>
    <w:rsid w:val="00237320"/>
    <w:rsid w:val="00237A44"/>
    <w:rsid w:val="00237B4A"/>
    <w:rsid w:val="00237DB3"/>
    <w:rsid w:val="0024014F"/>
    <w:rsid w:val="002402E5"/>
    <w:rsid w:val="002404CE"/>
    <w:rsid w:val="00240EA7"/>
    <w:rsid w:val="002415D9"/>
    <w:rsid w:val="002418FD"/>
    <w:rsid w:val="0024191D"/>
    <w:rsid w:val="00242187"/>
    <w:rsid w:val="002422D1"/>
    <w:rsid w:val="00242455"/>
    <w:rsid w:val="00242810"/>
    <w:rsid w:val="00242890"/>
    <w:rsid w:val="00243B8B"/>
    <w:rsid w:val="00244079"/>
    <w:rsid w:val="00244294"/>
    <w:rsid w:val="00245C89"/>
    <w:rsid w:val="00246849"/>
    <w:rsid w:val="00247494"/>
    <w:rsid w:val="00247553"/>
    <w:rsid w:val="002475C8"/>
    <w:rsid w:val="00247702"/>
    <w:rsid w:val="00247AEF"/>
    <w:rsid w:val="00247BD6"/>
    <w:rsid w:val="002507C4"/>
    <w:rsid w:val="00250963"/>
    <w:rsid w:val="00250971"/>
    <w:rsid w:val="00251209"/>
    <w:rsid w:val="0025139B"/>
    <w:rsid w:val="00251E14"/>
    <w:rsid w:val="00251EA4"/>
    <w:rsid w:val="00251FBD"/>
    <w:rsid w:val="00252626"/>
    <w:rsid w:val="002527D3"/>
    <w:rsid w:val="00252A7A"/>
    <w:rsid w:val="00252E8E"/>
    <w:rsid w:val="00253068"/>
    <w:rsid w:val="002533C1"/>
    <w:rsid w:val="002533FA"/>
    <w:rsid w:val="00253840"/>
    <w:rsid w:val="00253906"/>
    <w:rsid w:val="00253CD9"/>
    <w:rsid w:val="00253DF1"/>
    <w:rsid w:val="00253E49"/>
    <w:rsid w:val="00253F65"/>
    <w:rsid w:val="00253FE4"/>
    <w:rsid w:val="0025414D"/>
    <w:rsid w:val="00254706"/>
    <w:rsid w:val="00254A11"/>
    <w:rsid w:val="002555DC"/>
    <w:rsid w:val="002559BB"/>
    <w:rsid w:val="00255B89"/>
    <w:rsid w:val="002569C7"/>
    <w:rsid w:val="00256D9B"/>
    <w:rsid w:val="00256E83"/>
    <w:rsid w:val="00257908"/>
    <w:rsid w:val="00257959"/>
    <w:rsid w:val="002579B7"/>
    <w:rsid w:val="00257C3E"/>
    <w:rsid w:val="00257F1B"/>
    <w:rsid w:val="00260904"/>
    <w:rsid w:val="002619FF"/>
    <w:rsid w:val="00261ECB"/>
    <w:rsid w:val="00261FA2"/>
    <w:rsid w:val="0026221D"/>
    <w:rsid w:val="00262B31"/>
    <w:rsid w:val="00262B7C"/>
    <w:rsid w:val="00262C9D"/>
    <w:rsid w:val="00262D86"/>
    <w:rsid w:val="00263128"/>
    <w:rsid w:val="00263990"/>
    <w:rsid w:val="00263D51"/>
    <w:rsid w:val="00263DAF"/>
    <w:rsid w:val="00263EFD"/>
    <w:rsid w:val="0026416F"/>
    <w:rsid w:val="0026442D"/>
    <w:rsid w:val="00264435"/>
    <w:rsid w:val="0026489A"/>
    <w:rsid w:val="00264B4C"/>
    <w:rsid w:val="00265234"/>
    <w:rsid w:val="002655C4"/>
    <w:rsid w:val="002658D9"/>
    <w:rsid w:val="00265960"/>
    <w:rsid w:val="00265D88"/>
    <w:rsid w:val="00265DFA"/>
    <w:rsid w:val="00266084"/>
    <w:rsid w:val="00266947"/>
    <w:rsid w:val="00267039"/>
    <w:rsid w:val="00267376"/>
    <w:rsid w:val="002678CC"/>
    <w:rsid w:val="00270C38"/>
    <w:rsid w:val="00270CC1"/>
    <w:rsid w:val="00270E72"/>
    <w:rsid w:val="00270FBE"/>
    <w:rsid w:val="0027135F"/>
    <w:rsid w:val="002718C8"/>
    <w:rsid w:val="00272092"/>
    <w:rsid w:val="0027240C"/>
    <w:rsid w:val="00272CA6"/>
    <w:rsid w:val="00273D35"/>
    <w:rsid w:val="00273DE0"/>
    <w:rsid w:val="00274316"/>
    <w:rsid w:val="002745BF"/>
    <w:rsid w:val="002745E2"/>
    <w:rsid w:val="00274F91"/>
    <w:rsid w:val="0027506F"/>
    <w:rsid w:val="002752B5"/>
    <w:rsid w:val="002753E2"/>
    <w:rsid w:val="00275CC5"/>
    <w:rsid w:val="00275D44"/>
    <w:rsid w:val="00275E41"/>
    <w:rsid w:val="002760C0"/>
    <w:rsid w:val="002766FC"/>
    <w:rsid w:val="00276762"/>
    <w:rsid w:val="00277B81"/>
    <w:rsid w:val="00277BFD"/>
    <w:rsid w:val="0028004D"/>
    <w:rsid w:val="00281168"/>
    <w:rsid w:val="0028131F"/>
    <w:rsid w:val="00281ED9"/>
    <w:rsid w:val="00281EF3"/>
    <w:rsid w:val="002821EC"/>
    <w:rsid w:val="00283157"/>
    <w:rsid w:val="002831C8"/>
    <w:rsid w:val="00283C11"/>
    <w:rsid w:val="00283F18"/>
    <w:rsid w:val="002849F4"/>
    <w:rsid w:val="00285910"/>
    <w:rsid w:val="002864F3"/>
    <w:rsid w:val="00286767"/>
    <w:rsid w:val="00286B32"/>
    <w:rsid w:val="00286BE3"/>
    <w:rsid w:val="00286D60"/>
    <w:rsid w:val="00286E82"/>
    <w:rsid w:val="00286F5A"/>
    <w:rsid w:val="002872EC"/>
    <w:rsid w:val="00287C3F"/>
    <w:rsid w:val="00287E4A"/>
    <w:rsid w:val="00290398"/>
    <w:rsid w:val="002904F1"/>
    <w:rsid w:val="002911AF"/>
    <w:rsid w:val="00291252"/>
    <w:rsid w:val="00291510"/>
    <w:rsid w:val="002916DB"/>
    <w:rsid w:val="00291914"/>
    <w:rsid w:val="002919E6"/>
    <w:rsid w:val="00291D67"/>
    <w:rsid w:val="00291D98"/>
    <w:rsid w:val="00291F9C"/>
    <w:rsid w:val="002931E9"/>
    <w:rsid w:val="002934A3"/>
    <w:rsid w:val="00293727"/>
    <w:rsid w:val="0029373C"/>
    <w:rsid w:val="00293ACD"/>
    <w:rsid w:val="00293F39"/>
    <w:rsid w:val="0029491F"/>
    <w:rsid w:val="00294C42"/>
    <w:rsid w:val="00294C93"/>
    <w:rsid w:val="00294DB9"/>
    <w:rsid w:val="00294F5B"/>
    <w:rsid w:val="0029513C"/>
    <w:rsid w:val="00295249"/>
    <w:rsid w:val="00295849"/>
    <w:rsid w:val="00295B9B"/>
    <w:rsid w:val="00295CD5"/>
    <w:rsid w:val="002962AC"/>
    <w:rsid w:val="002967E8"/>
    <w:rsid w:val="00296A43"/>
    <w:rsid w:val="002A0722"/>
    <w:rsid w:val="002A0BDC"/>
    <w:rsid w:val="002A0FE5"/>
    <w:rsid w:val="002A10D7"/>
    <w:rsid w:val="002A110E"/>
    <w:rsid w:val="002A1911"/>
    <w:rsid w:val="002A1A5F"/>
    <w:rsid w:val="002A1B99"/>
    <w:rsid w:val="002A2321"/>
    <w:rsid w:val="002A270D"/>
    <w:rsid w:val="002A2970"/>
    <w:rsid w:val="002A2AD0"/>
    <w:rsid w:val="002A313E"/>
    <w:rsid w:val="002A3FD8"/>
    <w:rsid w:val="002A4115"/>
    <w:rsid w:val="002A42D7"/>
    <w:rsid w:val="002A4522"/>
    <w:rsid w:val="002A45C0"/>
    <w:rsid w:val="002A4646"/>
    <w:rsid w:val="002A46C7"/>
    <w:rsid w:val="002A49D9"/>
    <w:rsid w:val="002A5315"/>
    <w:rsid w:val="002A53F2"/>
    <w:rsid w:val="002A55DC"/>
    <w:rsid w:val="002A56A7"/>
    <w:rsid w:val="002A591D"/>
    <w:rsid w:val="002A59F0"/>
    <w:rsid w:val="002A5CF3"/>
    <w:rsid w:val="002A60ED"/>
    <w:rsid w:val="002A6A65"/>
    <w:rsid w:val="002A703D"/>
    <w:rsid w:val="002A7C72"/>
    <w:rsid w:val="002A7EBF"/>
    <w:rsid w:val="002B0059"/>
    <w:rsid w:val="002B0B34"/>
    <w:rsid w:val="002B1E0A"/>
    <w:rsid w:val="002B20CA"/>
    <w:rsid w:val="002B279A"/>
    <w:rsid w:val="002B2A48"/>
    <w:rsid w:val="002B2B88"/>
    <w:rsid w:val="002B2DE4"/>
    <w:rsid w:val="002B30A2"/>
    <w:rsid w:val="002B32B2"/>
    <w:rsid w:val="002B34EF"/>
    <w:rsid w:val="002B383D"/>
    <w:rsid w:val="002B38B9"/>
    <w:rsid w:val="002B3DC8"/>
    <w:rsid w:val="002B41E8"/>
    <w:rsid w:val="002B4AF7"/>
    <w:rsid w:val="002B4B8E"/>
    <w:rsid w:val="002B4CCD"/>
    <w:rsid w:val="002B506E"/>
    <w:rsid w:val="002B539A"/>
    <w:rsid w:val="002B5990"/>
    <w:rsid w:val="002B5DB2"/>
    <w:rsid w:val="002B72CB"/>
    <w:rsid w:val="002B75C0"/>
    <w:rsid w:val="002B7AFE"/>
    <w:rsid w:val="002B7C50"/>
    <w:rsid w:val="002B7D93"/>
    <w:rsid w:val="002C00B2"/>
    <w:rsid w:val="002C00B3"/>
    <w:rsid w:val="002C07CC"/>
    <w:rsid w:val="002C13B5"/>
    <w:rsid w:val="002C1610"/>
    <w:rsid w:val="002C162B"/>
    <w:rsid w:val="002C172F"/>
    <w:rsid w:val="002C222E"/>
    <w:rsid w:val="002C2AB3"/>
    <w:rsid w:val="002C2AF6"/>
    <w:rsid w:val="002C2B05"/>
    <w:rsid w:val="002C3177"/>
    <w:rsid w:val="002C32F8"/>
    <w:rsid w:val="002C33C4"/>
    <w:rsid w:val="002C3A1E"/>
    <w:rsid w:val="002C3FD7"/>
    <w:rsid w:val="002C409C"/>
    <w:rsid w:val="002C4BE4"/>
    <w:rsid w:val="002C4DF1"/>
    <w:rsid w:val="002C50DB"/>
    <w:rsid w:val="002C528C"/>
    <w:rsid w:val="002C54D0"/>
    <w:rsid w:val="002C567D"/>
    <w:rsid w:val="002C568A"/>
    <w:rsid w:val="002C590E"/>
    <w:rsid w:val="002C5955"/>
    <w:rsid w:val="002C6100"/>
    <w:rsid w:val="002C6B61"/>
    <w:rsid w:val="002C6CF6"/>
    <w:rsid w:val="002C6DD0"/>
    <w:rsid w:val="002C6FEE"/>
    <w:rsid w:val="002C72F7"/>
    <w:rsid w:val="002C7500"/>
    <w:rsid w:val="002C7BA1"/>
    <w:rsid w:val="002C7E56"/>
    <w:rsid w:val="002D0068"/>
    <w:rsid w:val="002D038D"/>
    <w:rsid w:val="002D0956"/>
    <w:rsid w:val="002D0A5F"/>
    <w:rsid w:val="002D1096"/>
    <w:rsid w:val="002D1547"/>
    <w:rsid w:val="002D19FE"/>
    <w:rsid w:val="002D1F1B"/>
    <w:rsid w:val="002D233A"/>
    <w:rsid w:val="002D281E"/>
    <w:rsid w:val="002D2C21"/>
    <w:rsid w:val="002D30E3"/>
    <w:rsid w:val="002D346C"/>
    <w:rsid w:val="002D36DC"/>
    <w:rsid w:val="002D374B"/>
    <w:rsid w:val="002D38B7"/>
    <w:rsid w:val="002D3933"/>
    <w:rsid w:val="002D39EE"/>
    <w:rsid w:val="002D3C26"/>
    <w:rsid w:val="002D4AAE"/>
    <w:rsid w:val="002D4AEC"/>
    <w:rsid w:val="002D508E"/>
    <w:rsid w:val="002D522C"/>
    <w:rsid w:val="002D57EE"/>
    <w:rsid w:val="002D5B83"/>
    <w:rsid w:val="002D6238"/>
    <w:rsid w:val="002D66DA"/>
    <w:rsid w:val="002D6F6D"/>
    <w:rsid w:val="002D6FE1"/>
    <w:rsid w:val="002D71F7"/>
    <w:rsid w:val="002D71FC"/>
    <w:rsid w:val="002D79AF"/>
    <w:rsid w:val="002D7A96"/>
    <w:rsid w:val="002D7B22"/>
    <w:rsid w:val="002D7D03"/>
    <w:rsid w:val="002E0474"/>
    <w:rsid w:val="002E04FB"/>
    <w:rsid w:val="002E0552"/>
    <w:rsid w:val="002E0571"/>
    <w:rsid w:val="002E0592"/>
    <w:rsid w:val="002E0956"/>
    <w:rsid w:val="002E0AA0"/>
    <w:rsid w:val="002E0B4F"/>
    <w:rsid w:val="002E14DC"/>
    <w:rsid w:val="002E1A93"/>
    <w:rsid w:val="002E1F4F"/>
    <w:rsid w:val="002E2040"/>
    <w:rsid w:val="002E27C2"/>
    <w:rsid w:val="002E28B9"/>
    <w:rsid w:val="002E2D69"/>
    <w:rsid w:val="002E3A62"/>
    <w:rsid w:val="002E3EA4"/>
    <w:rsid w:val="002E3EBD"/>
    <w:rsid w:val="002E41E3"/>
    <w:rsid w:val="002E4493"/>
    <w:rsid w:val="002E463A"/>
    <w:rsid w:val="002E4686"/>
    <w:rsid w:val="002E4F9B"/>
    <w:rsid w:val="002E5295"/>
    <w:rsid w:val="002E5558"/>
    <w:rsid w:val="002E5606"/>
    <w:rsid w:val="002E57C6"/>
    <w:rsid w:val="002E5891"/>
    <w:rsid w:val="002E5AC1"/>
    <w:rsid w:val="002E5F10"/>
    <w:rsid w:val="002E6123"/>
    <w:rsid w:val="002E7112"/>
    <w:rsid w:val="002E7470"/>
    <w:rsid w:val="002E7631"/>
    <w:rsid w:val="002F0024"/>
    <w:rsid w:val="002F07C0"/>
    <w:rsid w:val="002F09A1"/>
    <w:rsid w:val="002F0C41"/>
    <w:rsid w:val="002F1857"/>
    <w:rsid w:val="002F217C"/>
    <w:rsid w:val="002F21E1"/>
    <w:rsid w:val="002F275F"/>
    <w:rsid w:val="002F2A74"/>
    <w:rsid w:val="002F2B3F"/>
    <w:rsid w:val="002F3274"/>
    <w:rsid w:val="002F3476"/>
    <w:rsid w:val="002F40B8"/>
    <w:rsid w:val="002F40FF"/>
    <w:rsid w:val="002F456A"/>
    <w:rsid w:val="002F49EC"/>
    <w:rsid w:val="002F4AC8"/>
    <w:rsid w:val="002F4D55"/>
    <w:rsid w:val="002F4D56"/>
    <w:rsid w:val="002F4F49"/>
    <w:rsid w:val="002F503D"/>
    <w:rsid w:val="002F51F8"/>
    <w:rsid w:val="002F615A"/>
    <w:rsid w:val="002F67AC"/>
    <w:rsid w:val="002F6914"/>
    <w:rsid w:val="002F6B49"/>
    <w:rsid w:val="002F7789"/>
    <w:rsid w:val="002F7BDC"/>
    <w:rsid w:val="00300480"/>
    <w:rsid w:val="00300489"/>
    <w:rsid w:val="003007B5"/>
    <w:rsid w:val="0030130E"/>
    <w:rsid w:val="00301D9C"/>
    <w:rsid w:val="00301DAD"/>
    <w:rsid w:val="00301FF9"/>
    <w:rsid w:val="00302413"/>
    <w:rsid w:val="00302CFC"/>
    <w:rsid w:val="00302D1E"/>
    <w:rsid w:val="00302DD7"/>
    <w:rsid w:val="00303973"/>
    <w:rsid w:val="00303A5D"/>
    <w:rsid w:val="00303E3C"/>
    <w:rsid w:val="00304B6F"/>
    <w:rsid w:val="003050B7"/>
    <w:rsid w:val="0030518B"/>
    <w:rsid w:val="00305775"/>
    <w:rsid w:val="00305EA8"/>
    <w:rsid w:val="00306088"/>
    <w:rsid w:val="003068BD"/>
    <w:rsid w:val="00306BFF"/>
    <w:rsid w:val="00306CFA"/>
    <w:rsid w:val="003070D4"/>
    <w:rsid w:val="003076A4"/>
    <w:rsid w:val="00307EBD"/>
    <w:rsid w:val="00307FDC"/>
    <w:rsid w:val="00310760"/>
    <w:rsid w:val="00310E26"/>
    <w:rsid w:val="0031110D"/>
    <w:rsid w:val="003113EC"/>
    <w:rsid w:val="003114A3"/>
    <w:rsid w:val="0031193D"/>
    <w:rsid w:val="00311A47"/>
    <w:rsid w:val="0031234A"/>
    <w:rsid w:val="00313BBA"/>
    <w:rsid w:val="00314015"/>
    <w:rsid w:val="0031434A"/>
    <w:rsid w:val="00314A64"/>
    <w:rsid w:val="00314BBD"/>
    <w:rsid w:val="0031561B"/>
    <w:rsid w:val="00315644"/>
    <w:rsid w:val="0031573C"/>
    <w:rsid w:val="003158D3"/>
    <w:rsid w:val="003161D5"/>
    <w:rsid w:val="003165D4"/>
    <w:rsid w:val="00316E5D"/>
    <w:rsid w:val="00316F55"/>
    <w:rsid w:val="00317528"/>
    <w:rsid w:val="0031766E"/>
    <w:rsid w:val="0031782A"/>
    <w:rsid w:val="003179A6"/>
    <w:rsid w:val="00317FDE"/>
    <w:rsid w:val="00320315"/>
    <w:rsid w:val="00320B5D"/>
    <w:rsid w:val="00320B88"/>
    <w:rsid w:val="003212CC"/>
    <w:rsid w:val="00321376"/>
    <w:rsid w:val="003215B2"/>
    <w:rsid w:val="00321632"/>
    <w:rsid w:val="00321789"/>
    <w:rsid w:val="00321800"/>
    <w:rsid w:val="00321BC3"/>
    <w:rsid w:val="003223E8"/>
    <w:rsid w:val="003229DF"/>
    <w:rsid w:val="00322FF0"/>
    <w:rsid w:val="003232A4"/>
    <w:rsid w:val="003235BA"/>
    <w:rsid w:val="00323A16"/>
    <w:rsid w:val="00323FCA"/>
    <w:rsid w:val="0032414C"/>
    <w:rsid w:val="00324421"/>
    <w:rsid w:val="00324788"/>
    <w:rsid w:val="00324912"/>
    <w:rsid w:val="00324AF5"/>
    <w:rsid w:val="00324C4C"/>
    <w:rsid w:val="00325F83"/>
    <w:rsid w:val="00326683"/>
    <w:rsid w:val="003268E1"/>
    <w:rsid w:val="00326907"/>
    <w:rsid w:val="00326A00"/>
    <w:rsid w:val="003271B0"/>
    <w:rsid w:val="003272CB"/>
    <w:rsid w:val="00327404"/>
    <w:rsid w:val="00327794"/>
    <w:rsid w:val="00327CEE"/>
    <w:rsid w:val="0033022D"/>
    <w:rsid w:val="003302E0"/>
    <w:rsid w:val="0033045B"/>
    <w:rsid w:val="00330461"/>
    <w:rsid w:val="00330576"/>
    <w:rsid w:val="00330DBB"/>
    <w:rsid w:val="00330E3E"/>
    <w:rsid w:val="00331708"/>
    <w:rsid w:val="00332431"/>
    <w:rsid w:val="00332A59"/>
    <w:rsid w:val="003331C1"/>
    <w:rsid w:val="003333DC"/>
    <w:rsid w:val="003339F4"/>
    <w:rsid w:val="00333C71"/>
    <w:rsid w:val="00333D23"/>
    <w:rsid w:val="00333DF9"/>
    <w:rsid w:val="0033456C"/>
    <w:rsid w:val="0033460B"/>
    <w:rsid w:val="00334C36"/>
    <w:rsid w:val="00334DF7"/>
    <w:rsid w:val="003351C5"/>
    <w:rsid w:val="00335570"/>
    <w:rsid w:val="00335778"/>
    <w:rsid w:val="003357E8"/>
    <w:rsid w:val="00335A1E"/>
    <w:rsid w:val="00335C3D"/>
    <w:rsid w:val="00335CA8"/>
    <w:rsid w:val="00335E42"/>
    <w:rsid w:val="00335EFA"/>
    <w:rsid w:val="00336264"/>
    <w:rsid w:val="0033695F"/>
    <w:rsid w:val="00336A2A"/>
    <w:rsid w:val="0033704F"/>
    <w:rsid w:val="0033731E"/>
    <w:rsid w:val="00337AC4"/>
    <w:rsid w:val="00337D14"/>
    <w:rsid w:val="00337E35"/>
    <w:rsid w:val="0034004E"/>
    <w:rsid w:val="00340062"/>
    <w:rsid w:val="003400BB"/>
    <w:rsid w:val="00340126"/>
    <w:rsid w:val="00340217"/>
    <w:rsid w:val="00340266"/>
    <w:rsid w:val="003403D4"/>
    <w:rsid w:val="003415B4"/>
    <w:rsid w:val="00341601"/>
    <w:rsid w:val="00342265"/>
    <w:rsid w:val="003423A7"/>
    <w:rsid w:val="0034265D"/>
    <w:rsid w:val="003430B6"/>
    <w:rsid w:val="00343254"/>
    <w:rsid w:val="0034352B"/>
    <w:rsid w:val="00343E20"/>
    <w:rsid w:val="003451A2"/>
    <w:rsid w:val="00345380"/>
    <w:rsid w:val="003462D2"/>
    <w:rsid w:val="00346F52"/>
    <w:rsid w:val="00347965"/>
    <w:rsid w:val="00347DBF"/>
    <w:rsid w:val="00350EE8"/>
    <w:rsid w:val="003518F2"/>
    <w:rsid w:val="00352168"/>
    <w:rsid w:val="003522C3"/>
    <w:rsid w:val="00352436"/>
    <w:rsid w:val="003538B8"/>
    <w:rsid w:val="00353D0B"/>
    <w:rsid w:val="00353E4D"/>
    <w:rsid w:val="0035418F"/>
    <w:rsid w:val="0035449E"/>
    <w:rsid w:val="00354BDF"/>
    <w:rsid w:val="00355C2C"/>
    <w:rsid w:val="00355FD4"/>
    <w:rsid w:val="00356338"/>
    <w:rsid w:val="003566EE"/>
    <w:rsid w:val="0035699D"/>
    <w:rsid w:val="00356C6D"/>
    <w:rsid w:val="003574D6"/>
    <w:rsid w:val="00357A6F"/>
    <w:rsid w:val="00360568"/>
    <w:rsid w:val="00360A43"/>
    <w:rsid w:val="00360BE6"/>
    <w:rsid w:val="00360BFB"/>
    <w:rsid w:val="00360FB7"/>
    <w:rsid w:val="003611F3"/>
    <w:rsid w:val="0036157C"/>
    <w:rsid w:val="00362A3A"/>
    <w:rsid w:val="00362AB5"/>
    <w:rsid w:val="00362B31"/>
    <w:rsid w:val="00362C78"/>
    <w:rsid w:val="00362CA5"/>
    <w:rsid w:val="00362DA7"/>
    <w:rsid w:val="00362DAF"/>
    <w:rsid w:val="00362E82"/>
    <w:rsid w:val="00362EA4"/>
    <w:rsid w:val="00363034"/>
    <w:rsid w:val="0036360C"/>
    <w:rsid w:val="0036446B"/>
    <w:rsid w:val="00364981"/>
    <w:rsid w:val="00364E8A"/>
    <w:rsid w:val="00365157"/>
    <w:rsid w:val="003656D1"/>
    <w:rsid w:val="00365A8F"/>
    <w:rsid w:val="0036682C"/>
    <w:rsid w:val="00366870"/>
    <w:rsid w:val="00366F01"/>
    <w:rsid w:val="00367087"/>
    <w:rsid w:val="003679C4"/>
    <w:rsid w:val="00367C24"/>
    <w:rsid w:val="003700E1"/>
    <w:rsid w:val="0037012A"/>
    <w:rsid w:val="003705FB"/>
    <w:rsid w:val="00370840"/>
    <w:rsid w:val="00370C2E"/>
    <w:rsid w:val="00370C68"/>
    <w:rsid w:val="003715C1"/>
    <w:rsid w:val="00371F01"/>
    <w:rsid w:val="00372870"/>
    <w:rsid w:val="00372A67"/>
    <w:rsid w:val="00373335"/>
    <w:rsid w:val="00373495"/>
    <w:rsid w:val="00374231"/>
    <w:rsid w:val="00374387"/>
    <w:rsid w:val="003746D7"/>
    <w:rsid w:val="00374C1E"/>
    <w:rsid w:val="00374D26"/>
    <w:rsid w:val="00375116"/>
    <w:rsid w:val="003751F7"/>
    <w:rsid w:val="00375DBE"/>
    <w:rsid w:val="00375F94"/>
    <w:rsid w:val="00376298"/>
    <w:rsid w:val="003776DE"/>
    <w:rsid w:val="00377A05"/>
    <w:rsid w:val="00377BC2"/>
    <w:rsid w:val="00377CD3"/>
    <w:rsid w:val="00380595"/>
    <w:rsid w:val="0038097D"/>
    <w:rsid w:val="003809C6"/>
    <w:rsid w:val="00381132"/>
    <w:rsid w:val="00381868"/>
    <w:rsid w:val="0038199D"/>
    <w:rsid w:val="003819FB"/>
    <w:rsid w:val="00381E36"/>
    <w:rsid w:val="00381EFD"/>
    <w:rsid w:val="00382252"/>
    <w:rsid w:val="00382477"/>
    <w:rsid w:val="00382CC9"/>
    <w:rsid w:val="00383421"/>
    <w:rsid w:val="00383588"/>
    <w:rsid w:val="00383B60"/>
    <w:rsid w:val="00383D03"/>
    <w:rsid w:val="00383D1E"/>
    <w:rsid w:val="00383E7C"/>
    <w:rsid w:val="003843D3"/>
    <w:rsid w:val="0038460F"/>
    <w:rsid w:val="003848B3"/>
    <w:rsid w:val="00384AD1"/>
    <w:rsid w:val="0038544C"/>
    <w:rsid w:val="00385B18"/>
    <w:rsid w:val="00385B33"/>
    <w:rsid w:val="00385E94"/>
    <w:rsid w:val="003863B4"/>
    <w:rsid w:val="00386BF9"/>
    <w:rsid w:val="003876E2"/>
    <w:rsid w:val="00387996"/>
    <w:rsid w:val="00387B8F"/>
    <w:rsid w:val="00387C64"/>
    <w:rsid w:val="003903F0"/>
    <w:rsid w:val="003905D7"/>
    <w:rsid w:val="00390740"/>
    <w:rsid w:val="00390742"/>
    <w:rsid w:val="00390992"/>
    <w:rsid w:val="00390EA6"/>
    <w:rsid w:val="003911DA"/>
    <w:rsid w:val="00391250"/>
    <w:rsid w:val="003933F5"/>
    <w:rsid w:val="003935D6"/>
    <w:rsid w:val="00393CDA"/>
    <w:rsid w:val="00393DCF"/>
    <w:rsid w:val="00393F61"/>
    <w:rsid w:val="00394237"/>
    <w:rsid w:val="00394822"/>
    <w:rsid w:val="0039484F"/>
    <w:rsid w:val="0039590A"/>
    <w:rsid w:val="00395CF8"/>
    <w:rsid w:val="003966B1"/>
    <w:rsid w:val="003972E6"/>
    <w:rsid w:val="003973E8"/>
    <w:rsid w:val="003A0445"/>
    <w:rsid w:val="003A0604"/>
    <w:rsid w:val="003A08CE"/>
    <w:rsid w:val="003A0A50"/>
    <w:rsid w:val="003A0A85"/>
    <w:rsid w:val="003A0BF4"/>
    <w:rsid w:val="003A0EF4"/>
    <w:rsid w:val="003A1498"/>
    <w:rsid w:val="003A17C7"/>
    <w:rsid w:val="003A212A"/>
    <w:rsid w:val="003A217E"/>
    <w:rsid w:val="003A21F8"/>
    <w:rsid w:val="003A276C"/>
    <w:rsid w:val="003A291F"/>
    <w:rsid w:val="003A2F64"/>
    <w:rsid w:val="003A36E0"/>
    <w:rsid w:val="003A3CC8"/>
    <w:rsid w:val="003A3DA5"/>
    <w:rsid w:val="003A3E13"/>
    <w:rsid w:val="003A4156"/>
    <w:rsid w:val="003A4C05"/>
    <w:rsid w:val="003A50A0"/>
    <w:rsid w:val="003A5F87"/>
    <w:rsid w:val="003A67C7"/>
    <w:rsid w:val="003A6E0F"/>
    <w:rsid w:val="003A7255"/>
    <w:rsid w:val="003A72C8"/>
    <w:rsid w:val="003A75AE"/>
    <w:rsid w:val="003A786A"/>
    <w:rsid w:val="003B00C4"/>
    <w:rsid w:val="003B034B"/>
    <w:rsid w:val="003B037C"/>
    <w:rsid w:val="003B0492"/>
    <w:rsid w:val="003B1098"/>
    <w:rsid w:val="003B1340"/>
    <w:rsid w:val="003B13A3"/>
    <w:rsid w:val="003B1939"/>
    <w:rsid w:val="003B1D7B"/>
    <w:rsid w:val="003B24F8"/>
    <w:rsid w:val="003B2696"/>
    <w:rsid w:val="003B289A"/>
    <w:rsid w:val="003B29C0"/>
    <w:rsid w:val="003B319C"/>
    <w:rsid w:val="003B356D"/>
    <w:rsid w:val="003B368E"/>
    <w:rsid w:val="003B3B57"/>
    <w:rsid w:val="003B3D45"/>
    <w:rsid w:val="003B401B"/>
    <w:rsid w:val="003B46EE"/>
    <w:rsid w:val="003B4859"/>
    <w:rsid w:val="003B48B8"/>
    <w:rsid w:val="003B4D09"/>
    <w:rsid w:val="003B5765"/>
    <w:rsid w:val="003B59E4"/>
    <w:rsid w:val="003B5CBF"/>
    <w:rsid w:val="003B617B"/>
    <w:rsid w:val="003B6A01"/>
    <w:rsid w:val="003B6B7A"/>
    <w:rsid w:val="003B70A7"/>
    <w:rsid w:val="003B7251"/>
    <w:rsid w:val="003B7992"/>
    <w:rsid w:val="003B7B96"/>
    <w:rsid w:val="003B7D1E"/>
    <w:rsid w:val="003C0443"/>
    <w:rsid w:val="003C05DC"/>
    <w:rsid w:val="003C0C83"/>
    <w:rsid w:val="003C0DDF"/>
    <w:rsid w:val="003C1114"/>
    <w:rsid w:val="003C12F6"/>
    <w:rsid w:val="003C1A4C"/>
    <w:rsid w:val="003C1BDB"/>
    <w:rsid w:val="003C1FB5"/>
    <w:rsid w:val="003C20FD"/>
    <w:rsid w:val="003C2AA8"/>
    <w:rsid w:val="003C384C"/>
    <w:rsid w:val="003C40B8"/>
    <w:rsid w:val="003C4372"/>
    <w:rsid w:val="003C4575"/>
    <w:rsid w:val="003C4844"/>
    <w:rsid w:val="003C4AE7"/>
    <w:rsid w:val="003C4B1C"/>
    <w:rsid w:val="003C4F4C"/>
    <w:rsid w:val="003C4FD3"/>
    <w:rsid w:val="003C5344"/>
    <w:rsid w:val="003C58FB"/>
    <w:rsid w:val="003C5C8D"/>
    <w:rsid w:val="003C5D03"/>
    <w:rsid w:val="003C6C2B"/>
    <w:rsid w:val="003C7111"/>
    <w:rsid w:val="003C7277"/>
    <w:rsid w:val="003C7A3E"/>
    <w:rsid w:val="003D0250"/>
    <w:rsid w:val="003D0500"/>
    <w:rsid w:val="003D0750"/>
    <w:rsid w:val="003D0AD4"/>
    <w:rsid w:val="003D12DF"/>
    <w:rsid w:val="003D15F1"/>
    <w:rsid w:val="003D1D32"/>
    <w:rsid w:val="003D1EF9"/>
    <w:rsid w:val="003D2008"/>
    <w:rsid w:val="003D20F7"/>
    <w:rsid w:val="003D21A4"/>
    <w:rsid w:val="003D2388"/>
    <w:rsid w:val="003D25C5"/>
    <w:rsid w:val="003D2ACA"/>
    <w:rsid w:val="003D2B89"/>
    <w:rsid w:val="003D2C06"/>
    <w:rsid w:val="003D2F37"/>
    <w:rsid w:val="003D3192"/>
    <w:rsid w:val="003D346B"/>
    <w:rsid w:val="003D4120"/>
    <w:rsid w:val="003D494A"/>
    <w:rsid w:val="003D4E1B"/>
    <w:rsid w:val="003D4EA0"/>
    <w:rsid w:val="003D4FE2"/>
    <w:rsid w:val="003D5200"/>
    <w:rsid w:val="003D52A7"/>
    <w:rsid w:val="003D54A1"/>
    <w:rsid w:val="003D54BF"/>
    <w:rsid w:val="003D5764"/>
    <w:rsid w:val="003D59D7"/>
    <w:rsid w:val="003D5DE1"/>
    <w:rsid w:val="003D6538"/>
    <w:rsid w:val="003D66AB"/>
    <w:rsid w:val="003D67D9"/>
    <w:rsid w:val="003D699C"/>
    <w:rsid w:val="003D6C6C"/>
    <w:rsid w:val="003D7233"/>
    <w:rsid w:val="003D771B"/>
    <w:rsid w:val="003D78FF"/>
    <w:rsid w:val="003D79B8"/>
    <w:rsid w:val="003D7EF7"/>
    <w:rsid w:val="003D7F65"/>
    <w:rsid w:val="003E006E"/>
    <w:rsid w:val="003E04D8"/>
    <w:rsid w:val="003E08C5"/>
    <w:rsid w:val="003E0A4E"/>
    <w:rsid w:val="003E0DC8"/>
    <w:rsid w:val="003E0EFA"/>
    <w:rsid w:val="003E0F47"/>
    <w:rsid w:val="003E168D"/>
    <w:rsid w:val="003E16F3"/>
    <w:rsid w:val="003E1934"/>
    <w:rsid w:val="003E1B5D"/>
    <w:rsid w:val="003E2383"/>
    <w:rsid w:val="003E2754"/>
    <w:rsid w:val="003E2C7B"/>
    <w:rsid w:val="003E2D6F"/>
    <w:rsid w:val="003E3126"/>
    <w:rsid w:val="003E32AC"/>
    <w:rsid w:val="003E33A7"/>
    <w:rsid w:val="003E353D"/>
    <w:rsid w:val="003E3B71"/>
    <w:rsid w:val="003E41BB"/>
    <w:rsid w:val="003E425E"/>
    <w:rsid w:val="003E4379"/>
    <w:rsid w:val="003E44C3"/>
    <w:rsid w:val="003E47B1"/>
    <w:rsid w:val="003E4C9B"/>
    <w:rsid w:val="003E4CA4"/>
    <w:rsid w:val="003E539C"/>
    <w:rsid w:val="003E541A"/>
    <w:rsid w:val="003E54A0"/>
    <w:rsid w:val="003E587C"/>
    <w:rsid w:val="003E5D99"/>
    <w:rsid w:val="003E61E6"/>
    <w:rsid w:val="003E75E9"/>
    <w:rsid w:val="003E76F7"/>
    <w:rsid w:val="003E7826"/>
    <w:rsid w:val="003F042D"/>
    <w:rsid w:val="003F082C"/>
    <w:rsid w:val="003F0EAC"/>
    <w:rsid w:val="003F116E"/>
    <w:rsid w:val="003F17A4"/>
    <w:rsid w:val="003F23C3"/>
    <w:rsid w:val="003F2402"/>
    <w:rsid w:val="003F24F2"/>
    <w:rsid w:val="003F2D1B"/>
    <w:rsid w:val="003F2DC6"/>
    <w:rsid w:val="003F3165"/>
    <w:rsid w:val="003F33F2"/>
    <w:rsid w:val="003F3495"/>
    <w:rsid w:val="003F3EC8"/>
    <w:rsid w:val="003F41A1"/>
    <w:rsid w:val="003F464F"/>
    <w:rsid w:val="003F4761"/>
    <w:rsid w:val="003F49A9"/>
    <w:rsid w:val="003F4BDC"/>
    <w:rsid w:val="003F5410"/>
    <w:rsid w:val="003F552D"/>
    <w:rsid w:val="003F5FD5"/>
    <w:rsid w:val="003F6362"/>
    <w:rsid w:val="003F6988"/>
    <w:rsid w:val="003F735F"/>
    <w:rsid w:val="003F7914"/>
    <w:rsid w:val="003F79E5"/>
    <w:rsid w:val="003F7D9C"/>
    <w:rsid w:val="004007F5"/>
    <w:rsid w:val="0040090E"/>
    <w:rsid w:val="00400987"/>
    <w:rsid w:val="00400BF4"/>
    <w:rsid w:val="00401168"/>
    <w:rsid w:val="00401328"/>
    <w:rsid w:val="0040144B"/>
    <w:rsid w:val="00402000"/>
    <w:rsid w:val="00402584"/>
    <w:rsid w:val="00403272"/>
    <w:rsid w:val="00403387"/>
    <w:rsid w:val="00403392"/>
    <w:rsid w:val="0040354B"/>
    <w:rsid w:val="00403636"/>
    <w:rsid w:val="004037F3"/>
    <w:rsid w:val="00403DD5"/>
    <w:rsid w:val="0040437C"/>
    <w:rsid w:val="0040440F"/>
    <w:rsid w:val="00404F42"/>
    <w:rsid w:val="004057EA"/>
    <w:rsid w:val="00405AED"/>
    <w:rsid w:val="00405D09"/>
    <w:rsid w:val="00405E80"/>
    <w:rsid w:val="00406E59"/>
    <w:rsid w:val="004070F2"/>
    <w:rsid w:val="004073F2"/>
    <w:rsid w:val="00407833"/>
    <w:rsid w:val="00407844"/>
    <w:rsid w:val="004078E5"/>
    <w:rsid w:val="00407A1F"/>
    <w:rsid w:val="00407AEB"/>
    <w:rsid w:val="00407CC7"/>
    <w:rsid w:val="00407DAE"/>
    <w:rsid w:val="00410209"/>
    <w:rsid w:val="00410843"/>
    <w:rsid w:val="004111D2"/>
    <w:rsid w:val="00411443"/>
    <w:rsid w:val="004114EB"/>
    <w:rsid w:val="004119CE"/>
    <w:rsid w:val="0041278F"/>
    <w:rsid w:val="00412979"/>
    <w:rsid w:val="00412E31"/>
    <w:rsid w:val="0041319C"/>
    <w:rsid w:val="00413463"/>
    <w:rsid w:val="004136F3"/>
    <w:rsid w:val="0041379E"/>
    <w:rsid w:val="00413938"/>
    <w:rsid w:val="0041457A"/>
    <w:rsid w:val="00414E9D"/>
    <w:rsid w:val="00415371"/>
    <w:rsid w:val="00415ECE"/>
    <w:rsid w:val="0041635E"/>
    <w:rsid w:val="0041650E"/>
    <w:rsid w:val="00416AF0"/>
    <w:rsid w:val="00416B22"/>
    <w:rsid w:val="00416F12"/>
    <w:rsid w:val="0041723C"/>
    <w:rsid w:val="00417313"/>
    <w:rsid w:val="004178F6"/>
    <w:rsid w:val="00417DAB"/>
    <w:rsid w:val="00417E51"/>
    <w:rsid w:val="0042034E"/>
    <w:rsid w:val="00420E46"/>
    <w:rsid w:val="00421130"/>
    <w:rsid w:val="0042139A"/>
    <w:rsid w:val="00421F8C"/>
    <w:rsid w:val="00422578"/>
    <w:rsid w:val="00422C88"/>
    <w:rsid w:val="00422E84"/>
    <w:rsid w:val="00422F13"/>
    <w:rsid w:val="0042304B"/>
    <w:rsid w:val="004231D3"/>
    <w:rsid w:val="00423687"/>
    <w:rsid w:val="0042386D"/>
    <w:rsid w:val="00423D27"/>
    <w:rsid w:val="00423E11"/>
    <w:rsid w:val="00423EBC"/>
    <w:rsid w:val="00424190"/>
    <w:rsid w:val="0042421D"/>
    <w:rsid w:val="00424A03"/>
    <w:rsid w:val="00424A15"/>
    <w:rsid w:val="00425385"/>
    <w:rsid w:val="004253C4"/>
    <w:rsid w:val="00425925"/>
    <w:rsid w:val="00425EFB"/>
    <w:rsid w:val="004260CE"/>
    <w:rsid w:val="00426983"/>
    <w:rsid w:val="004269FD"/>
    <w:rsid w:val="00426D21"/>
    <w:rsid w:val="0042759B"/>
    <w:rsid w:val="00427B3D"/>
    <w:rsid w:val="00427CEA"/>
    <w:rsid w:val="00427DB0"/>
    <w:rsid w:val="004300E8"/>
    <w:rsid w:val="004302F6"/>
    <w:rsid w:val="00430945"/>
    <w:rsid w:val="00430A9A"/>
    <w:rsid w:val="00430B02"/>
    <w:rsid w:val="00430B5C"/>
    <w:rsid w:val="00430C69"/>
    <w:rsid w:val="004312A2"/>
    <w:rsid w:val="00431916"/>
    <w:rsid w:val="00431A99"/>
    <w:rsid w:val="00431E60"/>
    <w:rsid w:val="0043216B"/>
    <w:rsid w:val="004324C4"/>
    <w:rsid w:val="00432ACF"/>
    <w:rsid w:val="00432D7A"/>
    <w:rsid w:val="004330B8"/>
    <w:rsid w:val="00433AA2"/>
    <w:rsid w:val="00434077"/>
    <w:rsid w:val="004343E7"/>
    <w:rsid w:val="00434612"/>
    <w:rsid w:val="004346C9"/>
    <w:rsid w:val="00434833"/>
    <w:rsid w:val="004348AA"/>
    <w:rsid w:val="004348D5"/>
    <w:rsid w:val="00434FA2"/>
    <w:rsid w:val="004354C3"/>
    <w:rsid w:val="00435C31"/>
    <w:rsid w:val="00436434"/>
    <w:rsid w:val="0043654E"/>
    <w:rsid w:val="00436D68"/>
    <w:rsid w:val="00436F26"/>
    <w:rsid w:val="00437081"/>
    <w:rsid w:val="00437172"/>
    <w:rsid w:val="00437668"/>
    <w:rsid w:val="004377FD"/>
    <w:rsid w:val="00437D99"/>
    <w:rsid w:val="0044012E"/>
    <w:rsid w:val="00440396"/>
    <w:rsid w:val="004408C2"/>
    <w:rsid w:val="0044130A"/>
    <w:rsid w:val="00442036"/>
    <w:rsid w:val="0044238C"/>
    <w:rsid w:val="00442C3E"/>
    <w:rsid w:val="00443EE7"/>
    <w:rsid w:val="00443FD9"/>
    <w:rsid w:val="00444098"/>
    <w:rsid w:val="0044459A"/>
    <w:rsid w:val="0044515F"/>
    <w:rsid w:val="004451F4"/>
    <w:rsid w:val="004454B5"/>
    <w:rsid w:val="00445D2E"/>
    <w:rsid w:val="00445E0C"/>
    <w:rsid w:val="00446103"/>
    <w:rsid w:val="00446A03"/>
    <w:rsid w:val="00446B0F"/>
    <w:rsid w:val="00446C8A"/>
    <w:rsid w:val="00446EB2"/>
    <w:rsid w:val="00446F37"/>
    <w:rsid w:val="00447572"/>
    <w:rsid w:val="0044770E"/>
    <w:rsid w:val="00447738"/>
    <w:rsid w:val="00447A27"/>
    <w:rsid w:val="00447A71"/>
    <w:rsid w:val="00447B2A"/>
    <w:rsid w:val="00450247"/>
    <w:rsid w:val="0045028F"/>
    <w:rsid w:val="0045042F"/>
    <w:rsid w:val="004508FE"/>
    <w:rsid w:val="00450A9F"/>
    <w:rsid w:val="0045157F"/>
    <w:rsid w:val="0045180F"/>
    <w:rsid w:val="00452973"/>
    <w:rsid w:val="0045299A"/>
    <w:rsid w:val="00452FE3"/>
    <w:rsid w:val="00452FEA"/>
    <w:rsid w:val="0045304B"/>
    <w:rsid w:val="0045377E"/>
    <w:rsid w:val="004538C6"/>
    <w:rsid w:val="00453B2E"/>
    <w:rsid w:val="00453BAF"/>
    <w:rsid w:val="00453C60"/>
    <w:rsid w:val="00453ED2"/>
    <w:rsid w:val="004542AF"/>
    <w:rsid w:val="0045464A"/>
    <w:rsid w:val="00455234"/>
    <w:rsid w:val="00455864"/>
    <w:rsid w:val="004559DB"/>
    <w:rsid w:val="00455B37"/>
    <w:rsid w:val="00455FC2"/>
    <w:rsid w:val="00456238"/>
    <w:rsid w:val="00456308"/>
    <w:rsid w:val="00456494"/>
    <w:rsid w:val="00456F0B"/>
    <w:rsid w:val="00456FDD"/>
    <w:rsid w:val="004576C6"/>
    <w:rsid w:val="004577EE"/>
    <w:rsid w:val="00457E76"/>
    <w:rsid w:val="0046013D"/>
    <w:rsid w:val="004613AB"/>
    <w:rsid w:val="0046152F"/>
    <w:rsid w:val="0046169F"/>
    <w:rsid w:val="00461846"/>
    <w:rsid w:val="00461B29"/>
    <w:rsid w:val="00461BF2"/>
    <w:rsid w:val="004625E3"/>
    <w:rsid w:val="00462660"/>
    <w:rsid w:val="00462883"/>
    <w:rsid w:val="004628F7"/>
    <w:rsid w:val="0046290D"/>
    <w:rsid w:val="00462E17"/>
    <w:rsid w:val="00462FA3"/>
    <w:rsid w:val="004631E1"/>
    <w:rsid w:val="004634D2"/>
    <w:rsid w:val="004636A8"/>
    <w:rsid w:val="00463A28"/>
    <w:rsid w:val="00463C2B"/>
    <w:rsid w:val="004640BA"/>
    <w:rsid w:val="0046471C"/>
    <w:rsid w:val="00465073"/>
    <w:rsid w:val="004651FF"/>
    <w:rsid w:val="004654C0"/>
    <w:rsid w:val="0046566E"/>
    <w:rsid w:val="00465885"/>
    <w:rsid w:val="00465939"/>
    <w:rsid w:val="00465B37"/>
    <w:rsid w:val="00465C17"/>
    <w:rsid w:val="0046643A"/>
    <w:rsid w:val="00466C4C"/>
    <w:rsid w:val="00466C90"/>
    <w:rsid w:val="00466E9E"/>
    <w:rsid w:val="00466F62"/>
    <w:rsid w:val="0046734D"/>
    <w:rsid w:val="00467575"/>
    <w:rsid w:val="004676F7"/>
    <w:rsid w:val="00467D83"/>
    <w:rsid w:val="00467EFF"/>
    <w:rsid w:val="00470214"/>
    <w:rsid w:val="00470579"/>
    <w:rsid w:val="00470B5B"/>
    <w:rsid w:val="00470F42"/>
    <w:rsid w:val="004713E2"/>
    <w:rsid w:val="004715AC"/>
    <w:rsid w:val="00471F56"/>
    <w:rsid w:val="00472770"/>
    <w:rsid w:val="00472BB3"/>
    <w:rsid w:val="00472CDC"/>
    <w:rsid w:val="004730E5"/>
    <w:rsid w:val="0047334C"/>
    <w:rsid w:val="004742DF"/>
    <w:rsid w:val="00474592"/>
    <w:rsid w:val="004746ED"/>
    <w:rsid w:val="00474AAF"/>
    <w:rsid w:val="00475004"/>
    <w:rsid w:val="00475FF4"/>
    <w:rsid w:val="004762C3"/>
    <w:rsid w:val="004763BA"/>
    <w:rsid w:val="004765BA"/>
    <w:rsid w:val="0047692D"/>
    <w:rsid w:val="00476E88"/>
    <w:rsid w:val="00476FF7"/>
    <w:rsid w:val="00477190"/>
    <w:rsid w:val="004774F0"/>
    <w:rsid w:val="004779C1"/>
    <w:rsid w:val="00477E49"/>
    <w:rsid w:val="00480255"/>
    <w:rsid w:val="00480559"/>
    <w:rsid w:val="00480920"/>
    <w:rsid w:val="00480AA5"/>
    <w:rsid w:val="00480FE4"/>
    <w:rsid w:val="0048110C"/>
    <w:rsid w:val="00481D51"/>
    <w:rsid w:val="00481EC4"/>
    <w:rsid w:val="00481EEF"/>
    <w:rsid w:val="004826CD"/>
    <w:rsid w:val="00482C2C"/>
    <w:rsid w:val="004832A0"/>
    <w:rsid w:val="0048347B"/>
    <w:rsid w:val="00483C52"/>
    <w:rsid w:val="00483DEB"/>
    <w:rsid w:val="004840CA"/>
    <w:rsid w:val="00484E7C"/>
    <w:rsid w:val="0048518A"/>
    <w:rsid w:val="00485259"/>
    <w:rsid w:val="004852C9"/>
    <w:rsid w:val="0048550A"/>
    <w:rsid w:val="004857F1"/>
    <w:rsid w:val="00485881"/>
    <w:rsid w:val="00485A2B"/>
    <w:rsid w:val="00485B16"/>
    <w:rsid w:val="00485C14"/>
    <w:rsid w:val="00485D49"/>
    <w:rsid w:val="004867AC"/>
    <w:rsid w:val="00487485"/>
    <w:rsid w:val="004877D5"/>
    <w:rsid w:val="00487ACB"/>
    <w:rsid w:val="00487AD5"/>
    <w:rsid w:val="00487C8B"/>
    <w:rsid w:val="0049036C"/>
    <w:rsid w:val="004906AC"/>
    <w:rsid w:val="00490B20"/>
    <w:rsid w:val="00491B3D"/>
    <w:rsid w:val="0049257F"/>
    <w:rsid w:val="004926F7"/>
    <w:rsid w:val="004927A6"/>
    <w:rsid w:val="00493925"/>
    <w:rsid w:val="00493E45"/>
    <w:rsid w:val="0049443F"/>
    <w:rsid w:val="00494E48"/>
    <w:rsid w:val="00494F16"/>
    <w:rsid w:val="00494F4A"/>
    <w:rsid w:val="00495594"/>
    <w:rsid w:val="00495E1F"/>
    <w:rsid w:val="00495F4D"/>
    <w:rsid w:val="00495F4F"/>
    <w:rsid w:val="0049630C"/>
    <w:rsid w:val="00496424"/>
    <w:rsid w:val="00496877"/>
    <w:rsid w:val="00496C7C"/>
    <w:rsid w:val="00496E79"/>
    <w:rsid w:val="0049704D"/>
    <w:rsid w:val="004970FF"/>
    <w:rsid w:val="00497931"/>
    <w:rsid w:val="00497CDE"/>
    <w:rsid w:val="00497D2B"/>
    <w:rsid w:val="004A0366"/>
    <w:rsid w:val="004A0D91"/>
    <w:rsid w:val="004A0DAA"/>
    <w:rsid w:val="004A0F51"/>
    <w:rsid w:val="004A113D"/>
    <w:rsid w:val="004A154A"/>
    <w:rsid w:val="004A1838"/>
    <w:rsid w:val="004A1C4E"/>
    <w:rsid w:val="004A2198"/>
    <w:rsid w:val="004A24DF"/>
    <w:rsid w:val="004A2ABD"/>
    <w:rsid w:val="004A2BBB"/>
    <w:rsid w:val="004A2D43"/>
    <w:rsid w:val="004A30BB"/>
    <w:rsid w:val="004A30DA"/>
    <w:rsid w:val="004A32F0"/>
    <w:rsid w:val="004A3628"/>
    <w:rsid w:val="004A3747"/>
    <w:rsid w:val="004A386A"/>
    <w:rsid w:val="004A3913"/>
    <w:rsid w:val="004A3F7D"/>
    <w:rsid w:val="004A4286"/>
    <w:rsid w:val="004A469A"/>
    <w:rsid w:val="004A4B2B"/>
    <w:rsid w:val="004A50A4"/>
    <w:rsid w:val="004A522C"/>
    <w:rsid w:val="004A57F9"/>
    <w:rsid w:val="004A6628"/>
    <w:rsid w:val="004A6786"/>
    <w:rsid w:val="004A72B6"/>
    <w:rsid w:val="004A7ADF"/>
    <w:rsid w:val="004A7CE0"/>
    <w:rsid w:val="004A7D32"/>
    <w:rsid w:val="004B0204"/>
    <w:rsid w:val="004B0533"/>
    <w:rsid w:val="004B17B0"/>
    <w:rsid w:val="004B1969"/>
    <w:rsid w:val="004B1E62"/>
    <w:rsid w:val="004B1FCB"/>
    <w:rsid w:val="004B217D"/>
    <w:rsid w:val="004B21B9"/>
    <w:rsid w:val="004B24A2"/>
    <w:rsid w:val="004B2D42"/>
    <w:rsid w:val="004B3283"/>
    <w:rsid w:val="004B3349"/>
    <w:rsid w:val="004B3B28"/>
    <w:rsid w:val="004B3F3D"/>
    <w:rsid w:val="004B3FCC"/>
    <w:rsid w:val="004B422A"/>
    <w:rsid w:val="004B438E"/>
    <w:rsid w:val="004B43DC"/>
    <w:rsid w:val="004B458F"/>
    <w:rsid w:val="004B47FD"/>
    <w:rsid w:val="004B4DF6"/>
    <w:rsid w:val="004B4E62"/>
    <w:rsid w:val="004B53C3"/>
    <w:rsid w:val="004B5A49"/>
    <w:rsid w:val="004B60B1"/>
    <w:rsid w:val="004B60CF"/>
    <w:rsid w:val="004B6B77"/>
    <w:rsid w:val="004B6CE3"/>
    <w:rsid w:val="004B6D0D"/>
    <w:rsid w:val="004B6EE6"/>
    <w:rsid w:val="004B7979"/>
    <w:rsid w:val="004B79D4"/>
    <w:rsid w:val="004B7CA3"/>
    <w:rsid w:val="004B7E05"/>
    <w:rsid w:val="004C0B8D"/>
    <w:rsid w:val="004C1103"/>
    <w:rsid w:val="004C1581"/>
    <w:rsid w:val="004C18CA"/>
    <w:rsid w:val="004C1C45"/>
    <w:rsid w:val="004C1D44"/>
    <w:rsid w:val="004C2410"/>
    <w:rsid w:val="004C2C72"/>
    <w:rsid w:val="004C2DF5"/>
    <w:rsid w:val="004C36FF"/>
    <w:rsid w:val="004C389B"/>
    <w:rsid w:val="004C4976"/>
    <w:rsid w:val="004C56F4"/>
    <w:rsid w:val="004C583C"/>
    <w:rsid w:val="004C5AD9"/>
    <w:rsid w:val="004C5AE6"/>
    <w:rsid w:val="004C6923"/>
    <w:rsid w:val="004C742A"/>
    <w:rsid w:val="004C77B1"/>
    <w:rsid w:val="004C78A5"/>
    <w:rsid w:val="004C7A77"/>
    <w:rsid w:val="004C7C77"/>
    <w:rsid w:val="004D0071"/>
    <w:rsid w:val="004D0436"/>
    <w:rsid w:val="004D0650"/>
    <w:rsid w:val="004D1196"/>
    <w:rsid w:val="004D1B89"/>
    <w:rsid w:val="004D1BE5"/>
    <w:rsid w:val="004D21E5"/>
    <w:rsid w:val="004D22A2"/>
    <w:rsid w:val="004D2D4E"/>
    <w:rsid w:val="004D2F29"/>
    <w:rsid w:val="004D3062"/>
    <w:rsid w:val="004D338A"/>
    <w:rsid w:val="004D362D"/>
    <w:rsid w:val="004D36A2"/>
    <w:rsid w:val="004D37D8"/>
    <w:rsid w:val="004D3C52"/>
    <w:rsid w:val="004D3D24"/>
    <w:rsid w:val="004D4D6F"/>
    <w:rsid w:val="004D56C2"/>
    <w:rsid w:val="004D5CC7"/>
    <w:rsid w:val="004D6416"/>
    <w:rsid w:val="004D6CE5"/>
    <w:rsid w:val="004D6EB0"/>
    <w:rsid w:val="004D7203"/>
    <w:rsid w:val="004D7224"/>
    <w:rsid w:val="004D730D"/>
    <w:rsid w:val="004D73ED"/>
    <w:rsid w:val="004D7B97"/>
    <w:rsid w:val="004E0206"/>
    <w:rsid w:val="004E0543"/>
    <w:rsid w:val="004E08CA"/>
    <w:rsid w:val="004E0969"/>
    <w:rsid w:val="004E1E35"/>
    <w:rsid w:val="004E215C"/>
    <w:rsid w:val="004E27FE"/>
    <w:rsid w:val="004E2C2B"/>
    <w:rsid w:val="004E3008"/>
    <w:rsid w:val="004E3021"/>
    <w:rsid w:val="004E326E"/>
    <w:rsid w:val="004E32FC"/>
    <w:rsid w:val="004E38AD"/>
    <w:rsid w:val="004E3B48"/>
    <w:rsid w:val="004E3E5E"/>
    <w:rsid w:val="004E3F16"/>
    <w:rsid w:val="004E4229"/>
    <w:rsid w:val="004E487D"/>
    <w:rsid w:val="004E49EF"/>
    <w:rsid w:val="004E4D31"/>
    <w:rsid w:val="004E4E97"/>
    <w:rsid w:val="004E501E"/>
    <w:rsid w:val="004E5929"/>
    <w:rsid w:val="004E5BFF"/>
    <w:rsid w:val="004E5E8D"/>
    <w:rsid w:val="004E6454"/>
    <w:rsid w:val="004E655F"/>
    <w:rsid w:val="004E68B8"/>
    <w:rsid w:val="004E6AEF"/>
    <w:rsid w:val="004E7506"/>
    <w:rsid w:val="004E7801"/>
    <w:rsid w:val="004E7869"/>
    <w:rsid w:val="004F00BE"/>
    <w:rsid w:val="004F0B23"/>
    <w:rsid w:val="004F0D52"/>
    <w:rsid w:val="004F1391"/>
    <w:rsid w:val="004F1520"/>
    <w:rsid w:val="004F171C"/>
    <w:rsid w:val="004F18C4"/>
    <w:rsid w:val="004F1AA9"/>
    <w:rsid w:val="004F1C1F"/>
    <w:rsid w:val="004F1C3C"/>
    <w:rsid w:val="004F1D78"/>
    <w:rsid w:val="004F20E6"/>
    <w:rsid w:val="004F21A5"/>
    <w:rsid w:val="004F2253"/>
    <w:rsid w:val="004F228D"/>
    <w:rsid w:val="004F27B3"/>
    <w:rsid w:val="004F2FB8"/>
    <w:rsid w:val="004F301B"/>
    <w:rsid w:val="004F3A6D"/>
    <w:rsid w:val="004F3FA6"/>
    <w:rsid w:val="004F42BA"/>
    <w:rsid w:val="004F45CD"/>
    <w:rsid w:val="004F4B99"/>
    <w:rsid w:val="004F4E0E"/>
    <w:rsid w:val="004F4E3D"/>
    <w:rsid w:val="004F5C90"/>
    <w:rsid w:val="004F5D1B"/>
    <w:rsid w:val="004F60A1"/>
    <w:rsid w:val="004F6B1F"/>
    <w:rsid w:val="004F6CA0"/>
    <w:rsid w:val="004F6EFB"/>
    <w:rsid w:val="004F7158"/>
    <w:rsid w:val="004F7E10"/>
    <w:rsid w:val="004F7E3F"/>
    <w:rsid w:val="005002D6"/>
    <w:rsid w:val="00500806"/>
    <w:rsid w:val="00500924"/>
    <w:rsid w:val="00501399"/>
    <w:rsid w:val="005022B1"/>
    <w:rsid w:val="00502327"/>
    <w:rsid w:val="00502607"/>
    <w:rsid w:val="0050292E"/>
    <w:rsid w:val="005029A3"/>
    <w:rsid w:val="00502C52"/>
    <w:rsid w:val="005039AB"/>
    <w:rsid w:val="00503F5B"/>
    <w:rsid w:val="00504182"/>
    <w:rsid w:val="005044A7"/>
    <w:rsid w:val="005045AF"/>
    <w:rsid w:val="005046D7"/>
    <w:rsid w:val="005049EB"/>
    <w:rsid w:val="00504FD5"/>
    <w:rsid w:val="00505024"/>
    <w:rsid w:val="005050AA"/>
    <w:rsid w:val="0050545B"/>
    <w:rsid w:val="00505837"/>
    <w:rsid w:val="00505883"/>
    <w:rsid w:val="005065A9"/>
    <w:rsid w:val="0050798C"/>
    <w:rsid w:val="00507B90"/>
    <w:rsid w:val="00507BC1"/>
    <w:rsid w:val="00507C07"/>
    <w:rsid w:val="00507C37"/>
    <w:rsid w:val="005109F4"/>
    <w:rsid w:val="0051145B"/>
    <w:rsid w:val="005119FE"/>
    <w:rsid w:val="00511B70"/>
    <w:rsid w:val="00511E41"/>
    <w:rsid w:val="005120E8"/>
    <w:rsid w:val="0051213D"/>
    <w:rsid w:val="0051216C"/>
    <w:rsid w:val="005121C3"/>
    <w:rsid w:val="0051229C"/>
    <w:rsid w:val="0051296B"/>
    <w:rsid w:val="00512CBB"/>
    <w:rsid w:val="00512E3F"/>
    <w:rsid w:val="00512E79"/>
    <w:rsid w:val="00513276"/>
    <w:rsid w:val="005132F8"/>
    <w:rsid w:val="005134A9"/>
    <w:rsid w:val="005134DE"/>
    <w:rsid w:val="005139C3"/>
    <w:rsid w:val="005141ED"/>
    <w:rsid w:val="00514859"/>
    <w:rsid w:val="005160E5"/>
    <w:rsid w:val="005173EA"/>
    <w:rsid w:val="00517434"/>
    <w:rsid w:val="0051777A"/>
    <w:rsid w:val="00517A36"/>
    <w:rsid w:val="005206E4"/>
    <w:rsid w:val="00520CF4"/>
    <w:rsid w:val="00520D3D"/>
    <w:rsid w:val="00520F7E"/>
    <w:rsid w:val="0052125E"/>
    <w:rsid w:val="00521EA5"/>
    <w:rsid w:val="00522FBA"/>
    <w:rsid w:val="005230C5"/>
    <w:rsid w:val="005232B8"/>
    <w:rsid w:val="005238F0"/>
    <w:rsid w:val="00523B3B"/>
    <w:rsid w:val="00523DAC"/>
    <w:rsid w:val="00523E1F"/>
    <w:rsid w:val="00523ECD"/>
    <w:rsid w:val="00523F84"/>
    <w:rsid w:val="005243F5"/>
    <w:rsid w:val="005251D4"/>
    <w:rsid w:val="005255C3"/>
    <w:rsid w:val="00525751"/>
    <w:rsid w:val="005258F6"/>
    <w:rsid w:val="00525A36"/>
    <w:rsid w:val="00525A63"/>
    <w:rsid w:val="00525BB4"/>
    <w:rsid w:val="005269F6"/>
    <w:rsid w:val="00526AA7"/>
    <w:rsid w:val="00526E51"/>
    <w:rsid w:val="005274D1"/>
    <w:rsid w:val="00527A2F"/>
    <w:rsid w:val="00527FB9"/>
    <w:rsid w:val="00530755"/>
    <w:rsid w:val="00530836"/>
    <w:rsid w:val="00530BA7"/>
    <w:rsid w:val="005313BE"/>
    <w:rsid w:val="0053172E"/>
    <w:rsid w:val="00531836"/>
    <w:rsid w:val="00531908"/>
    <w:rsid w:val="00531A85"/>
    <w:rsid w:val="00531D20"/>
    <w:rsid w:val="005320AE"/>
    <w:rsid w:val="005323EC"/>
    <w:rsid w:val="0053287F"/>
    <w:rsid w:val="00532DD4"/>
    <w:rsid w:val="0053353A"/>
    <w:rsid w:val="00533612"/>
    <w:rsid w:val="00533D26"/>
    <w:rsid w:val="00533E63"/>
    <w:rsid w:val="00534290"/>
    <w:rsid w:val="0053484E"/>
    <w:rsid w:val="00534A9A"/>
    <w:rsid w:val="00534C1A"/>
    <w:rsid w:val="00535230"/>
    <w:rsid w:val="005357AB"/>
    <w:rsid w:val="005359B4"/>
    <w:rsid w:val="00535F68"/>
    <w:rsid w:val="005360F3"/>
    <w:rsid w:val="00536606"/>
    <w:rsid w:val="00537045"/>
    <w:rsid w:val="00537807"/>
    <w:rsid w:val="0053790F"/>
    <w:rsid w:val="00540446"/>
    <w:rsid w:val="00540917"/>
    <w:rsid w:val="00540F4B"/>
    <w:rsid w:val="00540F4D"/>
    <w:rsid w:val="0054146C"/>
    <w:rsid w:val="00541D8B"/>
    <w:rsid w:val="005420FE"/>
    <w:rsid w:val="0054249E"/>
    <w:rsid w:val="00542581"/>
    <w:rsid w:val="005425DD"/>
    <w:rsid w:val="0054264A"/>
    <w:rsid w:val="005428C0"/>
    <w:rsid w:val="00542A5D"/>
    <w:rsid w:val="00542FAD"/>
    <w:rsid w:val="00543120"/>
    <w:rsid w:val="005437D7"/>
    <w:rsid w:val="00543A5A"/>
    <w:rsid w:val="005440BA"/>
    <w:rsid w:val="0054415F"/>
    <w:rsid w:val="00544AF2"/>
    <w:rsid w:val="0054524F"/>
    <w:rsid w:val="00545A38"/>
    <w:rsid w:val="005462FB"/>
    <w:rsid w:val="00546403"/>
    <w:rsid w:val="0054683E"/>
    <w:rsid w:val="0054694A"/>
    <w:rsid w:val="0054752B"/>
    <w:rsid w:val="0054760B"/>
    <w:rsid w:val="005502A4"/>
    <w:rsid w:val="00550CBA"/>
    <w:rsid w:val="005510B3"/>
    <w:rsid w:val="00551239"/>
    <w:rsid w:val="0055173C"/>
    <w:rsid w:val="0055179B"/>
    <w:rsid w:val="0055192C"/>
    <w:rsid w:val="00552148"/>
    <w:rsid w:val="0055227A"/>
    <w:rsid w:val="005526D2"/>
    <w:rsid w:val="00552A68"/>
    <w:rsid w:val="00552C80"/>
    <w:rsid w:val="00552DA1"/>
    <w:rsid w:val="00552E78"/>
    <w:rsid w:val="0055344C"/>
    <w:rsid w:val="00554B49"/>
    <w:rsid w:val="00555C5F"/>
    <w:rsid w:val="00555DC2"/>
    <w:rsid w:val="0055666B"/>
    <w:rsid w:val="00556800"/>
    <w:rsid w:val="005569A1"/>
    <w:rsid w:val="005574F1"/>
    <w:rsid w:val="005579A9"/>
    <w:rsid w:val="00557A21"/>
    <w:rsid w:val="00557DEB"/>
    <w:rsid w:val="005600D9"/>
    <w:rsid w:val="005601BB"/>
    <w:rsid w:val="0056032B"/>
    <w:rsid w:val="0056042F"/>
    <w:rsid w:val="005605F4"/>
    <w:rsid w:val="005606C8"/>
    <w:rsid w:val="00560750"/>
    <w:rsid w:val="00560CB4"/>
    <w:rsid w:val="00560D2A"/>
    <w:rsid w:val="00561261"/>
    <w:rsid w:val="00561523"/>
    <w:rsid w:val="00561704"/>
    <w:rsid w:val="00561EE5"/>
    <w:rsid w:val="00562155"/>
    <w:rsid w:val="00562179"/>
    <w:rsid w:val="0056267B"/>
    <w:rsid w:val="00562B83"/>
    <w:rsid w:val="00562F54"/>
    <w:rsid w:val="00562FA2"/>
    <w:rsid w:val="005630AC"/>
    <w:rsid w:val="0056391A"/>
    <w:rsid w:val="00563D56"/>
    <w:rsid w:val="005647A7"/>
    <w:rsid w:val="0056507B"/>
    <w:rsid w:val="00565351"/>
    <w:rsid w:val="00565385"/>
    <w:rsid w:val="0056573D"/>
    <w:rsid w:val="0056608A"/>
    <w:rsid w:val="00566379"/>
    <w:rsid w:val="005664FB"/>
    <w:rsid w:val="005665D0"/>
    <w:rsid w:val="0056705A"/>
    <w:rsid w:val="00567319"/>
    <w:rsid w:val="0057032B"/>
    <w:rsid w:val="00570848"/>
    <w:rsid w:val="00570B2D"/>
    <w:rsid w:val="00570C7B"/>
    <w:rsid w:val="00570E1A"/>
    <w:rsid w:val="00571FB2"/>
    <w:rsid w:val="005721A1"/>
    <w:rsid w:val="0057221A"/>
    <w:rsid w:val="0057267E"/>
    <w:rsid w:val="005728D2"/>
    <w:rsid w:val="00572F48"/>
    <w:rsid w:val="0057393D"/>
    <w:rsid w:val="00573CA8"/>
    <w:rsid w:val="0057437D"/>
    <w:rsid w:val="005748A4"/>
    <w:rsid w:val="00574938"/>
    <w:rsid w:val="00574A26"/>
    <w:rsid w:val="00574A52"/>
    <w:rsid w:val="00574C34"/>
    <w:rsid w:val="00574F80"/>
    <w:rsid w:val="00575297"/>
    <w:rsid w:val="0057533C"/>
    <w:rsid w:val="00575A71"/>
    <w:rsid w:val="00575AE8"/>
    <w:rsid w:val="00575D10"/>
    <w:rsid w:val="00575E51"/>
    <w:rsid w:val="005772AF"/>
    <w:rsid w:val="00577350"/>
    <w:rsid w:val="005773E9"/>
    <w:rsid w:val="00577443"/>
    <w:rsid w:val="005774BC"/>
    <w:rsid w:val="005779C0"/>
    <w:rsid w:val="00577DF6"/>
    <w:rsid w:val="00577E15"/>
    <w:rsid w:val="00577FD3"/>
    <w:rsid w:val="00580319"/>
    <w:rsid w:val="0058079D"/>
    <w:rsid w:val="0058099C"/>
    <w:rsid w:val="00580F81"/>
    <w:rsid w:val="00581616"/>
    <w:rsid w:val="00581EBC"/>
    <w:rsid w:val="005820DA"/>
    <w:rsid w:val="005829A5"/>
    <w:rsid w:val="00582A47"/>
    <w:rsid w:val="00582D04"/>
    <w:rsid w:val="005832B1"/>
    <w:rsid w:val="005834E4"/>
    <w:rsid w:val="00583CC0"/>
    <w:rsid w:val="00583D73"/>
    <w:rsid w:val="005840A0"/>
    <w:rsid w:val="00584164"/>
    <w:rsid w:val="005843E8"/>
    <w:rsid w:val="0058576F"/>
    <w:rsid w:val="00585C31"/>
    <w:rsid w:val="00585FB9"/>
    <w:rsid w:val="00586660"/>
    <w:rsid w:val="005866A0"/>
    <w:rsid w:val="005868CE"/>
    <w:rsid w:val="00586B86"/>
    <w:rsid w:val="00587027"/>
    <w:rsid w:val="00587159"/>
    <w:rsid w:val="00587A65"/>
    <w:rsid w:val="005900A3"/>
    <w:rsid w:val="00590C4A"/>
    <w:rsid w:val="00590F98"/>
    <w:rsid w:val="005915EE"/>
    <w:rsid w:val="00591660"/>
    <w:rsid w:val="005916FD"/>
    <w:rsid w:val="00592120"/>
    <w:rsid w:val="00592138"/>
    <w:rsid w:val="005926CC"/>
    <w:rsid w:val="00592EA6"/>
    <w:rsid w:val="00592F1A"/>
    <w:rsid w:val="00593D9F"/>
    <w:rsid w:val="00594409"/>
    <w:rsid w:val="00594691"/>
    <w:rsid w:val="0059474D"/>
    <w:rsid w:val="00594AD3"/>
    <w:rsid w:val="00594F4D"/>
    <w:rsid w:val="005953A7"/>
    <w:rsid w:val="005956E8"/>
    <w:rsid w:val="00595F2C"/>
    <w:rsid w:val="00596341"/>
    <w:rsid w:val="00596899"/>
    <w:rsid w:val="005969F0"/>
    <w:rsid w:val="00597035"/>
    <w:rsid w:val="0059714C"/>
    <w:rsid w:val="005975E9"/>
    <w:rsid w:val="00597D69"/>
    <w:rsid w:val="005A0663"/>
    <w:rsid w:val="005A076E"/>
    <w:rsid w:val="005A111A"/>
    <w:rsid w:val="005A1434"/>
    <w:rsid w:val="005A1A4F"/>
    <w:rsid w:val="005A206C"/>
    <w:rsid w:val="005A2733"/>
    <w:rsid w:val="005A2AB3"/>
    <w:rsid w:val="005A2D66"/>
    <w:rsid w:val="005A3031"/>
    <w:rsid w:val="005A328E"/>
    <w:rsid w:val="005A3858"/>
    <w:rsid w:val="005A390C"/>
    <w:rsid w:val="005A3C7F"/>
    <w:rsid w:val="005A3FF8"/>
    <w:rsid w:val="005A43DC"/>
    <w:rsid w:val="005A47CA"/>
    <w:rsid w:val="005A4E14"/>
    <w:rsid w:val="005A4E7B"/>
    <w:rsid w:val="005A5D0D"/>
    <w:rsid w:val="005A657C"/>
    <w:rsid w:val="005A718C"/>
    <w:rsid w:val="005A768E"/>
    <w:rsid w:val="005A7947"/>
    <w:rsid w:val="005A7FE9"/>
    <w:rsid w:val="005B0835"/>
    <w:rsid w:val="005B087B"/>
    <w:rsid w:val="005B1F09"/>
    <w:rsid w:val="005B1FBD"/>
    <w:rsid w:val="005B2359"/>
    <w:rsid w:val="005B2A96"/>
    <w:rsid w:val="005B2C79"/>
    <w:rsid w:val="005B3554"/>
    <w:rsid w:val="005B445A"/>
    <w:rsid w:val="005B4822"/>
    <w:rsid w:val="005B4CFD"/>
    <w:rsid w:val="005B590A"/>
    <w:rsid w:val="005B5D75"/>
    <w:rsid w:val="005B641A"/>
    <w:rsid w:val="005B7080"/>
    <w:rsid w:val="005B7867"/>
    <w:rsid w:val="005B794B"/>
    <w:rsid w:val="005B79BD"/>
    <w:rsid w:val="005C0747"/>
    <w:rsid w:val="005C08C4"/>
    <w:rsid w:val="005C0A5A"/>
    <w:rsid w:val="005C0A7C"/>
    <w:rsid w:val="005C0CA7"/>
    <w:rsid w:val="005C1FD6"/>
    <w:rsid w:val="005C2020"/>
    <w:rsid w:val="005C2A4A"/>
    <w:rsid w:val="005C322C"/>
    <w:rsid w:val="005C3A39"/>
    <w:rsid w:val="005C3BA0"/>
    <w:rsid w:val="005C400E"/>
    <w:rsid w:val="005C46F1"/>
    <w:rsid w:val="005C47FE"/>
    <w:rsid w:val="005C49A5"/>
    <w:rsid w:val="005C4B35"/>
    <w:rsid w:val="005C4BD8"/>
    <w:rsid w:val="005C4C0B"/>
    <w:rsid w:val="005C571E"/>
    <w:rsid w:val="005C591B"/>
    <w:rsid w:val="005C5DE9"/>
    <w:rsid w:val="005C5F78"/>
    <w:rsid w:val="005C6206"/>
    <w:rsid w:val="005C65EF"/>
    <w:rsid w:val="005C67B4"/>
    <w:rsid w:val="005C6F66"/>
    <w:rsid w:val="005C70BF"/>
    <w:rsid w:val="005C7501"/>
    <w:rsid w:val="005C7818"/>
    <w:rsid w:val="005C7948"/>
    <w:rsid w:val="005C7B44"/>
    <w:rsid w:val="005D027D"/>
    <w:rsid w:val="005D0BA3"/>
    <w:rsid w:val="005D0D0F"/>
    <w:rsid w:val="005D0D8F"/>
    <w:rsid w:val="005D10E4"/>
    <w:rsid w:val="005D12E7"/>
    <w:rsid w:val="005D1F97"/>
    <w:rsid w:val="005D1F9F"/>
    <w:rsid w:val="005D20A1"/>
    <w:rsid w:val="005D252F"/>
    <w:rsid w:val="005D2C78"/>
    <w:rsid w:val="005D367F"/>
    <w:rsid w:val="005D375F"/>
    <w:rsid w:val="005D38E3"/>
    <w:rsid w:val="005D38F4"/>
    <w:rsid w:val="005D3B9D"/>
    <w:rsid w:val="005D3C25"/>
    <w:rsid w:val="005D4197"/>
    <w:rsid w:val="005D467B"/>
    <w:rsid w:val="005D4A66"/>
    <w:rsid w:val="005D4C74"/>
    <w:rsid w:val="005D4D05"/>
    <w:rsid w:val="005D4E9F"/>
    <w:rsid w:val="005D4ED4"/>
    <w:rsid w:val="005D507C"/>
    <w:rsid w:val="005D56D5"/>
    <w:rsid w:val="005D64DE"/>
    <w:rsid w:val="005D6623"/>
    <w:rsid w:val="005D6931"/>
    <w:rsid w:val="005D6CDA"/>
    <w:rsid w:val="005D6CE0"/>
    <w:rsid w:val="005D6D17"/>
    <w:rsid w:val="005D6EA3"/>
    <w:rsid w:val="005D7094"/>
    <w:rsid w:val="005D72F4"/>
    <w:rsid w:val="005D7953"/>
    <w:rsid w:val="005D7CFC"/>
    <w:rsid w:val="005D7F73"/>
    <w:rsid w:val="005E084C"/>
    <w:rsid w:val="005E0ED0"/>
    <w:rsid w:val="005E1048"/>
    <w:rsid w:val="005E151E"/>
    <w:rsid w:val="005E1BCB"/>
    <w:rsid w:val="005E1F55"/>
    <w:rsid w:val="005E28A9"/>
    <w:rsid w:val="005E2FEF"/>
    <w:rsid w:val="005E3091"/>
    <w:rsid w:val="005E3152"/>
    <w:rsid w:val="005E393D"/>
    <w:rsid w:val="005E3C26"/>
    <w:rsid w:val="005E3D21"/>
    <w:rsid w:val="005E3F50"/>
    <w:rsid w:val="005E4425"/>
    <w:rsid w:val="005E4458"/>
    <w:rsid w:val="005E45A5"/>
    <w:rsid w:val="005E461E"/>
    <w:rsid w:val="005E4C32"/>
    <w:rsid w:val="005E4E65"/>
    <w:rsid w:val="005E5534"/>
    <w:rsid w:val="005E5BEE"/>
    <w:rsid w:val="005E5FA1"/>
    <w:rsid w:val="005E6477"/>
    <w:rsid w:val="005E64A9"/>
    <w:rsid w:val="005E6CE6"/>
    <w:rsid w:val="005E7751"/>
    <w:rsid w:val="005E7B9F"/>
    <w:rsid w:val="005E7BE5"/>
    <w:rsid w:val="005F028B"/>
    <w:rsid w:val="005F0342"/>
    <w:rsid w:val="005F0999"/>
    <w:rsid w:val="005F0D0B"/>
    <w:rsid w:val="005F0D7A"/>
    <w:rsid w:val="005F16BC"/>
    <w:rsid w:val="005F17EF"/>
    <w:rsid w:val="005F180A"/>
    <w:rsid w:val="005F1ADE"/>
    <w:rsid w:val="005F20F4"/>
    <w:rsid w:val="005F21A9"/>
    <w:rsid w:val="005F23E0"/>
    <w:rsid w:val="005F2643"/>
    <w:rsid w:val="005F2821"/>
    <w:rsid w:val="005F2B48"/>
    <w:rsid w:val="005F341E"/>
    <w:rsid w:val="005F358E"/>
    <w:rsid w:val="005F3CAF"/>
    <w:rsid w:val="005F411B"/>
    <w:rsid w:val="005F4966"/>
    <w:rsid w:val="005F5071"/>
    <w:rsid w:val="005F5F2E"/>
    <w:rsid w:val="005F5FA1"/>
    <w:rsid w:val="005F5FB0"/>
    <w:rsid w:val="005F60C4"/>
    <w:rsid w:val="005F684D"/>
    <w:rsid w:val="005F6F2E"/>
    <w:rsid w:val="005F73D4"/>
    <w:rsid w:val="005F763E"/>
    <w:rsid w:val="005F7AA6"/>
    <w:rsid w:val="005F7BF2"/>
    <w:rsid w:val="0060029A"/>
    <w:rsid w:val="00600425"/>
    <w:rsid w:val="00600C0C"/>
    <w:rsid w:val="00601050"/>
    <w:rsid w:val="0060169C"/>
    <w:rsid w:val="0060181F"/>
    <w:rsid w:val="00601911"/>
    <w:rsid w:val="00601FD5"/>
    <w:rsid w:val="0060294B"/>
    <w:rsid w:val="00602950"/>
    <w:rsid w:val="00602E00"/>
    <w:rsid w:val="006032E9"/>
    <w:rsid w:val="006034D9"/>
    <w:rsid w:val="00603957"/>
    <w:rsid w:val="00603B00"/>
    <w:rsid w:val="00604090"/>
    <w:rsid w:val="006041FA"/>
    <w:rsid w:val="00604200"/>
    <w:rsid w:val="00604341"/>
    <w:rsid w:val="00604B91"/>
    <w:rsid w:val="00604D35"/>
    <w:rsid w:val="00605203"/>
    <w:rsid w:val="006053FB"/>
    <w:rsid w:val="00605685"/>
    <w:rsid w:val="00605D1D"/>
    <w:rsid w:val="00605DF1"/>
    <w:rsid w:val="00605FD9"/>
    <w:rsid w:val="006061ED"/>
    <w:rsid w:val="00606BFF"/>
    <w:rsid w:val="00607D22"/>
    <w:rsid w:val="00610492"/>
    <w:rsid w:val="00610543"/>
    <w:rsid w:val="00611556"/>
    <w:rsid w:val="0061293D"/>
    <w:rsid w:val="00612BC2"/>
    <w:rsid w:val="00612F1A"/>
    <w:rsid w:val="0061316D"/>
    <w:rsid w:val="006135A9"/>
    <w:rsid w:val="006135B4"/>
    <w:rsid w:val="00613ED3"/>
    <w:rsid w:val="00614798"/>
    <w:rsid w:val="00614D4F"/>
    <w:rsid w:val="00615245"/>
    <w:rsid w:val="00615A35"/>
    <w:rsid w:val="00616255"/>
    <w:rsid w:val="00616D32"/>
    <w:rsid w:val="00616DC6"/>
    <w:rsid w:val="00616E49"/>
    <w:rsid w:val="006170DC"/>
    <w:rsid w:val="006171B5"/>
    <w:rsid w:val="00617CD0"/>
    <w:rsid w:val="0062008A"/>
    <w:rsid w:val="006201DF"/>
    <w:rsid w:val="00620250"/>
    <w:rsid w:val="00620327"/>
    <w:rsid w:val="00620662"/>
    <w:rsid w:val="00620C9C"/>
    <w:rsid w:val="00620D98"/>
    <w:rsid w:val="006212D3"/>
    <w:rsid w:val="006214DD"/>
    <w:rsid w:val="006217A6"/>
    <w:rsid w:val="006219FA"/>
    <w:rsid w:val="00622311"/>
    <w:rsid w:val="00622764"/>
    <w:rsid w:val="00622766"/>
    <w:rsid w:val="00622ABA"/>
    <w:rsid w:val="006236A7"/>
    <w:rsid w:val="00623BF7"/>
    <w:rsid w:val="00624A6C"/>
    <w:rsid w:val="00624BF5"/>
    <w:rsid w:val="00624E35"/>
    <w:rsid w:val="00624EB5"/>
    <w:rsid w:val="00625359"/>
    <w:rsid w:val="00625A96"/>
    <w:rsid w:val="00625BC8"/>
    <w:rsid w:val="0062633D"/>
    <w:rsid w:val="006277A8"/>
    <w:rsid w:val="00630B57"/>
    <w:rsid w:val="00630C41"/>
    <w:rsid w:val="00630EE2"/>
    <w:rsid w:val="0063168D"/>
    <w:rsid w:val="00631C7E"/>
    <w:rsid w:val="00631DB5"/>
    <w:rsid w:val="00631DE5"/>
    <w:rsid w:val="0063213C"/>
    <w:rsid w:val="006322CC"/>
    <w:rsid w:val="00632343"/>
    <w:rsid w:val="0063265A"/>
    <w:rsid w:val="0063316C"/>
    <w:rsid w:val="00633F06"/>
    <w:rsid w:val="006345AA"/>
    <w:rsid w:val="00635171"/>
    <w:rsid w:val="0063526A"/>
    <w:rsid w:val="00635590"/>
    <w:rsid w:val="006356ED"/>
    <w:rsid w:val="0063591C"/>
    <w:rsid w:val="006359F7"/>
    <w:rsid w:val="00635B13"/>
    <w:rsid w:val="00635D22"/>
    <w:rsid w:val="006360A5"/>
    <w:rsid w:val="00636368"/>
    <w:rsid w:val="00636701"/>
    <w:rsid w:val="00636A6A"/>
    <w:rsid w:val="00636D42"/>
    <w:rsid w:val="006372DD"/>
    <w:rsid w:val="006400CD"/>
    <w:rsid w:val="00640964"/>
    <w:rsid w:val="00640D9A"/>
    <w:rsid w:val="00641839"/>
    <w:rsid w:val="006418C8"/>
    <w:rsid w:val="00641A8A"/>
    <w:rsid w:val="00641ABE"/>
    <w:rsid w:val="00641D5B"/>
    <w:rsid w:val="0064212B"/>
    <w:rsid w:val="006424DF"/>
    <w:rsid w:val="0064254D"/>
    <w:rsid w:val="006428A2"/>
    <w:rsid w:val="006429A0"/>
    <w:rsid w:val="00642C91"/>
    <w:rsid w:val="006431AE"/>
    <w:rsid w:val="006432AB"/>
    <w:rsid w:val="006443FE"/>
    <w:rsid w:val="006455DD"/>
    <w:rsid w:val="00645B80"/>
    <w:rsid w:val="00646035"/>
    <w:rsid w:val="0064624B"/>
    <w:rsid w:val="0064650A"/>
    <w:rsid w:val="00646550"/>
    <w:rsid w:val="00646947"/>
    <w:rsid w:val="00646B0A"/>
    <w:rsid w:val="00646B7C"/>
    <w:rsid w:val="006470DC"/>
    <w:rsid w:val="006472F8"/>
    <w:rsid w:val="00647603"/>
    <w:rsid w:val="00647799"/>
    <w:rsid w:val="00647910"/>
    <w:rsid w:val="00650164"/>
    <w:rsid w:val="006505CD"/>
    <w:rsid w:val="006506A0"/>
    <w:rsid w:val="0065104B"/>
    <w:rsid w:val="00651BAD"/>
    <w:rsid w:val="00652257"/>
    <w:rsid w:val="00652451"/>
    <w:rsid w:val="006527B6"/>
    <w:rsid w:val="00652FCE"/>
    <w:rsid w:val="00653105"/>
    <w:rsid w:val="006537D3"/>
    <w:rsid w:val="00654331"/>
    <w:rsid w:val="006548F5"/>
    <w:rsid w:val="006549DA"/>
    <w:rsid w:val="00655234"/>
    <w:rsid w:val="00655934"/>
    <w:rsid w:val="00655C7F"/>
    <w:rsid w:val="00655CDB"/>
    <w:rsid w:val="0065612F"/>
    <w:rsid w:val="00656247"/>
    <w:rsid w:val="00656256"/>
    <w:rsid w:val="00656275"/>
    <w:rsid w:val="0065694E"/>
    <w:rsid w:val="00656ADF"/>
    <w:rsid w:val="00657058"/>
    <w:rsid w:val="00657282"/>
    <w:rsid w:val="0065736A"/>
    <w:rsid w:val="0065743B"/>
    <w:rsid w:val="00657C20"/>
    <w:rsid w:val="0066022B"/>
    <w:rsid w:val="006602ED"/>
    <w:rsid w:val="00660C28"/>
    <w:rsid w:val="0066102E"/>
    <w:rsid w:val="006613DA"/>
    <w:rsid w:val="006618E3"/>
    <w:rsid w:val="006620E9"/>
    <w:rsid w:val="00662126"/>
    <w:rsid w:val="006628CC"/>
    <w:rsid w:val="006628E0"/>
    <w:rsid w:val="00662D72"/>
    <w:rsid w:val="0066330E"/>
    <w:rsid w:val="006635A8"/>
    <w:rsid w:val="0066393C"/>
    <w:rsid w:val="00663A32"/>
    <w:rsid w:val="00663EDC"/>
    <w:rsid w:val="0066428E"/>
    <w:rsid w:val="0066431F"/>
    <w:rsid w:val="00664345"/>
    <w:rsid w:val="0066440C"/>
    <w:rsid w:val="006648FE"/>
    <w:rsid w:val="0066586C"/>
    <w:rsid w:val="00665AFB"/>
    <w:rsid w:val="00665BB2"/>
    <w:rsid w:val="00665FFD"/>
    <w:rsid w:val="00666C50"/>
    <w:rsid w:val="00666C9B"/>
    <w:rsid w:val="00666FD4"/>
    <w:rsid w:val="00667247"/>
    <w:rsid w:val="00667801"/>
    <w:rsid w:val="00667C01"/>
    <w:rsid w:val="00667F49"/>
    <w:rsid w:val="00667FF3"/>
    <w:rsid w:val="00670532"/>
    <w:rsid w:val="006709D8"/>
    <w:rsid w:val="00670C88"/>
    <w:rsid w:val="00671405"/>
    <w:rsid w:val="0067178F"/>
    <w:rsid w:val="006717CA"/>
    <w:rsid w:val="006719D9"/>
    <w:rsid w:val="00671D99"/>
    <w:rsid w:val="00672071"/>
    <w:rsid w:val="00672533"/>
    <w:rsid w:val="006725B9"/>
    <w:rsid w:val="0067275A"/>
    <w:rsid w:val="00672B5F"/>
    <w:rsid w:val="00672F91"/>
    <w:rsid w:val="006730FD"/>
    <w:rsid w:val="00673511"/>
    <w:rsid w:val="00673776"/>
    <w:rsid w:val="006739E0"/>
    <w:rsid w:val="00673E8B"/>
    <w:rsid w:val="00673FB9"/>
    <w:rsid w:val="006741F0"/>
    <w:rsid w:val="006742CA"/>
    <w:rsid w:val="006744D7"/>
    <w:rsid w:val="0067462C"/>
    <w:rsid w:val="00674655"/>
    <w:rsid w:val="006748ED"/>
    <w:rsid w:val="00674A3C"/>
    <w:rsid w:val="006758D3"/>
    <w:rsid w:val="00675B6A"/>
    <w:rsid w:val="0067682B"/>
    <w:rsid w:val="0067697B"/>
    <w:rsid w:val="00676C45"/>
    <w:rsid w:val="00676C74"/>
    <w:rsid w:val="00680E82"/>
    <w:rsid w:val="006813C2"/>
    <w:rsid w:val="0068151C"/>
    <w:rsid w:val="006817D8"/>
    <w:rsid w:val="00681843"/>
    <w:rsid w:val="006822D0"/>
    <w:rsid w:val="00682463"/>
    <w:rsid w:val="00682A19"/>
    <w:rsid w:val="00682ED3"/>
    <w:rsid w:val="00683468"/>
    <w:rsid w:val="0068365F"/>
    <w:rsid w:val="006836BD"/>
    <w:rsid w:val="00684741"/>
    <w:rsid w:val="00684CA3"/>
    <w:rsid w:val="00685AEF"/>
    <w:rsid w:val="00685CEF"/>
    <w:rsid w:val="00686017"/>
    <w:rsid w:val="0068685E"/>
    <w:rsid w:val="006868DB"/>
    <w:rsid w:val="006869B9"/>
    <w:rsid w:val="00686C67"/>
    <w:rsid w:val="00686ED6"/>
    <w:rsid w:val="006872CF"/>
    <w:rsid w:val="006874CA"/>
    <w:rsid w:val="00687AE4"/>
    <w:rsid w:val="00687FCE"/>
    <w:rsid w:val="0069046B"/>
    <w:rsid w:val="0069064D"/>
    <w:rsid w:val="00690DEA"/>
    <w:rsid w:val="006913C5"/>
    <w:rsid w:val="00691AF6"/>
    <w:rsid w:val="00691C03"/>
    <w:rsid w:val="00691F81"/>
    <w:rsid w:val="00692A2D"/>
    <w:rsid w:val="00692D5F"/>
    <w:rsid w:val="00692EE8"/>
    <w:rsid w:val="006931CD"/>
    <w:rsid w:val="006932CE"/>
    <w:rsid w:val="00693494"/>
    <w:rsid w:val="00693574"/>
    <w:rsid w:val="0069360C"/>
    <w:rsid w:val="0069451F"/>
    <w:rsid w:val="0069454E"/>
    <w:rsid w:val="00694633"/>
    <w:rsid w:val="00694A21"/>
    <w:rsid w:val="00694B62"/>
    <w:rsid w:val="00694DCE"/>
    <w:rsid w:val="0069517B"/>
    <w:rsid w:val="00695180"/>
    <w:rsid w:val="006951D9"/>
    <w:rsid w:val="006956ED"/>
    <w:rsid w:val="00695832"/>
    <w:rsid w:val="00695BE7"/>
    <w:rsid w:val="00696166"/>
    <w:rsid w:val="00696278"/>
    <w:rsid w:val="00696432"/>
    <w:rsid w:val="0069658A"/>
    <w:rsid w:val="00696698"/>
    <w:rsid w:val="00696EC1"/>
    <w:rsid w:val="0069700B"/>
    <w:rsid w:val="00697165"/>
    <w:rsid w:val="00697281"/>
    <w:rsid w:val="006978FF"/>
    <w:rsid w:val="00697AE8"/>
    <w:rsid w:val="00697F85"/>
    <w:rsid w:val="006A05C8"/>
    <w:rsid w:val="006A06DF"/>
    <w:rsid w:val="006A0A58"/>
    <w:rsid w:val="006A0CB3"/>
    <w:rsid w:val="006A1748"/>
    <w:rsid w:val="006A18E1"/>
    <w:rsid w:val="006A1C04"/>
    <w:rsid w:val="006A235C"/>
    <w:rsid w:val="006A23C8"/>
    <w:rsid w:val="006A26FD"/>
    <w:rsid w:val="006A2854"/>
    <w:rsid w:val="006A2C32"/>
    <w:rsid w:val="006A2D0E"/>
    <w:rsid w:val="006A326A"/>
    <w:rsid w:val="006A32BF"/>
    <w:rsid w:val="006A3AAA"/>
    <w:rsid w:val="006A3ABD"/>
    <w:rsid w:val="006A3D22"/>
    <w:rsid w:val="006A3E46"/>
    <w:rsid w:val="006A415E"/>
    <w:rsid w:val="006A425C"/>
    <w:rsid w:val="006A459A"/>
    <w:rsid w:val="006A45DF"/>
    <w:rsid w:val="006A4D2B"/>
    <w:rsid w:val="006A4F0F"/>
    <w:rsid w:val="006A54D1"/>
    <w:rsid w:val="006A5BCB"/>
    <w:rsid w:val="006A5F0D"/>
    <w:rsid w:val="006A62D6"/>
    <w:rsid w:val="006A65FA"/>
    <w:rsid w:val="006A68C2"/>
    <w:rsid w:val="006A7213"/>
    <w:rsid w:val="006A747E"/>
    <w:rsid w:val="006A792A"/>
    <w:rsid w:val="006A7C40"/>
    <w:rsid w:val="006B0032"/>
    <w:rsid w:val="006B0050"/>
    <w:rsid w:val="006B1207"/>
    <w:rsid w:val="006B1214"/>
    <w:rsid w:val="006B1680"/>
    <w:rsid w:val="006B1C7A"/>
    <w:rsid w:val="006B1E8E"/>
    <w:rsid w:val="006B2035"/>
    <w:rsid w:val="006B20D4"/>
    <w:rsid w:val="006B219E"/>
    <w:rsid w:val="006B2533"/>
    <w:rsid w:val="006B25BE"/>
    <w:rsid w:val="006B261A"/>
    <w:rsid w:val="006B2F0C"/>
    <w:rsid w:val="006B34AF"/>
    <w:rsid w:val="006B3D63"/>
    <w:rsid w:val="006B4174"/>
    <w:rsid w:val="006B4345"/>
    <w:rsid w:val="006B4BA2"/>
    <w:rsid w:val="006B505A"/>
    <w:rsid w:val="006B50F9"/>
    <w:rsid w:val="006B5E03"/>
    <w:rsid w:val="006B6A70"/>
    <w:rsid w:val="006B6B43"/>
    <w:rsid w:val="006B72D7"/>
    <w:rsid w:val="006B7B79"/>
    <w:rsid w:val="006C001C"/>
    <w:rsid w:val="006C0168"/>
    <w:rsid w:val="006C01A1"/>
    <w:rsid w:val="006C01BB"/>
    <w:rsid w:val="006C0493"/>
    <w:rsid w:val="006C08B4"/>
    <w:rsid w:val="006C08C7"/>
    <w:rsid w:val="006C134B"/>
    <w:rsid w:val="006C13A9"/>
    <w:rsid w:val="006C168F"/>
    <w:rsid w:val="006C1817"/>
    <w:rsid w:val="006C19C3"/>
    <w:rsid w:val="006C1BF8"/>
    <w:rsid w:val="006C29B6"/>
    <w:rsid w:val="006C36B1"/>
    <w:rsid w:val="006C393C"/>
    <w:rsid w:val="006C395C"/>
    <w:rsid w:val="006C45DD"/>
    <w:rsid w:val="006C47EA"/>
    <w:rsid w:val="006C49DF"/>
    <w:rsid w:val="006C4BBE"/>
    <w:rsid w:val="006C4CB0"/>
    <w:rsid w:val="006C50E2"/>
    <w:rsid w:val="006C540B"/>
    <w:rsid w:val="006C55A1"/>
    <w:rsid w:val="006C56A6"/>
    <w:rsid w:val="006C5898"/>
    <w:rsid w:val="006C5A45"/>
    <w:rsid w:val="006C5CC0"/>
    <w:rsid w:val="006C5EC8"/>
    <w:rsid w:val="006C60BF"/>
    <w:rsid w:val="006C69E1"/>
    <w:rsid w:val="006C6D67"/>
    <w:rsid w:val="006C6DC0"/>
    <w:rsid w:val="006C71CA"/>
    <w:rsid w:val="006C7382"/>
    <w:rsid w:val="006C7541"/>
    <w:rsid w:val="006C791F"/>
    <w:rsid w:val="006C7D5E"/>
    <w:rsid w:val="006D03B9"/>
    <w:rsid w:val="006D0A0C"/>
    <w:rsid w:val="006D0D09"/>
    <w:rsid w:val="006D0DAB"/>
    <w:rsid w:val="006D0F02"/>
    <w:rsid w:val="006D12D7"/>
    <w:rsid w:val="006D1685"/>
    <w:rsid w:val="006D1BE5"/>
    <w:rsid w:val="006D2905"/>
    <w:rsid w:val="006D4589"/>
    <w:rsid w:val="006D4656"/>
    <w:rsid w:val="006D4E46"/>
    <w:rsid w:val="006D58B5"/>
    <w:rsid w:val="006D590A"/>
    <w:rsid w:val="006D5955"/>
    <w:rsid w:val="006D64D7"/>
    <w:rsid w:val="006D66E9"/>
    <w:rsid w:val="006D6746"/>
    <w:rsid w:val="006D6849"/>
    <w:rsid w:val="006D6BA9"/>
    <w:rsid w:val="006D6BFD"/>
    <w:rsid w:val="006D710F"/>
    <w:rsid w:val="006D7141"/>
    <w:rsid w:val="006D7247"/>
    <w:rsid w:val="006D756B"/>
    <w:rsid w:val="006D756E"/>
    <w:rsid w:val="006D76E7"/>
    <w:rsid w:val="006D7794"/>
    <w:rsid w:val="006D7847"/>
    <w:rsid w:val="006D7CE8"/>
    <w:rsid w:val="006D7FD8"/>
    <w:rsid w:val="006E04F7"/>
    <w:rsid w:val="006E0963"/>
    <w:rsid w:val="006E0B29"/>
    <w:rsid w:val="006E0D84"/>
    <w:rsid w:val="006E12F8"/>
    <w:rsid w:val="006E13BA"/>
    <w:rsid w:val="006E142F"/>
    <w:rsid w:val="006E146F"/>
    <w:rsid w:val="006E14E5"/>
    <w:rsid w:val="006E16B7"/>
    <w:rsid w:val="006E22CA"/>
    <w:rsid w:val="006E2487"/>
    <w:rsid w:val="006E28B6"/>
    <w:rsid w:val="006E3473"/>
    <w:rsid w:val="006E37EF"/>
    <w:rsid w:val="006E4979"/>
    <w:rsid w:val="006E5178"/>
    <w:rsid w:val="006E54FC"/>
    <w:rsid w:val="006E564F"/>
    <w:rsid w:val="006E58B2"/>
    <w:rsid w:val="006E5ACE"/>
    <w:rsid w:val="006E5E68"/>
    <w:rsid w:val="006E6205"/>
    <w:rsid w:val="006E6821"/>
    <w:rsid w:val="006E7041"/>
    <w:rsid w:val="006E7213"/>
    <w:rsid w:val="006E73A5"/>
    <w:rsid w:val="006E75EE"/>
    <w:rsid w:val="006E76C6"/>
    <w:rsid w:val="006F01A1"/>
    <w:rsid w:val="006F047D"/>
    <w:rsid w:val="006F0EA6"/>
    <w:rsid w:val="006F1309"/>
    <w:rsid w:val="006F13B3"/>
    <w:rsid w:val="006F157A"/>
    <w:rsid w:val="006F1661"/>
    <w:rsid w:val="006F17DB"/>
    <w:rsid w:val="006F1DF5"/>
    <w:rsid w:val="006F1E02"/>
    <w:rsid w:val="006F21C5"/>
    <w:rsid w:val="006F2853"/>
    <w:rsid w:val="006F29B0"/>
    <w:rsid w:val="006F2DCF"/>
    <w:rsid w:val="006F35B1"/>
    <w:rsid w:val="006F35DA"/>
    <w:rsid w:val="006F35E3"/>
    <w:rsid w:val="006F3D00"/>
    <w:rsid w:val="006F3ED8"/>
    <w:rsid w:val="006F3F01"/>
    <w:rsid w:val="006F44CA"/>
    <w:rsid w:val="006F454B"/>
    <w:rsid w:val="006F47CF"/>
    <w:rsid w:val="006F4CEC"/>
    <w:rsid w:val="006F4D95"/>
    <w:rsid w:val="006F5523"/>
    <w:rsid w:val="006F589B"/>
    <w:rsid w:val="006F5DF2"/>
    <w:rsid w:val="006F6F15"/>
    <w:rsid w:val="00700611"/>
    <w:rsid w:val="00700963"/>
    <w:rsid w:val="00700AF3"/>
    <w:rsid w:val="00700AF9"/>
    <w:rsid w:val="00700D90"/>
    <w:rsid w:val="00700DFC"/>
    <w:rsid w:val="0070163A"/>
    <w:rsid w:val="0070188A"/>
    <w:rsid w:val="00701FB0"/>
    <w:rsid w:val="00701FF7"/>
    <w:rsid w:val="0070228B"/>
    <w:rsid w:val="00702864"/>
    <w:rsid w:val="00702AA2"/>
    <w:rsid w:val="00703B97"/>
    <w:rsid w:val="00703D1F"/>
    <w:rsid w:val="00703FFF"/>
    <w:rsid w:val="0070465E"/>
    <w:rsid w:val="00704D67"/>
    <w:rsid w:val="00704DE4"/>
    <w:rsid w:val="00704FD4"/>
    <w:rsid w:val="00705E42"/>
    <w:rsid w:val="0070613C"/>
    <w:rsid w:val="00706443"/>
    <w:rsid w:val="007068DB"/>
    <w:rsid w:val="00706CD3"/>
    <w:rsid w:val="00706E6E"/>
    <w:rsid w:val="00707147"/>
    <w:rsid w:val="0070769A"/>
    <w:rsid w:val="00707B5B"/>
    <w:rsid w:val="00710901"/>
    <w:rsid w:val="00710EC2"/>
    <w:rsid w:val="0071175D"/>
    <w:rsid w:val="007117AA"/>
    <w:rsid w:val="0071191B"/>
    <w:rsid w:val="00711C51"/>
    <w:rsid w:val="00711D8F"/>
    <w:rsid w:val="00711E99"/>
    <w:rsid w:val="00711F70"/>
    <w:rsid w:val="007121A4"/>
    <w:rsid w:val="0071226D"/>
    <w:rsid w:val="0071332E"/>
    <w:rsid w:val="00713398"/>
    <w:rsid w:val="007134A6"/>
    <w:rsid w:val="007144EE"/>
    <w:rsid w:val="0071509B"/>
    <w:rsid w:val="0071542E"/>
    <w:rsid w:val="00715885"/>
    <w:rsid w:val="007158F2"/>
    <w:rsid w:val="00715D7D"/>
    <w:rsid w:val="00716A15"/>
    <w:rsid w:val="00716F55"/>
    <w:rsid w:val="007178CD"/>
    <w:rsid w:val="007179F4"/>
    <w:rsid w:val="00717B7D"/>
    <w:rsid w:val="00717F3A"/>
    <w:rsid w:val="00717F91"/>
    <w:rsid w:val="0072052A"/>
    <w:rsid w:val="007205FC"/>
    <w:rsid w:val="00721285"/>
    <w:rsid w:val="00721376"/>
    <w:rsid w:val="00721E48"/>
    <w:rsid w:val="00722128"/>
    <w:rsid w:val="00722564"/>
    <w:rsid w:val="00722569"/>
    <w:rsid w:val="007228B9"/>
    <w:rsid w:val="007228D4"/>
    <w:rsid w:val="00722966"/>
    <w:rsid w:val="00722C3E"/>
    <w:rsid w:val="00722C8F"/>
    <w:rsid w:val="00722EFD"/>
    <w:rsid w:val="0072302D"/>
    <w:rsid w:val="00723870"/>
    <w:rsid w:val="00724190"/>
    <w:rsid w:val="00724D02"/>
    <w:rsid w:val="00724DCE"/>
    <w:rsid w:val="007256B8"/>
    <w:rsid w:val="00725ADA"/>
    <w:rsid w:val="0072634A"/>
    <w:rsid w:val="007266E6"/>
    <w:rsid w:val="00727881"/>
    <w:rsid w:val="00730975"/>
    <w:rsid w:val="007311CB"/>
    <w:rsid w:val="00731276"/>
    <w:rsid w:val="00731338"/>
    <w:rsid w:val="0073171C"/>
    <w:rsid w:val="00731877"/>
    <w:rsid w:val="007319BE"/>
    <w:rsid w:val="0073214F"/>
    <w:rsid w:val="0073276D"/>
    <w:rsid w:val="00732D58"/>
    <w:rsid w:val="00732E84"/>
    <w:rsid w:val="00733B90"/>
    <w:rsid w:val="00733C61"/>
    <w:rsid w:val="0073423F"/>
    <w:rsid w:val="007344E9"/>
    <w:rsid w:val="00734606"/>
    <w:rsid w:val="0073468E"/>
    <w:rsid w:val="00734726"/>
    <w:rsid w:val="00734815"/>
    <w:rsid w:val="00734C30"/>
    <w:rsid w:val="00734D29"/>
    <w:rsid w:val="00735643"/>
    <w:rsid w:val="00735C21"/>
    <w:rsid w:val="00735D19"/>
    <w:rsid w:val="00735F1D"/>
    <w:rsid w:val="0073684E"/>
    <w:rsid w:val="00736AF8"/>
    <w:rsid w:val="007378D0"/>
    <w:rsid w:val="0074000F"/>
    <w:rsid w:val="007401D4"/>
    <w:rsid w:val="00740B2E"/>
    <w:rsid w:val="00740D68"/>
    <w:rsid w:val="00740DD4"/>
    <w:rsid w:val="0074100D"/>
    <w:rsid w:val="00741514"/>
    <w:rsid w:val="007420CB"/>
    <w:rsid w:val="007420DF"/>
    <w:rsid w:val="007424CA"/>
    <w:rsid w:val="0074296A"/>
    <w:rsid w:val="00742DEF"/>
    <w:rsid w:val="00742EE3"/>
    <w:rsid w:val="0074332A"/>
    <w:rsid w:val="007436AE"/>
    <w:rsid w:val="00743DDD"/>
    <w:rsid w:val="00744E32"/>
    <w:rsid w:val="00744E8C"/>
    <w:rsid w:val="00745772"/>
    <w:rsid w:val="00745F04"/>
    <w:rsid w:val="0074635A"/>
    <w:rsid w:val="007469FD"/>
    <w:rsid w:val="00747175"/>
    <w:rsid w:val="00747234"/>
    <w:rsid w:val="0074743E"/>
    <w:rsid w:val="00747548"/>
    <w:rsid w:val="00747601"/>
    <w:rsid w:val="007478C0"/>
    <w:rsid w:val="00747DC6"/>
    <w:rsid w:val="00750649"/>
    <w:rsid w:val="00750B2D"/>
    <w:rsid w:val="00750D79"/>
    <w:rsid w:val="007510EF"/>
    <w:rsid w:val="007516B6"/>
    <w:rsid w:val="007517A7"/>
    <w:rsid w:val="00751B14"/>
    <w:rsid w:val="00751C43"/>
    <w:rsid w:val="00751C45"/>
    <w:rsid w:val="0075212F"/>
    <w:rsid w:val="00752429"/>
    <w:rsid w:val="007525CC"/>
    <w:rsid w:val="007525FA"/>
    <w:rsid w:val="007532A8"/>
    <w:rsid w:val="00753A2D"/>
    <w:rsid w:val="00753CD8"/>
    <w:rsid w:val="00753EE8"/>
    <w:rsid w:val="0075419A"/>
    <w:rsid w:val="00754ED5"/>
    <w:rsid w:val="007551F2"/>
    <w:rsid w:val="00755251"/>
    <w:rsid w:val="007558EC"/>
    <w:rsid w:val="00756081"/>
    <w:rsid w:val="0075644D"/>
    <w:rsid w:val="007568A7"/>
    <w:rsid w:val="007569A1"/>
    <w:rsid w:val="00756BC3"/>
    <w:rsid w:val="00756DE0"/>
    <w:rsid w:val="0075705C"/>
    <w:rsid w:val="007570F8"/>
    <w:rsid w:val="007571B7"/>
    <w:rsid w:val="00757342"/>
    <w:rsid w:val="00757D58"/>
    <w:rsid w:val="00760225"/>
    <w:rsid w:val="0076048B"/>
    <w:rsid w:val="007609A1"/>
    <w:rsid w:val="00760B32"/>
    <w:rsid w:val="0076139F"/>
    <w:rsid w:val="007613C0"/>
    <w:rsid w:val="007613F9"/>
    <w:rsid w:val="00761449"/>
    <w:rsid w:val="00761645"/>
    <w:rsid w:val="00761CD4"/>
    <w:rsid w:val="007621D0"/>
    <w:rsid w:val="0076294B"/>
    <w:rsid w:val="00762EB3"/>
    <w:rsid w:val="00763A3F"/>
    <w:rsid w:val="00763C5B"/>
    <w:rsid w:val="00763ECE"/>
    <w:rsid w:val="00764363"/>
    <w:rsid w:val="00764687"/>
    <w:rsid w:val="007654AC"/>
    <w:rsid w:val="00765724"/>
    <w:rsid w:val="00765C9E"/>
    <w:rsid w:val="00766578"/>
    <w:rsid w:val="007667A6"/>
    <w:rsid w:val="00766E20"/>
    <w:rsid w:val="0076706F"/>
    <w:rsid w:val="0076770A"/>
    <w:rsid w:val="00770246"/>
    <w:rsid w:val="0077032F"/>
    <w:rsid w:val="007705E1"/>
    <w:rsid w:val="00770629"/>
    <w:rsid w:val="00771166"/>
    <w:rsid w:val="00771232"/>
    <w:rsid w:val="00771718"/>
    <w:rsid w:val="00772281"/>
    <w:rsid w:val="007724A3"/>
    <w:rsid w:val="00772ECD"/>
    <w:rsid w:val="00773162"/>
    <w:rsid w:val="007735F7"/>
    <w:rsid w:val="00773F87"/>
    <w:rsid w:val="00773FBE"/>
    <w:rsid w:val="00773FC0"/>
    <w:rsid w:val="007740A1"/>
    <w:rsid w:val="0077427A"/>
    <w:rsid w:val="007744BC"/>
    <w:rsid w:val="00774669"/>
    <w:rsid w:val="0077477B"/>
    <w:rsid w:val="00774B7F"/>
    <w:rsid w:val="0077513F"/>
    <w:rsid w:val="0077520A"/>
    <w:rsid w:val="00775893"/>
    <w:rsid w:val="00775C93"/>
    <w:rsid w:val="00775E2E"/>
    <w:rsid w:val="00776203"/>
    <w:rsid w:val="00776242"/>
    <w:rsid w:val="007764B6"/>
    <w:rsid w:val="007764F9"/>
    <w:rsid w:val="00776B7D"/>
    <w:rsid w:val="007771E8"/>
    <w:rsid w:val="007774F3"/>
    <w:rsid w:val="00777921"/>
    <w:rsid w:val="00777CB8"/>
    <w:rsid w:val="00777CF1"/>
    <w:rsid w:val="00777E59"/>
    <w:rsid w:val="00777F00"/>
    <w:rsid w:val="007800A3"/>
    <w:rsid w:val="00780E22"/>
    <w:rsid w:val="007818D9"/>
    <w:rsid w:val="00781DD9"/>
    <w:rsid w:val="00782BDC"/>
    <w:rsid w:val="00782E93"/>
    <w:rsid w:val="007832B5"/>
    <w:rsid w:val="00783809"/>
    <w:rsid w:val="00783E2D"/>
    <w:rsid w:val="00783FF0"/>
    <w:rsid w:val="00784195"/>
    <w:rsid w:val="00784284"/>
    <w:rsid w:val="00784737"/>
    <w:rsid w:val="0078496B"/>
    <w:rsid w:val="00784E02"/>
    <w:rsid w:val="007852A7"/>
    <w:rsid w:val="007854B7"/>
    <w:rsid w:val="007855CD"/>
    <w:rsid w:val="00785612"/>
    <w:rsid w:val="0078563F"/>
    <w:rsid w:val="00785CA9"/>
    <w:rsid w:val="00785EA0"/>
    <w:rsid w:val="00786331"/>
    <w:rsid w:val="007863E0"/>
    <w:rsid w:val="007864A4"/>
    <w:rsid w:val="00786CA1"/>
    <w:rsid w:val="00787958"/>
    <w:rsid w:val="007900EE"/>
    <w:rsid w:val="007901B0"/>
    <w:rsid w:val="00790E23"/>
    <w:rsid w:val="00790E68"/>
    <w:rsid w:val="00790F8E"/>
    <w:rsid w:val="0079191F"/>
    <w:rsid w:val="00791D25"/>
    <w:rsid w:val="00792377"/>
    <w:rsid w:val="0079245B"/>
    <w:rsid w:val="00792AAC"/>
    <w:rsid w:val="00792B72"/>
    <w:rsid w:val="00792C5C"/>
    <w:rsid w:val="0079399F"/>
    <w:rsid w:val="00793A90"/>
    <w:rsid w:val="007943E9"/>
    <w:rsid w:val="0079459B"/>
    <w:rsid w:val="007945DD"/>
    <w:rsid w:val="007946A8"/>
    <w:rsid w:val="00794BD8"/>
    <w:rsid w:val="00794BF5"/>
    <w:rsid w:val="007950F2"/>
    <w:rsid w:val="00795239"/>
    <w:rsid w:val="00795428"/>
    <w:rsid w:val="007959DD"/>
    <w:rsid w:val="00795F47"/>
    <w:rsid w:val="0079621B"/>
    <w:rsid w:val="00796BB1"/>
    <w:rsid w:val="0079789F"/>
    <w:rsid w:val="007A01E0"/>
    <w:rsid w:val="007A0277"/>
    <w:rsid w:val="007A079E"/>
    <w:rsid w:val="007A07D6"/>
    <w:rsid w:val="007A07FC"/>
    <w:rsid w:val="007A0EE3"/>
    <w:rsid w:val="007A1291"/>
    <w:rsid w:val="007A173D"/>
    <w:rsid w:val="007A1AE8"/>
    <w:rsid w:val="007A1C0D"/>
    <w:rsid w:val="007A21A5"/>
    <w:rsid w:val="007A2208"/>
    <w:rsid w:val="007A2501"/>
    <w:rsid w:val="007A27E9"/>
    <w:rsid w:val="007A283D"/>
    <w:rsid w:val="007A2B5B"/>
    <w:rsid w:val="007A2B71"/>
    <w:rsid w:val="007A2ED5"/>
    <w:rsid w:val="007A3527"/>
    <w:rsid w:val="007A3722"/>
    <w:rsid w:val="007A3A30"/>
    <w:rsid w:val="007A40EC"/>
    <w:rsid w:val="007A4824"/>
    <w:rsid w:val="007A4FF3"/>
    <w:rsid w:val="007A5695"/>
    <w:rsid w:val="007A571F"/>
    <w:rsid w:val="007A5936"/>
    <w:rsid w:val="007A5C06"/>
    <w:rsid w:val="007A6391"/>
    <w:rsid w:val="007A665D"/>
    <w:rsid w:val="007A6BEC"/>
    <w:rsid w:val="007A7244"/>
    <w:rsid w:val="007A746D"/>
    <w:rsid w:val="007A76E8"/>
    <w:rsid w:val="007A7789"/>
    <w:rsid w:val="007B0371"/>
    <w:rsid w:val="007B0630"/>
    <w:rsid w:val="007B176A"/>
    <w:rsid w:val="007B1F55"/>
    <w:rsid w:val="007B210D"/>
    <w:rsid w:val="007B2141"/>
    <w:rsid w:val="007B22A4"/>
    <w:rsid w:val="007B2390"/>
    <w:rsid w:val="007B24EF"/>
    <w:rsid w:val="007B26AA"/>
    <w:rsid w:val="007B2818"/>
    <w:rsid w:val="007B2923"/>
    <w:rsid w:val="007B296F"/>
    <w:rsid w:val="007B2CD6"/>
    <w:rsid w:val="007B3042"/>
    <w:rsid w:val="007B352E"/>
    <w:rsid w:val="007B35C7"/>
    <w:rsid w:val="007B3975"/>
    <w:rsid w:val="007B3A53"/>
    <w:rsid w:val="007B3A72"/>
    <w:rsid w:val="007B3B48"/>
    <w:rsid w:val="007B3C0C"/>
    <w:rsid w:val="007B3EA4"/>
    <w:rsid w:val="007B4065"/>
    <w:rsid w:val="007B4818"/>
    <w:rsid w:val="007B4BB9"/>
    <w:rsid w:val="007B4FAA"/>
    <w:rsid w:val="007B529A"/>
    <w:rsid w:val="007B54C5"/>
    <w:rsid w:val="007B54C9"/>
    <w:rsid w:val="007B554B"/>
    <w:rsid w:val="007B5BCA"/>
    <w:rsid w:val="007B68D1"/>
    <w:rsid w:val="007B69F9"/>
    <w:rsid w:val="007B6C70"/>
    <w:rsid w:val="007B6D6D"/>
    <w:rsid w:val="007B6F52"/>
    <w:rsid w:val="007B71C2"/>
    <w:rsid w:val="007B7484"/>
    <w:rsid w:val="007B74F3"/>
    <w:rsid w:val="007B751C"/>
    <w:rsid w:val="007C0620"/>
    <w:rsid w:val="007C1FAF"/>
    <w:rsid w:val="007C2152"/>
    <w:rsid w:val="007C23C0"/>
    <w:rsid w:val="007C2782"/>
    <w:rsid w:val="007C2B1D"/>
    <w:rsid w:val="007C3088"/>
    <w:rsid w:val="007C3224"/>
    <w:rsid w:val="007C4C0B"/>
    <w:rsid w:val="007C58F8"/>
    <w:rsid w:val="007C5D70"/>
    <w:rsid w:val="007C68C2"/>
    <w:rsid w:val="007C724B"/>
    <w:rsid w:val="007C7815"/>
    <w:rsid w:val="007C7A7C"/>
    <w:rsid w:val="007D0098"/>
    <w:rsid w:val="007D00A7"/>
    <w:rsid w:val="007D01C3"/>
    <w:rsid w:val="007D0B78"/>
    <w:rsid w:val="007D0CE0"/>
    <w:rsid w:val="007D0D2B"/>
    <w:rsid w:val="007D0D91"/>
    <w:rsid w:val="007D1944"/>
    <w:rsid w:val="007D1B74"/>
    <w:rsid w:val="007D20F7"/>
    <w:rsid w:val="007D22AA"/>
    <w:rsid w:val="007D2336"/>
    <w:rsid w:val="007D2711"/>
    <w:rsid w:val="007D27F6"/>
    <w:rsid w:val="007D340E"/>
    <w:rsid w:val="007D3D44"/>
    <w:rsid w:val="007D44CE"/>
    <w:rsid w:val="007D4B91"/>
    <w:rsid w:val="007D4C96"/>
    <w:rsid w:val="007D5213"/>
    <w:rsid w:val="007D56D0"/>
    <w:rsid w:val="007D5A6B"/>
    <w:rsid w:val="007D5FA1"/>
    <w:rsid w:val="007D63D1"/>
    <w:rsid w:val="007D651C"/>
    <w:rsid w:val="007D6715"/>
    <w:rsid w:val="007D7071"/>
    <w:rsid w:val="007D7646"/>
    <w:rsid w:val="007D7B73"/>
    <w:rsid w:val="007D7C1C"/>
    <w:rsid w:val="007E03F5"/>
    <w:rsid w:val="007E0410"/>
    <w:rsid w:val="007E08F8"/>
    <w:rsid w:val="007E158D"/>
    <w:rsid w:val="007E176A"/>
    <w:rsid w:val="007E19B1"/>
    <w:rsid w:val="007E1CA4"/>
    <w:rsid w:val="007E1D42"/>
    <w:rsid w:val="007E1F3D"/>
    <w:rsid w:val="007E1FB5"/>
    <w:rsid w:val="007E281E"/>
    <w:rsid w:val="007E2E66"/>
    <w:rsid w:val="007E2E87"/>
    <w:rsid w:val="007E3167"/>
    <w:rsid w:val="007E3315"/>
    <w:rsid w:val="007E3E5F"/>
    <w:rsid w:val="007E40B0"/>
    <w:rsid w:val="007E45CC"/>
    <w:rsid w:val="007E4A97"/>
    <w:rsid w:val="007E4CCC"/>
    <w:rsid w:val="007E5859"/>
    <w:rsid w:val="007E5C18"/>
    <w:rsid w:val="007E5CFE"/>
    <w:rsid w:val="007E5D0A"/>
    <w:rsid w:val="007E6394"/>
    <w:rsid w:val="007E69BA"/>
    <w:rsid w:val="007E69DF"/>
    <w:rsid w:val="007E6A68"/>
    <w:rsid w:val="007E6B67"/>
    <w:rsid w:val="007E70AE"/>
    <w:rsid w:val="007E77B3"/>
    <w:rsid w:val="007E7EC9"/>
    <w:rsid w:val="007F005E"/>
    <w:rsid w:val="007F02E6"/>
    <w:rsid w:val="007F0905"/>
    <w:rsid w:val="007F10C7"/>
    <w:rsid w:val="007F1CB8"/>
    <w:rsid w:val="007F1CBB"/>
    <w:rsid w:val="007F2260"/>
    <w:rsid w:val="007F2763"/>
    <w:rsid w:val="007F2A45"/>
    <w:rsid w:val="007F346F"/>
    <w:rsid w:val="007F35A9"/>
    <w:rsid w:val="007F36B0"/>
    <w:rsid w:val="007F3E13"/>
    <w:rsid w:val="007F3F57"/>
    <w:rsid w:val="007F405A"/>
    <w:rsid w:val="007F432C"/>
    <w:rsid w:val="007F4591"/>
    <w:rsid w:val="007F491A"/>
    <w:rsid w:val="007F49DC"/>
    <w:rsid w:val="007F4C20"/>
    <w:rsid w:val="007F4D6F"/>
    <w:rsid w:val="007F4E94"/>
    <w:rsid w:val="007F5447"/>
    <w:rsid w:val="007F6EE8"/>
    <w:rsid w:val="007F758F"/>
    <w:rsid w:val="007F77BA"/>
    <w:rsid w:val="007F7A52"/>
    <w:rsid w:val="007F7E40"/>
    <w:rsid w:val="007F7E63"/>
    <w:rsid w:val="007F7F7B"/>
    <w:rsid w:val="007F7FE3"/>
    <w:rsid w:val="008005C5"/>
    <w:rsid w:val="00800F7E"/>
    <w:rsid w:val="00801369"/>
    <w:rsid w:val="008015E4"/>
    <w:rsid w:val="0080220E"/>
    <w:rsid w:val="00802773"/>
    <w:rsid w:val="00802941"/>
    <w:rsid w:val="00802B91"/>
    <w:rsid w:val="00803142"/>
    <w:rsid w:val="00803C12"/>
    <w:rsid w:val="00803CDD"/>
    <w:rsid w:val="00803E50"/>
    <w:rsid w:val="0080414B"/>
    <w:rsid w:val="00804324"/>
    <w:rsid w:val="00804329"/>
    <w:rsid w:val="0080459A"/>
    <w:rsid w:val="00804AA0"/>
    <w:rsid w:val="00805110"/>
    <w:rsid w:val="00805479"/>
    <w:rsid w:val="00805BE0"/>
    <w:rsid w:val="00806052"/>
    <w:rsid w:val="00806714"/>
    <w:rsid w:val="008069B7"/>
    <w:rsid w:val="00806BDC"/>
    <w:rsid w:val="00806F85"/>
    <w:rsid w:val="00807362"/>
    <w:rsid w:val="008073B5"/>
    <w:rsid w:val="0080752E"/>
    <w:rsid w:val="0080757B"/>
    <w:rsid w:val="0080760F"/>
    <w:rsid w:val="00807F75"/>
    <w:rsid w:val="0081090D"/>
    <w:rsid w:val="0081093A"/>
    <w:rsid w:val="00810BAE"/>
    <w:rsid w:val="00810F4A"/>
    <w:rsid w:val="008116F2"/>
    <w:rsid w:val="008119C2"/>
    <w:rsid w:val="00811EB0"/>
    <w:rsid w:val="00812152"/>
    <w:rsid w:val="008129AC"/>
    <w:rsid w:val="00812B34"/>
    <w:rsid w:val="00812F68"/>
    <w:rsid w:val="0081307F"/>
    <w:rsid w:val="008130F1"/>
    <w:rsid w:val="0081321E"/>
    <w:rsid w:val="008138C7"/>
    <w:rsid w:val="00813B15"/>
    <w:rsid w:val="00813BD2"/>
    <w:rsid w:val="00813C0C"/>
    <w:rsid w:val="00813D0E"/>
    <w:rsid w:val="008142BD"/>
    <w:rsid w:val="008153FC"/>
    <w:rsid w:val="00815DA8"/>
    <w:rsid w:val="00815EA8"/>
    <w:rsid w:val="00815F63"/>
    <w:rsid w:val="008164C7"/>
    <w:rsid w:val="008168FE"/>
    <w:rsid w:val="008170E4"/>
    <w:rsid w:val="008170EC"/>
    <w:rsid w:val="00817274"/>
    <w:rsid w:val="00817690"/>
    <w:rsid w:val="008177D1"/>
    <w:rsid w:val="008178C7"/>
    <w:rsid w:val="00817904"/>
    <w:rsid w:val="008204E8"/>
    <w:rsid w:val="008206F4"/>
    <w:rsid w:val="008216F9"/>
    <w:rsid w:val="00822047"/>
    <w:rsid w:val="0082211B"/>
    <w:rsid w:val="00822773"/>
    <w:rsid w:val="0082307A"/>
    <w:rsid w:val="0082309D"/>
    <w:rsid w:val="008236EA"/>
    <w:rsid w:val="00823A7E"/>
    <w:rsid w:val="00823CCC"/>
    <w:rsid w:val="008248CC"/>
    <w:rsid w:val="00824A69"/>
    <w:rsid w:val="00824A8D"/>
    <w:rsid w:val="00825000"/>
    <w:rsid w:val="008251C6"/>
    <w:rsid w:val="00825BA6"/>
    <w:rsid w:val="00825C68"/>
    <w:rsid w:val="00825ED3"/>
    <w:rsid w:val="008265F7"/>
    <w:rsid w:val="008266AA"/>
    <w:rsid w:val="00826BCC"/>
    <w:rsid w:val="00827351"/>
    <w:rsid w:val="00827F8C"/>
    <w:rsid w:val="00830221"/>
    <w:rsid w:val="0083238C"/>
    <w:rsid w:val="00832593"/>
    <w:rsid w:val="0083280C"/>
    <w:rsid w:val="008335A9"/>
    <w:rsid w:val="00833686"/>
    <w:rsid w:val="008338AC"/>
    <w:rsid w:val="00833A18"/>
    <w:rsid w:val="00833EC6"/>
    <w:rsid w:val="00834044"/>
    <w:rsid w:val="00834540"/>
    <w:rsid w:val="00835406"/>
    <w:rsid w:val="0083570D"/>
    <w:rsid w:val="00835848"/>
    <w:rsid w:val="00835D60"/>
    <w:rsid w:val="00835E67"/>
    <w:rsid w:val="00835E9B"/>
    <w:rsid w:val="00836290"/>
    <w:rsid w:val="00836C3A"/>
    <w:rsid w:val="00837575"/>
    <w:rsid w:val="008377A6"/>
    <w:rsid w:val="00837E90"/>
    <w:rsid w:val="00840154"/>
    <w:rsid w:val="008403F3"/>
    <w:rsid w:val="0084042C"/>
    <w:rsid w:val="00840499"/>
    <w:rsid w:val="00840AFA"/>
    <w:rsid w:val="00840CF6"/>
    <w:rsid w:val="00840E54"/>
    <w:rsid w:val="0084125B"/>
    <w:rsid w:val="008412DD"/>
    <w:rsid w:val="008417A6"/>
    <w:rsid w:val="00841EBA"/>
    <w:rsid w:val="00841EDC"/>
    <w:rsid w:val="00842CC6"/>
    <w:rsid w:val="0084307A"/>
    <w:rsid w:val="00843435"/>
    <w:rsid w:val="008434CC"/>
    <w:rsid w:val="00843B1A"/>
    <w:rsid w:val="00843FC6"/>
    <w:rsid w:val="00844058"/>
    <w:rsid w:val="00844FC3"/>
    <w:rsid w:val="00845103"/>
    <w:rsid w:val="008452FC"/>
    <w:rsid w:val="008453CE"/>
    <w:rsid w:val="00845D3B"/>
    <w:rsid w:val="008462AD"/>
    <w:rsid w:val="008463EA"/>
    <w:rsid w:val="0084667C"/>
    <w:rsid w:val="0084684C"/>
    <w:rsid w:val="00846CC8"/>
    <w:rsid w:val="00846F39"/>
    <w:rsid w:val="008473E6"/>
    <w:rsid w:val="00847BED"/>
    <w:rsid w:val="008500FA"/>
    <w:rsid w:val="008508F4"/>
    <w:rsid w:val="00850937"/>
    <w:rsid w:val="00850952"/>
    <w:rsid w:val="00850991"/>
    <w:rsid w:val="00850FCD"/>
    <w:rsid w:val="00851432"/>
    <w:rsid w:val="00851656"/>
    <w:rsid w:val="00851AFB"/>
    <w:rsid w:val="00851DA5"/>
    <w:rsid w:val="00852346"/>
    <w:rsid w:val="008527FB"/>
    <w:rsid w:val="00852ABB"/>
    <w:rsid w:val="00852E66"/>
    <w:rsid w:val="00852FBF"/>
    <w:rsid w:val="008532A7"/>
    <w:rsid w:val="008539E5"/>
    <w:rsid w:val="008541C3"/>
    <w:rsid w:val="00854673"/>
    <w:rsid w:val="008548F8"/>
    <w:rsid w:val="008549C6"/>
    <w:rsid w:val="00854ED2"/>
    <w:rsid w:val="00854F40"/>
    <w:rsid w:val="00855973"/>
    <w:rsid w:val="00855B2F"/>
    <w:rsid w:val="00855EF9"/>
    <w:rsid w:val="00855FA2"/>
    <w:rsid w:val="008560BD"/>
    <w:rsid w:val="00856A6D"/>
    <w:rsid w:val="00856FE8"/>
    <w:rsid w:val="00857061"/>
    <w:rsid w:val="00857241"/>
    <w:rsid w:val="008577E5"/>
    <w:rsid w:val="00857F6F"/>
    <w:rsid w:val="008602F7"/>
    <w:rsid w:val="00860710"/>
    <w:rsid w:val="00860AF2"/>
    <w:rsid w:val="00860F75"/>
    <w:rsid w:val="008612DD"/>
    <w:rsid w:val="008616D3"/>
    <w:rsid w:val="0086172E"/>
    <w:rsid w:val="00861CA2"/>
    <w:rsid w:val="008620E0"/>
    <w:rsid w:val="0086214F"/>
    <w:rsid w:val="008629BE"/>
    <w:rsid w:val="008636A5"/>
    <w:rsid w:val="008638F4"/>
    <w:rsid w:val="00863CBB"/>
    <w:rsid w:val="008645B1"/>
    <w:rsid w:val="00864DC8"/>
    <w:rsid w:val="00865A38"/>
    <w:rsid w:val="008660B4"/>
    <w:rsid w:val="008662A7"/>
    <w:rsid w:val="00866A5E"/>
    <w:rsid w:val="00866DE2"/>
    <w:rsid w:val="00867434"/>
    <w:rsid w:val="00867721"/>
    <w:rsid w:val="00867961"/>
    <w:rsid w:val="00867A1C"/>
    <w:rsid w:val="008700F9"/>
    <w:rsid w:val="008702F0"/>
    <w:rsid w:val="008704C0"/>
    <w:rsid w:val="008708C8"/>
    <w:rsid w:val="00870FFE"/>
    <w:rsid w:val="0087148D"/>
    <w:rsid w:val="0087188F"/>
    <w:rsid w:val="00871D78"/>
    <w:rsid w:val="00871E7F"/>
    <w:rsid w:val="00872AC6"/>
    <w:rsid w:val="00873409"/>
    <w:rsid w:val="0087370F"/>
    <w:rsid w:val="00873D0B"/>
    <w:rsid w:val="00874062"/>
    <w:rsid w:val="008741BB"/>
    <w:rsid w:val="00874C45"/>
    <w:rsid w:val="00875041"/>
    <w:rsid w:val="0087580C"/>
    <w:rsid w:val="00875956"/>
    <w:rsid w:val="00875B45"/>
    <w:rsid w:val="008762D7"/>
    <w:rsid w:val="00876CD6"/>
    <w:rsid w:val="00876D56"/>
    <w:rsid w:val="00876EF2"/>
    <w:rsid w:val="00876F83"/>
    <w:rsid w:val="00877580"/>
    <w:rsid w:val="00877BC1"/>
    <w:rsid w:val="00877BD0"/>
    <w:rsid w:val="00877F47"/>
    <w:rsid w:val="00880160"/>
    <w:rsid w:val="00880605"/>
    <w:rsid w:val="0088069F"/>
    <w:rsid w:val="00880A2A"/>
    <w:rsid w:val="00880B8A"/>
    <w:rsid w:val="0088127A"/>
    <w:rsid w:val="00881559"/>
    <w:rsid w:val="008818D3"/>
    <w:rsid w:val="008824B7"/>
    <w:rsid w:val="008828B8"/>
    <w:rsid w:val="00883068"/>
    <w:rsid w:val="00883DA5"/>
    <w:rsid w:val="00884042"/>
    <w:rsid w:val="0088432E"/>
    <w:rsid w:val="008844FB"/>
    <w:rsid w:val="008845AF"/>
    <w:rsid w:val="00884A12"/>
    <w:rsid w:val="00884C6D"/>
    <w:rsid w:val="00884DCD"/>
    <w:rsid w:val="00884E5B"/>
    <w:rsid w:val="00884EBD"/>
    <w:rsid w:val="00884FC9"/>
    <w:rsid w:val="00885135"/>
    <w:rsid w:val="008854B8"/>
    <w:rsid w:val="008858A8"/>
    <w:rsid w:val="00886494"/>
    <w:rsid w:val="00886EEC"/>
    <w:rsid w:val="008874A4"/>
    <w:rsid w:val="00887BE3"/>
    <w:rsid w:val="00887D80"/>
    <w:rsid w:val="0089004C"/>
    <w:rsid w:val="0089071B"/>
    <w:rsid w:val="00890879"/>
    <w:rsid w:val="008908F0"/>
    <w:rsid w:val="00890D1C"/>
    <w:rsid w:val="00890F3E"/>
    <w:rsid w:val="00890FFB"/>
    <w:rsid w:val="0089141E"/>
    <w:rsid w:val="008921A6"/>
    <w:rsid w:val="008924F2"/>
    <w:rsid w:val="0089290B"/>
    <w:rsid w:val="00892D5C"/>
    <w:rsid w:val="0089316C"/>
    <w:rsid w:val="00893236"/>
    <w:rsid w:val="008933DE"/>
    <w:rsid w:val="008936AF"/>
    <w:rsid w:val="008937DE"/>
    <w:rsid w:val="00893B02"/>
    <w:rsid w:val="00893C44"/>
    <w:rsid w:val="00893EAB"/>
    <w:rsid w:val="008944B1"/>
    <w:rsid w:val="00894895"/>
    <w:rsid w:val="00894F02"/>
    <w:rsid w:val="00894FF6"/>
    <w:rsid w:val="008950B4"/>
    <w:rsid w:val="008966F1"/>
    <w:rsid w:val="00896AEA"/>
    <w:rsid w:val="00896C40"/>
    <w:rsid w:val="0089713D"/>
    <w:rsid w:val="008977EE"/>
    <w:rsid w:val="00897F00"/>
    <w:rsid w:val="008A0446"/>
    <w:rsid w:val="008A0914"/>
    <w:rsid w:val="008A0AF6"/>
    <w:rsid w:val="008A0EF0"/>
    <w:rsid w:val="008A15D1"/>
    <w:rsid w:val="008A1901"/>
    <w:rsid w:val="008A19AC"/>
    <w:rsid w:val="008A208C"/>
    <w:rsid w:val="008A2832"/>
    <w:rsid w:val="008A2985"/>
    <w:rsid w:val="008A2DCD"/>
    <w:rsid w:val="008A332E"/>
    <w:rsid w:val="008A34A4"/>
    <w:rsid w:val="008A3B09"/>
    <w:rsid w:val="008A422C"/>
    <w:rsid w:val="008A46A1"/>
    <w:rsid w:val="008A47E9"/>
    <w:rsid w:val="008A4AE4"/>
    <w:rsid w:val="008A4B8B"/>
    <w:rsid w:val="008A6061"/>
    <w:rsid w:val="008A60FC"/>
    <w:rsid w:val="008A69F6"/>
    <w:rsid w:val="008A715B"/>
    <w:rsid w:val="008A78E4"/>
    <w:rsid w:val="008B004F"/>
    <w:rsid w:val="008B00D7"/>
    <w:rsid w:val="008B046E"/>
    <w:rsid w:val="008B05AC"/>
    <w:rsid w:val="008B05B1"/>
    <w:rsid w:val="008B08A5"/>
    <w:rsid w:val="008B0B10"/>
    <w:rsid w:val="008B0B2B"/>
    <w:rsid w:val="008B0DF9"/>
    <w:rsid w:val="008B116E"/>
    <w:rsid w:val="008B156A"/>
    <w:rsid w:val="008B1CA5"/>
    <w:rsid w:val="008B2D1B"/>
    <w:rsid w:val="008B2D1D"/>
    <w:rsid w:val="008B2E9C"/>
    <w:rsid w:val="008B35EF"/>
    <w:rsid w:val="008B3A2D"/>
    <w:rsid w:val="008B3A47"/>
    <w:rsid w:val="008B43AE"/>
    <w:rsid w:val="008B46A1"/>
    <w:rsid w:val="008B46BE"/>
    <w:rsid w:val="008B4D18"/>
    <w:rsid w:val="008B4DC3"/>
    <w:rsid w:val="008B52B4"/>
    <w:rsid w:val="008B5E06"/>
    <w:rsid w:val="008B62F0"/>
    <w:rsid w:val="008B6AA3"/>
    <w:rsid w:val="008B7079"/>
    <w:rsid w:val="008B757E"/>
    <w:rsid w:val="008B7D5F"/>
    <w:rsid w:val="008B7DA4"/>
    <w:rsid w:val="008C0C04"/>
    <w:rsid w:val="008C0C7C"/>
    <w:rsid w:val="008C0DFC"/>
    <w:rsid w:val="008C0FF7"/>
    <w:rsid w:val="008C15AB"/>
    <w:rsid w:val="008C27F0"/>
    <w:rsid w:val="008C2BEE"/>
    <w:rsid w:val="008C2C38"/>
    <w:rsid w:val="008C2EB8"/>
    <w:rsid w:val="008C3392"/>
    <w:rsid w:val="008C34D9"/>
    <w:rsid w:val="008C36A8"/>
    <w:rsid w:val="008C3F27"/>
    <w:rsid w:val="008C4924"/>
    <w:rsid w:val="008C4A69"/>
    <w:rsid w:val="008C53B7"/>
    <w:rsid w:val="008C5628"/>
    <w:rsid w:val="008C5A61"/>
    <w:rsid w:val="008C61E9"/>
    <w:rsid w:val="008C64B1"/>
    <w:rsid w:val="008C6915"/>
    <w:rsid w:val="008C6D02"/>
    <w:rsid w:val="008C7138"/>
    <w:rsid w:val="008C73E1"/>
    <w:rsid w:val="008C75D4"/>
    <w:rsid w:val="008C78EC"/>
    <w:rsid w:val="008C7927"/>
    <w:rsid w:val="008C7FF4"/>
    <w:rsid w:val="008D0787"/>
    <w:rsid w:val="008D085F"/>
    <w:rsid w:val="008D0F97"/>
    <w:rsid w:val="008D122C"/>
    <w:rsid w:val="008D163F"/>
    <w:rsid w:val="008D1CBA"/>
    <w:rsid w:val="008D3830"/>
    <w:rsid w:val="008D396F"/>
    <w:rsid w:val="008D3EA1"/>
    <w:rsid w:val="008D3FDF"/>
    <w:rsid w:val="008D44C8"/>
    <w:rsid w:val="008D4F88"/>
    <w:rsid w:val="008D5264"/>
    <w:rsid w:val="008D5267"/>
    <w:rsid w:val="008D52E2"/>
    <w:rsid w:val="008D55F4"/>
    <w:rsid w:val="008D5912"/>
    <w:rsid w:val="008D5B64"/>
    <w:rsid w:val="008D6D2C"/>
    <w:rsid w:val="008D6F51"/>
    <w:rsid w:val="008D7556"/>
    <w:rsid w:val="008D7921"/>
    <w:rsid w:val="008D7A89"/>
    <w:rsid w:val="008D7D5A"/>
    <w:rsid w:val="008D7E11"/>
    <w:rsid w:val="008D7E1F"/>
    <w:rsid w:val="008E03A3"/>
    <w:rsid w:val="008E03BC"/>
    <w:rsid w:val="008E0EB6"/>
    <w:rsid w:val="008E168C"/>
    <w:rsid w:val="008E18F9"/>
    <w:rsid w:val="008E1C9F"/>
    <w:rsid w:val="008E2793"/>
    <w:rsid w:val="008E29FB"/>
    <w:rsid w:val="008E2BFA"/>
    <w:rsid w:val="008E31BC"/>
    <w:rsid w:val="008E32F9"/>
    <w:rsid w:val="008E3359"/>
    <w:rsid w:val="008E392E"/>
    <w:rsid w:val="008E3C98"/>
    <w:rsid w:val="008E400D"/>
    <w:rsid w:val="008E4359"/>
    <w:rsid w:val="008E43D3"/>
    <w:rsid w:val="008E4407"/>
    <w:rsid w:val="008E45D1"/>
    <w:rsid w:val="008E4E4B"/>
    <w:rsid w:val="008E543C"/>
    <w:rsid w:val="008E5835"/>
    <w:rsid w:val="008E5BC3"/>
    <w:rsid w:val="008E6A9B"/>
    <w:rsid w:val="008E6F66"/>
    <w:rsid w:val="008E7384"/>
    <w:rsid w:val="008E75D8"/>
    <w:rsid w:val="008E77F6"/>
    <w:rsid w:val="008E79AD"/>
    <w:rsid w:val="008E7DAD"/>
    <w:rsid w:val="008E7DFC"/>
    <w:rsid w:val="008E7E23"/>
    <w:rsid w:val="008E7EB5"/>
    <w:rsid w:val="008F0456"/>
    <w:rsid w:val="008F09C1"/>
    <w:rsid w:val="008F0D16"/>
    <w:rsid w:val="008F12B9"/>
    <w:rsid w:val="008F1A9B"/>
    <w:rsid w:val="008F1FFD"/>
    <w:rsid w:val="008F21D4"/>
    <w:rsid w:val="008F2AEA"/>
    <w:rsid w:val="008F2EE2"/>
    <w:rsid w:val="008F31EF"/>
    <w:rsid w:val="008F32C7"/>
    <w:rsid w:val="008F36E7"/>
    <w:rsid w:val="008F3A70"/>
    <w:rsid w:val="008F3AA8"/>
    <w:rsid w:val="008F3BA1"/>
    <w:rsid w:val="008F4C54"/>
    <w:rsid w:val="008F5774"/>
    <w:rsid w:val="008F593C"/>
    <w:rsid w:val="008F5BDA"/>
    <w:rsid w:val="008F5EBF"/>
    <w:rsid w:val="008F62C1"/>
    <w:rsid w:val="008F64AF"/>
    <w:rsid w:val="008F6650"/>
    <w:rsid w:val="008F66B7"/>
    <w:rsid w:val="008F6EF4"/>
    <w:rsid w:val="008F7AF3"/>
    <w:rsid w:val="008F7D2E"/>
    <w:rsid w:val="00900027"/>
    <w:rsid w:val="0090018D"/>
    <w:rsid w:val="00900F7F"/>
    <w:rsid w:val="0090139A"/>
    <w:rsid w:val="009014A9"/>
    <w:rsid w:val="00901B4B"/>
    <w:rsid w:val="00901BBE"/>
    <w:rsid w:val="00902073"/>
    <w:rsid w:val="00902C66"/>
    <w:rsid w:val="00902DC2"/>
    <w:rsid w:val="0090329A"/>
    <w:rsid w:val="009033A7"/>
    <w:rsid w:val="00903BEB"/>
    <w:rsid w:val="00903DB1"/>
    <w:rsid w:val="00904393"/>
    <w:rsid w:val="00904A05"/>
    <w:rsid w:val="00904F38"/>
    <w:rsid w:val="00905313"/>
    <w:rsid w:val="00905C26"/>
    <w:rsid w:val="00906025"/>
    <w:rsid w:val="009065C7"/>
    <w:rsid w:val="009066B4"/>
    <w:rsid w:val="0090701A"/>
    <w:rsid w:val="00907401"/>
    <w:rsid w:val="00907AF2"/>
    <w:rsid w:val="0091044C"/>
    <w:rsid w:val="0091074C"/>
    <w:rsid w:val="00911CCD"/>
    <w:rsid w:val="00911D32"/>
    <w:rsid w:val="0091243C"/>
    <w:rsid w:val="009128DF"/>
    <w:rsid w:val="009129F0"/>
    <w:rsid w:val="00912DC5"/>
    <w:rsid w:val="009131D5"/>
    <w:rsid w:val="00913274"/>
    <w:rsid w:val="00913317"/>
    <w:rsid w:val="00913392"/>
    <w:rsid w:val="00913A28"/>
    <w:rsid w:val="00913ADB"/>
    <w:rsid w:val="00913BC7"/>
    <w:rsid w:val="00914139"/>
    <w:rsid w:val="00914D09"/>
    <w:rsid w:val="00915991"/>
    <w:rsid w:val="00915AE4"/>
    <w:rsid w:val="009161E7"/>
    <w:rsid w:val="009168AC"/>
    <w:rsid w:val="00917134"/>
    <w:rsid w:val="0091748B"/>
    <w:rsid w:val="00917800"/>
    <w:rsid w:val="00920532"/>
    <w:rsid w:val="009205B9"/>
    <w:rsid w:val="00920764"/>
    <w:rsid w:val="00920C27"/>
    <w:rsid w:val="009214FE"/>
    <w:rsid w:val="00921530"/>
    <w:rsid w:val="00921696"/>
    <w:rsid w:val="00921CF0"/>
    <w:rsid w:val="00921D69"/>
    <w:rsid w:val="00922450"/>
    <w:rsid w:val="0092250E"/>
    <w:rsid w:val="00922798"/>
    <w:rsid w:val="0092283A"/>
    <w:rsid w:val="0092293F"/>
    <w:rsid w:val="00922AFB"/>
    <w:rsid w:val="00923037"/>
    <w:rsid w:val="00923985"/>
    <w:rsid w:val="009243F4"/>
    <w:rsid w:val="00924B08"/>
    <w:rsid w:val="009250D5"/>
    <w:rsid w:val="00925296"/>
    <w:rsid w:val="00925958"/>
    <w:rsid w:val="00925DCA"/>
    <w:rsid w:val="00925FE1"/>
    <w:rsid w:val="0092606F"/>
    <w:rsid w:val="00926245"/>
    <w:rsid w:val="00926791"/>
    <w:rsid w:val="0092688F"/>
    <w:rsid w:val="00926B9B"/>
    <w:rsid w:val="00926C08"/>
    <w:rsid w:val="00926FD3"/>
    <w:rsid w:val="009270BF"/>
    <w:rsid w:val="009275B6"/>
    <w:rsid w:val="009276F1"/>
    <w:rsid w:val="00927705"/>
    <w:rsid w:val="00927F2B"/>
    <w:rsid w:val="00927FE3"/>
    <w:rsid w:val="00930135"/>
    <w:rsid w:val="009304D5"/>
    <w:rsid w:val="00930510"/>
    <w:rsid w:val="00930D5C"/>
    <w:rsid w:val="00930EC6"/>
    <w:rsid w:val="0093103B"/>
    <w:rsid w:val="00931338"/>
    <w:rsid w:val="0093260A"/>
    <w:rsid w:val="009328C2"/>
    <w:rsid w:val="00932F5B"/>
    <w:rsid w:val="009331C8"/>
    <w:rsid w:val="0093331F"/>
    <w:rsid w:val="009333B4"/>
    <w:rsid w:val="00933977"/>
    <w:rsid w:val="00933AB6"/>
    <w:rsid w:val="00933F8E"/>
    <w:rsid w:val="009340B8"/>
    <w:rsid w:val="00934197"/>
    <w:rsid w:val="009347D3"/>
    <w:rsid w:val="00934ACA"/>
    <w:rsid w:val="00934B0A"/>
    <w:rsid w:val="00934BBB"/>
    <w:rsid w:val="00934E57"/>
    <w:rsid w:val="00935032"/>
    <w:rsid w:val="0093526B"/>
    <w:rsid w:val="00935275"/>
    <w:rsid w:val="00935379"/>
    <w:rsid w:val="00935CF7"/>
    <w:rsid w:val="00936B2F"/>
    <w:rsid w:val="00937679"/>
    <w:rsid w:val="00940797"/>
    <w:rsid w:val="00940B7C"/>
    <w:rsid w:val="00940E1A"/>
    <w:rsid w:val="009412C5"/>
    <w:rsid w:val="0094150C"/>
    <w:rsid w:val="00941A02"/>
    <w:rsid w:val="00941F5D"/>
    <w:rsid w:val="00941FD7"/>
    <w:rsid w:val="00942714"/>
    <w:rsid w:val="009429CD"/>
    <w:rsid w:val="009429D9"/>
    <w:rsid w:val="00942C6C"/>
    <w:rsid w:val="00943084"/>
    <w:rsid w:val="00943939"/>
    <w:rsid w:val="00943C92"/>
    <w:rsid w:val="009447D9"/>
    <w:rsid w:val="00944E2A"/>
    <w:rsid w:val="00944F65"/>
    <w:rsid w:val="009458E2"/>
    <w:rsid w:val="00945C80"/>
    <w:rsid w:val="009461AC"/>
    <w:rsid w:val="009461F6"/>
    <w:rsid w:val="00946798"/>
    <w:rsid w:val="00946A3E"/>
    <w:rsid w:val="00946F20"/>
    <w:rsid w:val="0094701E"/>
    <w:rsid w:val="009478DE"/>
    <w:rsid w:val="00950AB1"/>
    <w:rsid w:val="00950E6C"/>
    <w:rsid w:val="00951397"/>
    <w:rsid w:val="00951895"/>
    <w:rsid w:val="00951B37"/>
    <w:rsid w:val="00951E33"/>
    <w:rsid w:val="00951E60"/>
    <w:rsid w:val="009521E6"/>
    <w:rsid w:val="009522F8"/>
    <w:rsid w:val="009525DF"/>
    <w:rsid w:val="009527E0"/>
    <w:rsid w:val="00952AA7"/>
    <w:rsid w:val="00952E08"/>
    <w:rsid w:val="009538DF"/>
    <w:rsid w:val="00953906"/>
    <w:rsid w:val="00953D9E"/>
    <w:rsid w:val="0095403F"/>
    <w:rsid w:val="00954918"/>
    <w:rsid w:val="00954CFA"/>
    <w:rsid w:val="00954E52"/>
    <w:rsid w:val="00954F91"/>
    <w:rsid w:val="00955BB5"/>
    <w:rsid w:val="009567EF"/>
    <w:rsid w:val="00956EC6"/>
    <w:rsid w:val="009572C9"/>
    <w:rsid w:val="00957505"/>
    <w:rsid w:val="00957AD4"/>
    <w:rsid w:val="00957E00"/>
    <w:rsid w:val="00957E6C"/>
    <w:rsid w:val="009601A4"/>
    <w:rsid w:val="00960D47"/>
    <w:rsid w:val="009614A3"/>
    <w:rsid w:val="00961929"/>
    <w:rsid w:val="00961978"/>
    <w:rsid w:val="00961A05"/>
    <w:rsid w:val="00961A2E"/>
    <w:rsid w:val="009622D3"/>
    <w:rsid w:val="0096234A"/>
    <w:rsid w:val="009623B7"/>
    <w:rsid w:val="00962473"/>
    <w:rsid w:val="009626F8"/>
    <w:rsid w:val="00962C33"/>
    <w:rsid w:val="00963048"/>
    <w:rsid w:val="0096341A"/>
    <w:rsid w:val="0096351C"/>
    <w:rsid w:val="009636DD"/>
    <w:rsid w:val="00963C41"/>
    <w:rsid w:val="00963C73"/>
    <w:rsid w:val="00963E39"/>
    <w:rsid w:val="009644C7"/>
    <w:rsid w:val="009645F1"/>
    <w:rsid w:val="009646EA"/>
    <w:rsid w:val="009648A8"/>
    <w:rsid w:val="00964A5B"/>
    <w:rsid w:val="00964E7E"/>
    <w:rsid w:val="00964FEC"/>
    <w:rsid w:val="00965134"/>
    <w:rsid w:val="00965362"/>
    <w:rsid w:val="0096575B"/>
    <w:rsid w:val="009661A4"/>
    <w:rsid w:val="00966933"/>
    <w:rsid w:val="009670E1"/>
    <w:rsid w:val="00967255"/>
    <w:rsid w:val="009674AC"/>
    <w:rsid w:val="0096797B"/>
    <w:rsid w:val="009679B7"/>
    <w:rsid w:val="00967A1A"/>
    <w:rsid w:val="00970766"/>
    <w:rsid w:val="00970D29"/>
    <w:rsid w:val="00970F4A"/>
    <w:rsid w:val="00971139"/>
    <w:rsid w:val="00971398"/>
    <w:rsid w:val="00971A8E"/>
    <w:rsid w:val="00971C0B"/>
    <w:rsid w:val="00971FFC"/>
    <w:rsid w:val="00972549"/>
    <w:rsid w:val="00972DF0"/>
    <w:rsid w:val="00972F5D"/>
    <w:rsid w:val="00973090"/>
    <w:rsid w:val="0097321D"/>
    <w:rsid w:val="0097327A"/>
    <w:rsid w:val="009733DC"/>
    <w:rsid w:val="00973994"/>
    <w:rsid w:val="0097471F"/>
    <w:rsid w:val="0097484D"/>
    <w:rsid w:val="0097488B"/>
    <w:rsid w:val="00974DBA"/>
    <w:rsid w:val="00974ECA"/>
    <w:rsid w:val="00975020"/>
    <w:rsid w:val="009750D8"/>
    <w:rsid w:val="00975151"/>
    <w:rsid w:val="0097546B"/>
    <w:rsid w:val="0097560E"/>
    <w:rsid w:val="00975953"/>
    <w:rsid w:val="00975A7C"/>
    <w:rsid w:val="00976292"/>
    <w:rsid w:val="0097674F"/>
    <w:rsid w:val="00976900"/>
    <w:rsid w:val="00976A8E"/>
    <w:rsid w:val="00977114"/>
    <w:rsid w:val="00977233"/>
    <w:rsid w:val="0097738B"/>
    <w:rsid w:val="00977558"/>
    <w:rsid w:val="0097755E"/>
    <w:rsid w:val="009809B4"/>
    <w:rsid w:val="009816B9"/>
    <w:rsid w:val="00981E38"/>
    <w:rsid w:val="00982640"/>
    <w:rsid w:val="00982956"/>
    <w:rsid w:val="00982AFC"/>
    <w:rsid w:val="00982BB3"/>
    <w:rsid w:val="00982D36"/>
    <w:rsid w:val="00982DEC"/>
    <w:rsid w:val="00982E3B"/>
    <w:rsid w:val="00982E57"/>
    <w:rsid w:val="009835E7"/>
    <w:rsid w:val="00984043"/>
    <w:rsid w:val="00984868"/>
    <w:rsid w:val="009848DB"/>
    <w:rsid w:val="00984934"/>
    <w:rsid w:val="00984BDA"/>
    <w:rsid w:val="0098509F"/>
    <w:rsid w:val="009853D3"/>
    <w:rsid w:val="00985730"/>
    <w:rsid w:val="00986242"/>
    <w:rsid w:val="009867A3"/>
    <w:rsid w:val="00986B50"/>
    <w:rsid w:val="00986DFC"/>
    <w:rsid w:val="00987229"/>
    <w:rsid w:val="0098724C"/>
    <w:rsid w:val="00987772"/>
    <w:rsid w:val="00987A67"/>
    <w:rsid w:val="00990321"/>
    <w:rsid w:val="0099058C"/>
    <w:rsid w:val="0099091F"/>
    <w:rsid w:val="00990AC4"/>
    <w:rsid w:val="00990B67"/>
    <w:rsid w:val="00990BC1"/>
    <w:rsid w:val="00990C95"/>
    <w:rsid w:val="00990DCE"/>
    <w:rsid w:val="00990FAE"/>
    <w:rsid w:val="00991272"/>
    <w:rsid w:val="009914F9"/>
    <w:rsid w:val="00991F61"/>
    <w:rsid w:val="00992240"/>
    <w:rsid w:val="0099283F"/>
    <w:rsid w:val="0099293A"/>
    <w:rsid w:val="00992A06"/>
    <w:rsid w:val="00992DE8"/>
    <w:rsid w:val="009930E6"/>
    <w:rsid w:val="00993585"/>
    <w:rsid w:val="00993E57"/>
    <w:rsid w:val="009945FA"/>
    <w:rsid w:val="00994D4C"/>
    <w:rsid w:val="0099589E"/>
    <w:rsid w:val="00995C6A"/>
    <w:rsid w:val="00996288"/>
    <w:rsid w:val="00996907"/>
    <w:rsid w:val="00996D34"/>
    <w:rsid w:val="00996D78"/>
    <w:rsid w:val="00996E37"/>
    <w:rsid w:val="00997102"/>
    <w:rsid w:val="009974B8"/>
    <w:rsid w:val="00997888"/>
    <w:rsid w:val="0099788B"/>
    <w:rsid w:val="00997AA4"/>
    <w:rsid w:val="00997B79"/>
    <w:rsid w:val="009A077F"/>
    <w:rsid w:val="009A14D4"/>
    <w:rsid w:val="009A1564"/>
    <w:rsid w:val="009A1C69"/>
    <w:rsid w:val="009A202B"/>
    <w:rsid w:val="009A207B"/>
    <w:rsid w:val="009A2328"/>
    <w:rsid w:val="009A2A24"/>
    <w:rsid w:val="009A306A"/>
    <w:rsid w:val="009A333A"/>
    <w:rsid w:val="009A368E"/>
    <w:rsid w:val="009A39C2"/>
    <w:rsid w:val="009A3D01"/>
    <w:rsid w:val="009A4107"/>
    <w:rsid w:val="009A47D7"/>
    <w:rsid w:val="009A4AA1"/>
    <w:rsid w:val="009A4EC0"/>
    <w:rsid w:val="009A5371"/>
    <w:rsid w:val="009A5495"/>
    <w:rsid w:val="009A57CB"/>
    <w:rsid w:val="009A57F5"/>
    <w:rsid w:val="009A5E55"/>
    <w:rsid w:val="009A6D0F"/>
    <w:rsid w:val="009A703B"/>
    <w:rsid w:val="009A7ED8"/>
    <w:rsid w:val="009B08AA"/>
    <w:rsid w:val="009B12E6"/>
    <w:rsid w:val="009B1B5F"/>
    <w:rsid w:val="009B1BF8"/>
    <w:rsid w:val="009B1CEF"/>
    <w:rsid w:val="009B1E54"/>
    <w:rsid w:val="009B20AA"/>
    <w:rsid w:val="009B2686"/>
    <w:rsid w:val="009B2A14"/>
    <w:rsid w:val="009B2A4F"/>
    <w:rsid w:val="009B2A89"/>
    <w:rsid w:val="009B3083"/>
    <w:rsid w:val="009B32A7"/>
    <w:rsid w:val="009B52F1"/>
    <w:rsid w:val="009B5555"/>
    <w:rsid w:val="009B55D1"/>
    <w:rsid w:val="009B5B3E"/>
    <w:rsid w:val="009B64B3"/>
    <w:rsid w:val="009B670A"/>
    <w:rsid w:val="009B6CBB"/>
    <w:rsid w:val="009B6EF8"/>
    <w:rsid w:val="009B70D3"/>
    <w:rsid w:val="009B7122"/>
    <w:rsid w:val="009B7198"/>
    <w:rsid w:val="009B7622"/>
    <w:rsid w:val="009B7A6B"/>
    <w:rsid w:val="009B7C32"/>
    <w:rsid w:val="009B7C67"/>
    <w:rsid w:val="009B7DD8"/>
    <w:rsid w:val="009C0331"/>
    <w:rsid w:val="009C0F2D"/>
    <w:rsid w:val="009C1B49"/>
    <w:rsid w:val="009C1D1E"/>
    <w:rsid w:val="009C23B2"/>
    <w:rsid w:val="009C259E"/>
    <w:rsid w:val="009C34AE"/>
    <w:rsid w:val="009C3526"/>
    <w:rsid w:val="009C35A1"/>
    <w:rsid w:val="009C3B75"/>
    <w:rsid w:val="009C3D74"/>
    <w:rsid w:val="009C4CCC"/>
    <w:rsid w:val="009C4DBC"/>
    <w:rsid w:val="009C4E8D"/>
    <w:rsid w:val="009C4EA6"/>
    <w:rsid w:val="009C5813"/>
    <w:rsid w:val="009C638E"/>
    <w:rsid w:val="009C6A4B"/>
    <w:rsid w:val="009C6AA7"/>
    <w:rsid w:val="009C6DD6"/>
    <w:rsid w:val="009C7AC4"/>
    <w:rsid w:val="009D0974"/>
    <w:rsid w:val="009D0BF7"/>
    <w:rsid w:val="009D0D48"/>
    <w:rsid w:val="009D10AC"/>
    <w:rsid w:val="009D115D"/>
    <w:rsid w:val="009D11DC"/>
    <w:rsid w:val="009D1340"/>
    <w:rsid w:val="009D168D"/>
    <w:rsid w:val="009D218F"/>
    <w:rsid w:val="009D257E"/>
    <w:rsid w:val="009D25C8"/>
    <w:rsid w:val="009D2712"/>
    <w:rsid w:val="009D28B8"/>
    <w:rsid w:val="009D2AA5"/>
    <w:rsid w:val="009D3DFB"/>
    <w:rsid w:val="009D3FD2"/>
    <w:rsid w:val="009D4C4A"/>
    <w:rsid w:val="009D4DD1"/>
    <w:rsid w:val="009D4FD9"/>
    <w:rsid w:val="009D57D0"/>
    <w:rsid w:val="009D5DFB"/>
    <w:rsid w:val="009D685E"/>
    <w:rsid w:val="009D693A"/>
    <w:rsid w:val="009D6E4A"/>
    <w:rsid w:val="009D7968"/>
    <w:rsid w:val="009D7F51"/>
    <w:rsid w:val="009E032F"/>
    <w:rsid w:val="009E079D"/>
    <w:rsid w:val="009E0DFE"/>
    <w:rsid w:val="009E1067"/>
    <w:rsid w:val="009E124B"/>
    <w:rsid w:val="009E18F8"/>
    <w:rsid w:val="009E2022"/>
    <w:rsid w:val="009E250B"/>
    <w:rsid w:val="009E25BA"/>
    <w:rsid w:val="009E2C16"/>
    <w:rsid w:val="009E2E35"/>
    <w:rsid w:val="009E34DE"/>
    <w:rsid w:val="009E386B"/>
    <w:rsid w:val="009E43AC"/>
    <w:rsid w:val="009E44F3"/>
    <w:rsid w:val="009E45AA"/>
    <w:rsid w:val="009E4D40"/>
    <w:rsid w:val="009E4D58"/>
    <w:rsid w:val="009E4DE8"/>
    <w:rsid w:val="009E4E17"/>
    <w:rsid w:val="009E598E"/>
    <w:rsid w:val="009E5D4C"/>
    <w:rsid w:val="009E5DF3"/>
    <w:rsid w:val="009E6313"/>
    <w:rsid w:val="009E6EF2"/>
    <w:rsid w:val="009E761D"/>
    <w:rsid w:val="009E77F7"/>
    <w:rsid w:val="009E7814"/>
    <w:rsid w:val="009E797C"/>
    <w:rsid w:val="009E7A8E"/>
    <w:rsid w:val="009F095F"/>
    <w:rsid w:val="009F0ECF"/>
    <w:rsid w:val="009F15B4"/>
    <w:rsid w:val="009F176E"/>
    <w:rsid w:val="009F26B8"/>
    <w:rsid w:val="009F2991"/>
    <w:rsid w:val="009F319C"/>
    <w:rsid w:val="009F32EE"/>
    <w:rsid w:val="009F3316"/>
    <w:rsid w:val="009F3354"/>
    <w:rsid w:val="009F36ED"/>
    <w:rsid w:val="009F3D77"/>
    <w:rsid w:val="009F4607"/>
    <w:rsid w:val="009F4649"/>
    <w:rsid w:val="009F481D"/>
    <w:rsid w:val="009F4A85"/>
    <w:rsid w:val="009F4C0A"/>
    <w:rsid w:val="009F4CD8"/>
    <w:rsid w:val="009F4E43"/>
    <w:rsid w:val="009F4EEF"/>
    <w:rsid w:val="009F551A"/>
    <w:rsid w:val="009F56AE"/>
    <w:rsid w:val="009F57D0"/>
    <w:rsid w:val="009F5FA7"/>
    <w:rsid w:val="009F6122"/>
    <w:rsid w:val="009F6996"/>
    <w:rsid w:val="009F7492"/>
    <w:rsid w:val="009F7551"/>
    <w:rsid w:val="009F79C4"/>
    <w:rsid w:val="009F7A98"/>
    <w:rsid w:val="00A002D6"/>
    <w:rsid w:val="00A002FD"/>
    <w:rsid w:val="00A004C1"/>
    <w:rsid w:val="00A00794"/>
    <w:rsid w:val="00A008EA"/>
    <w:rsid w:val="00A00BD3"/>
    <w:rsid w:val="00A010D6"/>
    <w:rsid w:val="00A0145F"/>
    <w:rsid w:val="00A01743"/>
    <w:rsid w:val="00A01AF5"/>
    <w:rsid w:val="00A02413"/>
    <w:rsid w:val="00A02684"/>
    <w:rsid w:val="00A0269A"/>
    <w:rsid w:val="00A02C6F"/>
    <w:rsid w:val="00A02FBE"/>
    <w:rsid w:val="00A0389D"/>
    <w:rsid w:val="00A0391C"/>
    <w:rsid w:val="00A03A0E"/>
    <w:rsid w:val="00A03CA0"/>
    <w:rsid w:val="00A03D0A"/>
    <w:rsid w:val="00A03DA5"/>
    <w:rsid w:val="00A03DD1"/>
    <w:rsid w:val="00A03DE9"/>
    <w:rsid w:val="00A04367"/>
    <w:rsid w:val="00A04416"/>
    <w:rsid w:val="00A04590"/>
    <w:rsid w:val="00A04A86"/>
    <w:rsid w:val="00A04B86"/>
    <w:rsid w:val="00A04D58"/>
    <w:rsid w:val="00A054FB"/>
    <w:rsid w:val="00A0578A"/>
    <w:rsid w:val="00A05838"/>
    <w:rsid w:val="00A060D5"/>
    <w:rsid w:val="00A060DC"/>
    <w:rsid w:val="00A0613F"/>
    <w:rsid w:val="00A06290"/>
    <w:rsid w:val="00A066E4"/>
    <w:rsid w:val="00A07964"/>
    <w:rsid w:val="00A07DDD"/>
    <w:rsid w:val="00A07DF6"/>
    <w:rsid w:val="00A07E8D"/>
    <w:rsid w:val="00A07E8E"/>
    <w:rsid w:val="00A1015B"/>
    <w:rsid w:val="00A10199"/>
    <w:rsid w:val="00A10711"/>
    <w:rsid w:val="00A10D2E"/>
    <w:rsid w:val="00A1101A"/>
    <w:rsid w:val="00A11292"/>
    <w:rsid w:val="00A11BA7"/>
    <w:rsid w:val="00A11BE2"/>
    <w:rsid w:val="00A12334"/>
    <w:rsid w:val="00A1241B"/>
    <w:rsid w:val="00A125AC"/>
    <w:rsid w:val="00A12780"/>
    <w:rsid w:val="00A12A4B"/>
    <w:rsid w:val="00A12A90"/>
    <w:rsid w:val="00A13054"/>
    <w:rsid w:val="00A13112"/>
    <w:rsid w:val="00A13D00"/>
    <w:rsid w:val="00A14B36"/>
    <w:rsid w:val="00A151B8"/>
    <w:rsid w:val="00A15233"/>
    <w:rsid w:val="00A152BE"/>
    <w:rsid w:val="00A15781"/>
    <w:rsid w:val="00A158C3"/>
    <w:rsid w:val="00A15D5C"/>
    <w:rsid w:val="00A1619F"/>
    <w:rsid w:val="00A1641A"/>
    <w:rsid w:val="00A166A8"/>
    <w:rsid w:val="00A167CB"/>
    <w:rsid w:val="00A1698E"/>
    <w:rsid w:val="00A16CCF"/>
    <w:rsid w:val="00A16F8E"/>
    <w:rsid w:val="00A16FDA"/>
    <w:rsid w:val="00A17220"/>
    <w:rsid w:val="00A172EA"/>
    <w:rsid w:val="00A1785A"/>
    <w:rsid w:val="00A17BFD"/>
    <w:rsid w:val="00A17FEB"/>
    <w:rsid w:val="00A20293"/>
    <w:rsid w:val="00A20B67"/>
    <w:rsid w:val="00A20C75"/>
    <w:rsid w:val="00A20FB1"/>
    <w:rsid w:val="00A2137D"/>
    <w:rsid w:val="00A21786"/>
    <w:rsid w:val="00A21A91"/>
    <w:rsid w:val="00A21AC8"/>
    <w:rsid w:val="00A22197"/>
    <w:rsid w:val="00A223E8"/>
    <w:rsid w:val="00A23E40"/>
    <w:rsid w:val="00A240AA"/>
    <w:rsid w:val="00A24590"/>
    <w:rsid w:val="00A2470A"/>
    <w:rsid w:val="00A248DE"/>
    <w:rsid w:val="00A24C4C"/>
    <w:rsid w:val="00A24FBE"/>
    <w:rsid w:val="00A25659"/>
    <w:rsid w:val="00A25687"/>
    <w:rsid w:val="00A25736"/>
    <w:rsid w:val="00A25EA0"/>
    <w:rsid w:val="00A25EB0"/>
    <w:rsid w:val="00A26033"/>
    <w:rsid w:val="00A2637B"/>
    <w:rsid w:val="00A2652E"/>
    <w:rsid w:val="00A26CA0"/>
    <w:rsid w:val="00A27056"/>
    <w:rsid w:val="00A2722F"/>
    <w:rsid w:val="00A27297"/>
    <w:rsid w:val="00A27724"/>
    <w:rsid w:val="00A27806"/>
    <w:rsid w:val="00A2788C"/>
    <w:rsid w:val="00A30262"/>
    <w:rsid w:val="00A302B0"/>
    <w:rsid w:val="00A302D1"/>
    <w:rsid w:val="00A30E38"/>
    <w:rsid w:val="00A30EA0"/>
    <w:rsid w:val="00A30FF9"/>
    <w:rsid w:val="00A310DC"/>
    <w:rsid w:val="00A317BD"/>
    <w:rsid w:val="00A31E58"/>
    <w:rsid w:val="00A325D6"/>
    <w:rsid w:val="00A32C7C"/>
    <w:rsid w:val="00A32FCB"/>
    <w:rsid w:val="00A33058"/>
    <w:rsid w:val="00A33083"/>
    <w:rsid w:val="00A33C1D"/>
    <w:rsid w:val="00A33C76"/>
    <w:rsid w:val="00A34048"/>
    <w:rsid w:val="00A343D3"/>
    <w:rsid w:val="00A34704"/>
    <w:rsid w:val="00A3473D"/>
    <w:rsid w:val="00A34740"/>
    <w:rsid w:val="00A34759"/>
    <w:rsid w:val="00A347D7"/>
    <w:rsid w:val="00A348AC"/>
    <w:rsid w:val="00A34E6A"/>
    <w:rsid w:val="00A351E0"/>
    <w:rsid w:val="00A3533C"/>
    <w:rsid w:val="00A353B6"/>
    <w:rsid w:val="00A36371"/>
    <w:rsid w:val="00A363EB"/>
    <w:rsid w:val="00A365A2"/>
    <w:rsid w:val="00A36D44"/>
    <w:rsid w:val="00A370C8"/>
    <w:rsid w:val="00A37202"/>
    <w:rsid w:val="00A372D5"/>
    <w:rsid w:val="00A374B0"/>
    <w:rsid w:val="00A3782A"/>
    <w:rsid w:val="00A37D72"/>
    <w:rsid w:val="00A37F6C"/>
    <w:rsid w:val="00A4029E"/>
    <w:rsid w:val="00A407D4"/>
    <w:rsid w:val="00A407E4"/>
    <w:rsid w:val="00A40A44"/>
    <w:rsid w:val="00A4163B"/>
    <w:rsid w:val="00A41A5C"/>
    <w:rsid w:val="00A41C01"/>
    <w:rsid w:val="00A42689"/>
    <w:rsid w:val="00A42A0C"/>
    <w:rsid w:val="00A42C99"/>
    <w:rsid w:val="00A433FA"/>
    <w:rsid w:val="00A43448"/>
    <w:rsid w:val="00A4370C"/>
    <w:rsid w:val="00A43844"/>
    <w:rsid w:val="00A43B7B"/>
    <w:rsid w:val="00A43E83"/>
    <w:rsid w:val="00A43FD2"/>
    <w:rsid w:val="00A442F8"/>
    <w:rsid w:val="00A446AF"/>
    <w:rsid w:val="00A44743"/>
    <w:rsid w:val="00A44A30"/>
    <w:rsid w:val="00A457DD"/>
    <w:rsid w:val="00A4643E"/>
    <w:rsid w:val="00A4680D"/>
    <w:rsid w:val="00A46973"/>
    <w:rsid w:val="00A469D2"/>
    <w:rsid w:val="00A46ADA"/>
    <w:rsid w:val="00A46B4D"/>
    <w:rsid w:val="00A46E76"/>
    <w:rsid w:val="00A46F4B"/>
    <w:rsid w:val="00A46FDD"/>
    <w:rsid w:val="00A46FF8"/>
    <w:rsid w:val="00A501D0"/>
    <w:rsid w:val="00A50271"/>
    <w:rsid w:val="00A50A17"/>
    <w:rsid w:val="00A50CBA"/>
    <w:rsid w:val="00A515C8"/>
    <w:rsid w:val="00A51A15"/>
    <w:rsid w:val="00A51BA5"/>
    <w:rsid w:val="00A51C32"/>
    <w:rsid w:val="00A51C56"/>
    <w:rsid w:val="00A51CAE"/>
    <w:rsid w:val="00A51E53"/>
    <w:rsid w:val="00A5206C"/>
    <w:rsid w:val="00A52450"/>
    <w:rsid w:val="00A52738"/>
    <w:rsid w:val="00A530B3"/>
    <w:rsid w:val="00A53E6C"/>
    <w:rsid w:val="00A5438F"/>
    <w:rsid w:val="00A54470"/>
    <w:rsid w:val="00A5455D"/>
    <w:rsid w:val="00A54CB4"/>
    <w:rsid w:val="00A54DB3"/>
    <w:rsid w:val="00A54EF1"/>
    <w:rsid w:val="00A55171"/>
    <w:rsid w:val="00A55403"/>
    <w:rsid w:val="00A5543C"/>
    <w:rsid w:val="00A55479"/>
    <w:rsid w:val="00A556C9"/>
    <w:rsid w:val="00A55740"/>
    <w:rsid w:val="00A55E41"/>
    <w:rsid w:val="00A565BD"/>
    <w:rsid w:val="00A56DC3"/>
    <w:rsid w:val="00A5702B"/>
    <w:rsid w:val="00A57199"/>
    <w:rsid w:val="00A572EB"/>
    <w:rsid w:val="00A57837"/>
    <w:rsid w:val="00A578A2"/>
    <w:rsid w:val="00A601E9"/>
    <w:rsid w:val="00A608C0"/>
    <w:rsid w:val="00A6190B"/>
    <w:rsid w:val="00A61A6B"/>
    <w:rsid w:val="00A61ABE"/>
    <w:rsid w:val="00A61F72"/>
    <w:rsid w:val="00A63287"/>
    <w:rsid w:val="00A633F4"/>
    <w:rsid w:val="00A6388D"/>
    <w:rsid w:val="00A63A79"/>
    <w:rsid w:val="00A63CF9"/>
    <w:rsid w:val="00A64650"/>
    <w:rsid w:val="00A64BB6"/>
    <w:rsid w:val="00A64F32"/>
    <w:rsid w:val="00A652EF"/>
    <w:rsid w:val="00A655A3"/>
    <w:rsid w:val="00A65809"/>
    <w:rsid w:val="00A65AED"/>
    <w:rsid w:val="00A65E03"/>
    <w:rsid w:val="00A660AE"/>
    <w:rsid w:val="00A661B7"/>
    <w:rsid w:val="00A665C3"/>
    <w:rsid w:val="00A667A2"/>
    <w:rsid w:val="00A6692E"/>
    <w:rsid w:val="00A673A0"/>
    <w:rsid w:val="00A678B2"/>
    <w:rsid w:val="00A678E9"/>
    <w:rsid w:val="00A6798D"/>
    <w:rsid w:val="00A67AF4"/>
    <w:rsid w:val="00A67F30"/>
    <w:rsid w:val="00A7005B"/>
    <w:rsid w:val="00A704A3"/>
    <w:rsid w:val="00A70DE8"/>
    <w:rsid w:val="00A70F7B"/>
    <w:rsid w:val="00A710BA"/>
    <w:rsid w:val="00A71380"/>
    <w:rsid w:val="00A719BE"/>
    <w:rsid w:val="00A71C89"/>
    <w:rsid w:val="00A72112"/>
    <w:rsid w:val="00A725AC"/>
    <w:rsid w:val="00A72976"/>
    <w:rsid w:val="00A72CA9"/>
    <w:rsid w:val="00A72CC7"/>
    <w:rsid w:val="00A72D20"/>
    <w:rsid w:val="00A72D21"/>
    <w:rsid w:val="00A72F28"/>
    <w:rsid w:val="00A72FAF"/>
    <w:rsid w:val="00A73418"/>
    <w:rsid w:val="00A738DD"/>
    <w:rsid w:val="00A73E1C"/>
    <w:rsid w:val="00A73FA7"/>
    <w:rsid w:val="00A7423D"/>
    <w:rsid w:val="00A743B6"/>
    <w:rsid w:val="00A7451E"/>
    <w:rsid w:val="00A747DE"/>
    <w:rsid w:val="00A74C8A"/>
    <w:rsid w:val="00A74D7F"/>
    <w:rsid w:val="00A74D85"/>
    <w:rsid w:val="00A74F13"/>
    <w:rsid w:val="00A75099"/>
    <w:rsid w:val="00A75281"/>
    <w:rsid w:val="00A75338"/>
    <w:rsid w:val="00A75643"/>
    <w:rsid w:val="00A75B29"/>
    <w:rsid w:val="00A76445"/>
    <w:rsid w:val="00A76CD1"/>
    <w:rsid w:val="00A77333"/>
    <w:rsid w:val="00A77C96"/>
    <w:rsid w:val="00A77E31"/>
    <w:rsid w:val="00A8037F"/>
    <w:rsid w:val="00A8051F"/>
    <w:rsid w:val="00A8074D"/>
    <w:rsid w:val="00A80B3F"/>
    <w:rsid w:val="00A80F97"/>
    <w:rsid w:val="00A817D4"/>
    <w:rsid w:val="00A81E46"/>
    <w:rsid w:val="00A81FFC"/>
    <w:rsid w:val="00A82019"/>
    <w:rsid w:val="00A821C8"/>
    <w:rsid w:val="00A822FF"/>
    <w:rsid w:val="00A8246E"/>
    <w:rsid w:val="00A82998"/>
    <w:rsid w:val="00A82ED2"/>
    <w:rsid w:val="00A82FB4"/>
    <w:rsid w:val="00A83401"/>
    <w:rsid w:val="00A83508"/>
    <w:rsid w:val="00A83599"/>
    <w:rsid w:val="00A845C7"/>
    <w:rsid w:val="00A84951"/>
    <w:rsid w:val="00A8498D"/>
    <w:rsid w:val="00A84D90"/>
    <w:rsid w:val="00A852E7"/>
    <w:rsid w:val="00A857B9"/>
    <w:rsid w:val="00A86F1A"/>
    <w:rsid w:val="00A870B5"/>
    <w:rsid w:val="00A871E4"/>
    <w:rsid w:val="00A8746E"/>
    <w:rsid w:val="00A87B39"/>
    <w:rsid w:val="00A87E3C"/>
    <w:rsid w:val="00A905F6"/>
    <w:rsid w:val="00A907A7"/>
    <w:rsid w:val="00A909C4"/>
    <w:rsid w:val="00A90B4D"/>
    <w:rsid w:val="00A91037"/>
    <w:rsid w:val="00A910D8"/>
    <w:rsid w:val="00A91515"/>
    <w:rsid w:val="00A91DA3"/>
    <w:rsid w:val="00A92838"/>
    <w:rsid w:val="00A92B51"/>
    <w:rsid w:val="00A934B5"/>
    <w:rsid w:val="00A93A84"/>
    <w:rsid w:val="00A946C5"/>
    <w:rsid w:val="00A94EE1"/>
    <w:rsid w:val="00A95484"/>
    <w:rsid w:val="00A95742"/>
    <w:rsid w:val="00A95862"/>
    <w:rsid w:val="00A95DDA"/>
    <w:rsid w:val="00A95DEF"/>
    <w:rsid w:val="00A961EF"/>
    <w:rsid w:val="00A96369"/>
    <w:rsid w:val="00A966B5"/>
    <w:rsid w:val="00A96D8D"/>
    <w:rsid w:val="00A973CB"/>
    <w:rsid w:val="00A974DA"/>
    <w:rsid w:val="00A9771C"/>
    <w:rsid w:val="00AA0448"/>
    <w:rsid w:val="00AA0DCA"/>
    <w:rsid w:val="00AA1364"/>
    <w:rsid w:val="00AA140C"/>
    <w:rsid w:val="00AA1984"/>
    <w:rsid w:val="00AA1E67"/>
    <w:rsid w:val="00AA1F84"/>
    <w:rsid w:val="00AA2974"/>
    <w:rsid w:val="00AA2D49"/>
    <w:rsid w:val="00AA2EA3"/>
    <w:rsid w:val="00AA31EB"/>
    <w:rsid w:val="00AA3645"/>
    <w:rsid w:val="00AA394F"/>
    <w:rsid w:val="00AA3B6D"/>
    <w:rsid w:val="00AA3FA3"/>
    <w:rsid w:val="00AA404F"/>
    <w:rsid w:val="00AA48BC"/>
    <w:rsid w:val="00AA4C17"/>
    <w:rsid w:val="00AA4C88"/>
    <w:rsid w:val="00AA53FC"/>
    <w:rsid w:val="00AA57F8"/>
    <w:rsid w:val="00AA58F6"/>
    <w:rsid w:val="00AA63BC"/>
    <w:rsid w:val="00AA6536"/>
    <w:rsid w:val="00AA6B27"/>
    <w:rsid w:val="00AA6C42"/>
    <w:rsid w:val="00AA6D5E"/>
    <w:rsid w:val="00AA78EC"/>
    <w:rsid w:val="00AA7D84"/>
    <w:rsid w:val="00AB083E"/>
    <w:rsid w:val="00AB1683"/>
    <w:rsid w:val="00AB1F59"/>
    <w:rsid w:val="00AB20E2"/>
    <w:rsid w:val="00AB27A7"/>
    <w:rsid w:val="00AB28BB"/>
    <w:rsid w:val="00AB3111"/>
    <w:rsid w:val="00AB33CC"/>
    <w:rsid w:val="00AB39D3"/>
    <w:rsid w:val="00AB4058"/>
    <w:rsid w:val="00AB43F9"/>
    <w:rsid w:val="00AB4761"/>
    <w:rsid w:val="00AB4AB9"/>
    <w:rsid w:val="00AB4E21"/>
    <w:rsid w:val="00AB4FD2"/>
    <w:rsid w:val="00AB528B"/>
    <w:rsid w:val="00AB5A8C"/>
    <w:rsid w:val="00AB5D88"/>
    <w:rsid w:val="00AB6082"/>
    <w:rsid w:val="00AB6251"/>
    <w:rsid w:val="00AB69A4"/>
    <w:rsid w:val="00AB6B89"/>
    <w:rsid w:val="00AB6DF4"/>
    <w:rsid w:val="00AB7374"/>
    <w:rsid w:val="00AB7507"/>
    <w:rsid w:val="00AB759B"/>
    <w:rsid w:val="00AB770C"/>
    <w:rsid w:val="00AB7AE0"/>
    <w:rsid w:val="00AB7CBB"/>
    <w:rsid w:val="00AB7CF0"/>
    <w:rsid w:val="00AB7E8F"/>
    <w:rsid w:val="00AC0977"/>
    <w:rsid w:val="00AC0B5E"/>
    <w:rsid w:val="00AC0E16"/>
    <w:rsid w:val="00AC1051"/>
    <w:rsid w:val="00AC1315"/>
    <w:rsid w:val="00AC13AF"/>
    <w:rsid w:val="00AC18A5"/>
    <w:rsid w:val="00AC2A2A"/>
    <w:rsid w:val="00AC2AC5"/>
    <w:rsid w:val="00AC2C35"/>
    <w:rsid w:val="00AC2F4F"/>
    <w:rsid w:val="00AC330D"/>
    <w:rsid w:val="00AC36DD"/>
    <w:rsid w:val="00AC37A9"/>
    <w:rsid w:val="00AC42C0"/>
    <w:rsid w:val="00AC44DE"/>
    <w:rsid w:val="00AC4999"/>
    <w:rsid w:val="00AC4EDD"/>
    <w:rsid w:val="00AC51CF"/>
    <w:rsid w:val="00AC57FA"/>
    <w:rsid w:val="00AC5D6F"/>
    <w:rsid w:val="00AC5D8D"/>
    <w:rsid w:val="00AC5E98"/>
    <w:rsid w:val="00AC610A"/>
    <w:rsid w:val="00AC70AA"/>
    <w:rsid w:val="00AC7AA8"/>
    <w:rsid w:val="00AC7E8D"/>
    <w:rsid w:val="00AD00CE"/>
    <w:rsid w:val="00AD0315"/>
    <w:rsid w:val="00AD16ED"/>
    <w:rsid w:val="00AD18A0"/>
    <w:rsid w:val="00AD1D51"/>
    <w:rsid w:val="00AD2095"/>
    <w:rsid w:val="00AD2159"/>
    <w:rsid w:val="00AD29D4"/>
    <w:rsid w:val="00AD2B1E"/>
    <w:rsid w:val="00AD2C42"/>
    <w:rsid w:val="00AD2D95"/>
    <w:rsid w:val="00AD3417"/>
    <w:rsid w:val="00AD36B2"/>
    <w:rsid w:val="00AD3751"/>
    <w:rsid w:val="00AD3759"/>
    <w:rsid w:val="00AD3BA0"/>
    <w:rsid w:val="00AD3D51"/>
    <w:rsid w:val="00AD448F"/>
    <w:rsid w:val="00AD47DB"/>
    <w:rsid w:val="00AD4BAA"/>
    <w:rsid w:val="00AD5088"/>
    <w:rsid w:val="00AD51DC"/>
    <w:rsid w:val="00AD54C6"/>
    <w:rsid w:val="00AD5E2D"/>
    <w:rsid w:val="00AD5E72"/>
    <w:rsid w:val="00AD5FE5"/>
    <w:rsid w:val="00AD63EE"/>
    <w:rsid w:val="00AD67AC"/>
    <w:rsid w:val="00AD683D"/>
    <w:rsid w:val="00AD6C83"/>
    <w:rsid w:val="00AD6FB1"/>
    <w:rsid w:val="00AD739F"/>
    <w:rsid w:val="00AD7434"/>
    <w:rsid w:val="00AD77E3"/>
    <w:rsid w:val="00AD785D"/>
    <w:rsid w:val="00AE0039"/>
    <w:rsid w:val="00AE072C"/>
    <w:rsid w:val="00AE07FB"/>
    <w:rsid w:val="00AE0F84"/>
    <w:rsid w:val="00AE1690"/>
    <w:rsid w:val="00AE1A29"/>
    <w:rsid w:val="00AE1C43"/>
    <w:rsid w:val="00AE29E2"/>
    <w:rsid w:val="00AE3059"/>
    <w:rsid w:val="00AE30BC"/>
    <w:rsid w:val="00AE3BE2"/>
    <w:rsid w:val="00AE3CC1"/>
    <w:rsid w:val="00AE42D3"/>
    <w:rsid w:val="00AE4468"/>
    <w:rsid w:val="00AE518B"/>
    <w:rsid w:val="00AE5A21"/>
    <w:rsid w:val="00AE5B13"/>
    <w:rsid w:val="00AE609E"/>
    <w:rsid w:val="00AE60BC"/>
    <w:rsid w:val="00AE60C5"/>
    <w:rsid w:val="00AE677A"/>
    <w:rsid w:val="00AE6970"/>
    <w:rsid w:val="00AE6E45"/>
    <w:rsid w:val="00AE6F7C"/>
    <w:rsid w:val="00AE6F85"/>
    <w:rsid w:val="00AE772E"/>
    <w:rsid w:val="00AE7814"/>
    <w:rsid w:val="00AE78A6"/>
    <w:rsid w:val="00AE7E8F"/>
    <w:rsid w:val="00AE7F72"/>
    <w:rsid w:val="00AE7FE8"/>
    <w:rsid w:val="00AF009D"/>
    <w:rsid w:val="00AF00D8"/>
    <w:rsid w:val="00AF03C2"/>
    <w:rsid w:val="00AF043D"/>
    <w:rsid w:val="00AF0F6A"/>
    <w:rsid w:val="00AF16B1"/>
    <w:rsid w:val="00AF17D4"/>
    <w:rsid w:val="00AF17FD"/>
    <w:rsid w:val="00AF1A47"/>
    <w:rsid w:val="00AF1F3F"/>
    <w:rsid w:val="00AF234A"/>
    <w:rsid w:val="00AF2582"/>
    <w:rsid w:val="00AF2CEE"/>
    <w:rsid w:val="00AF3DE7"/>
    <w:rsid w:val="00AF42AB"/>
    <w:rsid w:val="00AF45C9"/>
    <w:rsid w:val="00AF4ED5"/>
    <w:rsid w:val="00AF51E0"/>
    <w:rsid w:val="00AF6286"/>
    <w:rsid w:val="00AF652D"/>
    <w:rsid w:val="00AF6735"/>
    <w:rsid w:val="00AF6BEB"/>
    <w:rsid w:val="00AF6BEF"/>
    <w:rsid w:val="00AF6D97"/>
    <w:rsid w:val="00AF7228"/>
    <w:rsid w:val="00AF773B"/>
    <w:rsid w:val="00AF783C"/>
    <w:rsid w:val="00AF7A29"/>
    <w:rsid w:val="00AF7BEB"/>
    <w:rsid w:val="00AF7F1D"/>
    <w:rsid w:val="00B0010F"/>
    <w:rsid w:val="00B003F7"/>
    <w:rsid w:val="00B00418"/>
    <w:rsid w:val="00B00686"/>
    <w:rsid w:val="00B0093E"/>
    <w:rsid w:val="00B00DB3"/>
    <w:rsid w:val="00B00E49"/>
    <w:rsid w:val="00B00FE9"/>
    <w:rsid w:val="00B01537"/>
    <w:rsid w:val="00B018DF"/>
    <w:rsid w:val="00B02267"/>
    <w:rsid w:val="00B0250E"/>
    <w:rsid w:val="00B02785"/>
    <w:rsid w:val="00B02CC9"/>
    <w:rsid w:val="00B03385"/>
    <w:rsid w:val="00B03BD9"/>
    <w:rsid w:val="00B03D1C"/>
    <w:rsid w:val="00B03E31"/>
    <w:rsid w:val="00B0447B"/>
    <w:rsid w:val="00B045DA"/>
    <w:rsid w:val="00B04A98"/>
    <w:rsid w:val="00B04CC9"/>
    <w:rsid w:val="00B04DDC"/>
    <w:rsid w:val="00B04DE4"/>
    <w:rsid w:val="00B05275"/>
    <w:rsid w:val="00B0531B"/>
    <w:rsid w:val="00B05471"/>
    <w:rsid w:val="00B0565A"/>
    <w:rsid w:val="00B05A86"/>
    <w:rsid w:val="00B05BA8"/>
    <w:rsid w:val="00B05D0F"/>
    <w:rsid w:val="00B0602D"/>
    <w:rsid w:val="00B0660D"/>
    <w:rsid w:val="00B06812"/>
    <w:rsid w:val="00B06843"/>
    <w:rsid w:val="00B0709A"/>
    <w:rsid w:val="00B0720A"/>
    <w:rsid w:val="00B07399"/>
    <w:rsid w:val="00B073E1"/>
    <w:rsid w:val="00B0791A"/>
    <w:rsid w:val="00B079C6"/>
    <w:rsid w:val="00B07CF6"/>
    <w:rsid w:val="00B07D61"/>
    <w:rsid w:val="00B07FCD"/>
    <w:rsid w:val="00B10124"/>
    <w:rsid w:val="00B1015D"/>
    <w:rsid w:val="00B10264"/>
    <w:rsid w:val="00B1095F"/>
    <w:rsid w:val="00B10AF1"/>
    <w:rsid w:val="00B10B0D"/>
    <w:rsid w:val="00B10BB5"/>
    <w:rsid w:val="00B10BF4"/>
    <w:rsid w:val="00B10C32"/>
    <w:rsid w:val="00B1123E"/>
    <w:rsid w:val="00B118C3"/>
    <w:rsid w:val="00B11A8A"/>
    <w:rsid w:val="00B12467"/>
    <w:rsid w:val="00B12C9D"/>
    <w:rsid w:val="00B12D0B"/>
    <w:rsid w:val="00B12E8E"/>
    <w:rsid w:val="00B141B3"/>
    <w:rsid w:val="00B144A0"/>
    <w:rsid w:val="00B15012"/>
    <w:rsid w:val="00B15049"/>
    <w:rsid w:val="00B15C19"/>
    <w:rsid w:val="00B15CED"/>
    <w:rsid w:val="00B15FF2"/>
    <w:rsid w:val="00B16466"/>
    <w:rsid w:val="00B167D5"/>
    <w:rsid w:val="00B17227"/>
    <w:rsid w:val="00B17774"/>
    <w:rsid w:val="00B17862"/>
    <w:rsid w:val="00B17B63"/>
    <w:rsid w:val="00B17CB5"/>
    <w:rsid w:val="00B2020D"/>
    <w:rsid w:val="00B20316"/>
    <w:rsid w:val="00B20505"/>
    <w:rsid w:val="00B21145"/>
    <w:rsid w:val="00B21523"/>
    <w:rsid w:val="00B215DB"/>
    <w:rsid w:val="00B2169A"/>
    <w:rsid w:val="00B21C06"/>
    <w:rsid w:val="00B21C32"/>
    <w:rsid w:val="00B21CF4"/>
    <w:rsid w:val="00B21DDE"/>
    <w:rsid w:val="00B21E56"/>
    <w:rsid w:val="00B220DF"/>
    <w:rsid w:val="00B2244E"/>
    <w:rsid w:val="00B227C5"/>
    <w:rsid w:val="00B2302E"/>
    <w:rsid w:val="00B237CB"/>
    <w:rsid w:val="00B23E0C"/>
    <w:rsid w:val="00B23F59"/>
    <w:rsid w:val="00B24008"/>
    <w:rsid w:val="00B24181"/>
    <w:rsid w:val="00B24245"/>
    <w:rsid w:val="00B24393"/>
    <w:rsid w:val="00B24412"/>
    <w:rsid w:val="00B24603"/>
    <w:rsid w:val="00B26755"/>
    <w:rsid w:val="00B26A19"/>
    <w:rsid w:val="00B26BB0"/>
    <w:rsid w:val="00B26EF2"/>
    <w:rsid w:val="00B26F8E"/>
    <w:rsid w:val="00B27378"/>
    <w:rsid w:val="00B27637"/>
    <w:rsid w:val="00B277A2"/>
    <w:rsid w:val="00B302EE"/>
    <w:rsid w:val="00B304A4"/>
    <w:rsid w:val="00B3061B"/>
    <w:rsid w:val="00B316AD"/>
    <w:rsid w:val="00B31C94"/>
    <w:rsid w:val="00B32319"/>
    <w:rsid w:val="00B325F2"/>
    <w:rsid w:val="00B3285B"/>
    <w:rsid w:val="00B32B35"/>
    <w:rsid w:val="00B32C25"/>
    <w:rsid w:val="00B3309D"/>
    <w:rsid w:val="00B3337C"/>
    <w:rsid w:val="00B33595"/>
    <w:rsid w:val="00B3385B"/>
    <w:rsid w:val="00B33BA0"/>
    <w:rsid w:val="00B33D99"/>
    <w:rsid w:val="00B33F17"/>
    <w:rsid w:val="00B34D38"/>
    <w:rsid w:val="00B356AC"/>
    <w:rsid w:val="00B35906"/>
    <w:rsid w:val="00B359DF"/>
    <w:rsid w:val="00B35BD8"/>
    <w:rsid w:val="00B3604C"/>
    <w:rsid w:val="00B36263"/>
    <w:rsid w:val="00B366C2"/>
    <w:rsid w:val="00B3679D"/>
    <w:rsid w:val="00B36ABC"/>
    <w:rsid w:val="00B36F68"/>
    <w:rsid w:val="00B37934"/>
    <w:rsid w:val="00B37A65"/>
    <w:rsid w:val="00B37A94"/>
    <w:rsid w:val="00B37B8C"/>
    <w:rsid w:val="00B400C4"/>
    <w:rsid w:val="00B402C1"/>
    <w:rsid w:val="00B4034E"/>
    <w:rsid w:val="00B40856"/>
    <w:rsid w:val="00B40BA7"/>
    <w:rsid w:val="00B40BB1"/>
    <w:rsid w:val="00B40D20"/>
    <w:rsid w:val="00B41579"/>
    <w:rsid w:val="00B42175"/>
    <w:rsid w:val="00B42589"/>
    <w:rsid w:val="00B42899"/>
    <w:rsid w:val="00B42C97"/>
    <w:rsid w:val="00B42F62"/>
    <w:rsid w:val="00B4356A"/>
    <w:rsid w:val="00B436A2"/>
    <w:rsid w:val="00B43A26"/>
    <w:rsid w:val="00B43AF9"/>
    <w:rsid w:val="00B43E1D"/>
    <w:rsid w:val="00B43E94"/>
    <w:rsid w:val="00B44333"/>
    <w:rsid w:val="00B44750"/>
    <w:rsid w:val="00B44CC1"/>
    <w:rsid w:val="00B44D7B"/>
    <w:rsid w:val="00B45092"/>
    <w:rsid w:val="00B45166"/>
    <w:rsid w:val="00B45338"/>
    <w:rsid w:val="00B45D7A"/>
    <w:rsid w:val="00B461B0"/>
    <w:rsid w:val="00B46E41"/>
    <w:rsid w:val="00B47640"/>
    <w:rsid w:val="00B477C8"/>
    <w:rsid w:val="00B47D85"/>
    <w:rsid w:val="00B47E68"/>
    <w:rsid w:val="00B51109"/>
    <w:rsid w:val="00B5122E"/>
    <w:rsid w:val="00B51362"/>
    <w:rsid w:val="00B51405"/>
    <w:rsid w:val="00B5165B"/>
    <w:rsid w:val="00B516E2"/>
    <w:rsid w:val="00B518F1"/>
    <w:rsid w:val="00B5217A"/>
    <w:rsid w:val="00B52962"/>
    <w:rsid w:val="00B52B67"/>
    <w:rsid w:val="00B531DA"/>
    <w:rsid w:val="00B53CA2"/>
    <w:rsid w:val="00B53E38"/>
    <w:rsid w:val="00B54233"/>
    <w:rsid w:val="00B546A0"/>
    <w:rsid w:val="00B54DAA"/>
    <w:rsid w:val="00B54FAE"/>
    <w:rsid w:val="00B5526D"/>
    <w:rsid w:val="00B55298"/>
    <w:rsid w:val="00B5568A"/>
    <w:rsid w:val="00B55916"/>
    <w:rsid w:val="00B55A4E"/>
    <w:rsid w:val="00B55B6E"/>
    <w:rsid w:val="00B55EA0"/>
    <w:rsid w:val="00B564F6"/>
    <w:rsid w:val="00B56787"/>
    <w:rsid w:val="00B56B44"/>
    <w:rsid w:val="00B56EEB"/>
    <w:rsid w:val="00B577EA"/>
    <w:rsid w:val="00B579D4"/>
    <w:rsid w:val="00B57B10"/>
    <w:rsid w:val="00B57CC7"/>
    <w:rsid w:val="00B6024B"/>
    <w:rsid w:val="00B602AD"/>
    <w:rsid w:val="00B60341"/>
    <w:rsid w:val="00B60395"/>
    <w:rsid w:val="00B6093D"/>
    <w:rsid w:val="00B60ECE"/>
    <w:rsid w:val="00B61310"/>
    <w:rsid w:val="00B613A2"/>
    <w:rsid w:val="00B61948"/>
    <w:rsid w:val="00B628FF"/>
    <w:rsid w:val="00B62A3F"/>
    <w:rsid w:val="00B62B1C"/>
    <w:rsid w:val="00B62EBC"/>
    <w:rsid w:val="00B63035"/>
    <w:rsid w:val="00B639E6"/>
    <w:rsid w:val="00B63AA2"/>
    <w:rsid w:val="00B63B63"/>
    <w:rsid w:val="00B64299"/>
    <w:rsid w:val="00B64356"/>
    <w:rsid w:val="00B6542B"/>
    <w:rsid w:val="00B654C3"/>
    <w:rsid w:val="00B657C1"/>
    <w:rsid w:val="00B658D8"/>
    <w:rsid w:val="00B65EC9"/>
    <w:rsid w:val="00B65EF3"/>
    <w:rsid w:val="00B662B4"/>
    <w:rsid w:val="00B664D7"/>
    <w:rsid w:val="00B6655B"/>
    <w:rsid w:val="00B66708"/>
    <w:rsid w:val="00B667E1"/>
    <w:rsid w:val="00B66931"/>
    <w:rsid w:val="00B66A65"/>
    <w:rsid w:val="00B6729A"/>
    <w:rsid w:val="00B672D0"/>
    <w:rsid w:val="00B67463"/>
    <w:rsid w:val="00B67489"/>
    <w:rsid w:val="00B70616"/>
    <w:rsid w:val="00B7112B"/>
    <w:rsid w:val="00B7143F"/>
    <w:rsid w:val="00B72CD0"/>
    <w:rsid w:val="00B72DF9"/>
    <w:rsid w:val="00B72E37"/>
    <w:rsid w:val="00B73195"/>
    <w:rsid w:val="00B733CA"/>
    <w:rsid w:val="00B737B5"/>
    <w:rsid w:val="00B73E44"/>
    <w:rsid w:val="00B743E0"/>
    <w:rsid w:val="00B7450A"/>
    <w:rsid w:val="00B7491D"/>
    <w:rsid w:val="00B74C38"/>
    <w:rsid w:val="00B74D4A"/>
    <w:rsid w:val="00B7571C"/>
    <w:rsid w:val="00B759E7"/>
    <w:rsid w:val="00B80751"/>
    <w:rsid w:val="00B80907"/>
    <w:rsid w:val="00B81278"/>
    <w:rsid w:val="00B813C9"/>
    <w:rsid w:val="00B813E7"/>
    <w:rsid w:val="00B81421"/>
    <w:rsid w:val="00B81A6C"/>
    <w:rsid w:val="00B81C66"/>
    <w:rsid w:val="00B82337"/>
    <w:rsid w:val="00B826CB"/>
    <w:rsid w:val="00B8272D"/>
    <w:rsid w:val="00B82C61"/>
    <w:rsid w:val="00B82C78"/>
    <w:rsid w:val="00B8316E"/>
    <w:rsid w:val="00B84000"/>
    <w:rsid w:val="00B8410D"/>
    <w:rsid w:val="00B844EC"/>
    <w:rsid w:val="00B84594"/>
    <w:rsid w:val="00B84EA7"/>
    <w:rsid w:val="00B84FF6"/>
    <w:rsid w:val="00B8506C"/>
    <w:rsid w:val="00B852E6"/>
    <w:rsid w:val="00B85303"/>
    <w:rsid w:val="00B856A0"/>
    <w:rsid w:val="00B85A06"/>
    <w:rsid w:val="00B85AC6"/>
    <w:rsid w:val="00B85C11"/>
    <w:rsid w:val="00B85D25"/>
    <w:rsid w:val="00B85E5C"/>
    <w:rsid w:val="00B86182"/>
    <w:rsid w:val="00B8658F"/>
    <w:rsid w:val="00B86798"/>
    <w:rsid w:val="00B8768E"/>
    <w:rsid w:val="00B877FC"/>
    <w:rsid w:val="00B87A8B"/>
    <w:rsid w:val="00B87D0C"/>
    <w:rsid w:val="00B9010F"/>
    <w:rsid w:val="00B90407"/>
    <w:rsid w:val="00B90898"/>
    <w:rsid w:val="00B90E07"/>
    <w:rsid w:val="00B910D0"/>
    <w:rsid w:val="00B9142A"/>
    <w:rsid w:val="00B91560"/>
    <w:rsid w:val="00B91E70"/>
    <w:rsid w:val="00B92012"/>
    <w:rsid w:val="00B920E1"/>
    <w:rsid w:val="00B924D3"/>
    <w:rsid w:val="00B925CF"/>
    <w:rsid w:val="00B9303B"/>
    <w:rsid w:val="00B93049"/>
    <w:rsid w:val="00B9307B"/>
    <w:rsid w:val="00B93E84"/>
    <w:rsid w:val="00B93EE6"/>
    <w:rsid w:val="00B945C1"/>
    <w:rsid w:val="00B94C62"/>
    <w:rsid w:val="00B94CC3"/>
    <w:rsid w:val="00B95153"/>
    <w:rsid w:val="00B95339"/>
    <w:rsid w:val="00B95719"/>
    <w:rsid w:val="00B95CCE"/>
    <w:rsid w:val="00B95FA8"/>
    <w:rsid w:val="00B96279"/>
    <w:rsid w:val="00B96E05"/>
    <w:rsid w:val="00B96FA8"/>
    <w:rsid w:val="00B96FDE"/>
    <w:rsid w:val="00B97049"/>
    <w:rsid w:val="00B97068"/>
    <w:rsid w:val="00B970CD"/>
    <w:rsid w:val="00B975B7"/>
    <w:rsid w:val="00B97C00"/>
    <w:rsid w:val="00BA0972"/>
    <w:rsid w:val="00BA09F2"/>
    <w:rsid w:val="00BA0FCF"/>
    <w:rsid w:val="00BA11B3"/>
    <w:rsid w:val="00BA1EC1"/>
    <w:rsid w:val="00BA1EDF"/>
    <w:rsid w:val="00BA21AF"/>
    <w:rsid w:val="00BA2AA4"/>
    <w:rsid w:val="00BA2F86"/>
    <w:rsid w:val="00BA3F2F"/>
    <w:rsid w:val="00BA557B"/>
    <w:rsid w:val="00BA5DDC"/>
    <w:rsid w:val="00BA5F3D"/>
    <w:rsid w:val="00BA6134"/>
    <w:rsid w:val="00BA64B0"/>
    <w:rsid w:val="00BA69BC"/>
    <w:rsid w:val="00BA701C"/>
    <w:rsid w:val="00BA75C8"/>
    <w:rsid w:val="00BA7A19"/>
    <w:rsid w:val="00BB0478"/>
    <w:rsid w:val="00BB0761"/>
    <w:rsid w:val="00BB0CCC"/>
    <w:rsid w:val="00BB0CF2"/>
    <w:rsid w:val="00BB17B9"/>
    <w:rsid w:val="00BB1B3E"/>
    <w:rsid w:val="00BB273F"/>
    <w:rsid w:val="00BB2B5D"/>
    <w:rsid w:val="00BB2BFE"/>
    <w:rsid w:val="00BB3009"/>
    <w:rsid w:val="00BB32DB"/>
    <w:rsid w:val="00BB3D61"/>
    <w:rsid w:val="00BB41C7"/>
    <w:rsid w:val="00BB4BBD"/>
    <w:rsid w:val="00BB4C64"/>
    <w:rsid w:val="00BB5817"/>
    <w:rsid w:val="00BB597A"/>
    <w:rsid w:val="00BB5A3C"/>
    <w:rsid w:val="00BB5AE2"/>
    <w:rsid w:val="00BB5AFF"/>
    <w:rsid w:val="00BB6051"/>
    <w:rsid w:val="00BB6160"/>
    <w:rsid w:val="00BB63E3"/>
    <w:rsid w:val="00BB675B"/>
    <w:rsid w:val="00BB6CEB"/>
    <w:rsid w:val="00BB70C1"/>
    <w:rsid w:val="00BB7285"/>
    <w:rsid w:val="00BB7A13"/>
    <w:rsid w:val="00BC038D"/>
    <w:rsid w:val="00BC0ECC"/>
    <w:rsid w:val="00BC10C0"/>
    <w:rsid w:val="00BC19E4"/>
    <w:rsid w:val="00BC2224"/>
    <w:rsid w:val="00BC2225"/>
    <w:rsid w:val="00BC22FD"/>
    <w:rsid w:val="00BC242A"/>
    <w:rsid w:val="00BC309A"/>
    <w:rsid w:val="00BC30F8"/>
    <w:rsid w:val="00BC3124"/>
    <w:rsid w:val="00BC315A"/>
    <w:rsid w:val="00BC32B6"/>
    <w:rsid w:val="00BC3873"/>
    <w:rsid w:val="00BC3FBA"/>
    <w:rsid w:val="00BC41A6"/>
    <w:rsid w:val="00BC43CD"/>
    <w:rsid w:val="00BC4749"/>
    <w:rsid w:val="00BC4CF1"/>
    <w:rsid w:val="00BC50EA"/>
    <w:rsid w:val="00BC52AA"/>
    <w:rsid w:val="00BC53C5"/>
    <w:rsid w:val="00BC55B3"/>
    <w:rsid w:val="00BC5968"/>
    <w:rsid w:val="00BC5976"/>
    <w:rsid w:val="00BC5A27"/>
    <w:rsid w:val="00BC601C"/>
    <w:rsid w:val="00BC6F20"/>
    <w:rsid w:val="00BC7198"/>
    <w:rsid w:val="00BC72C4"/>
    <w:rsid w:val="00BC738E"/>
    <w:rsid w:val="00BC74B6"/>
    <w:rsid w:val="00BD03F7"/>
    <w:rsid w:val="00BD0D1B"/>
    <w:rsid w:val="00BD12A6"/>
    <w:rsid w:val="00BD182F"/>
    <w:rsid w:val="00BD1C47"/>
    <w:rsid w:val="00BD1C94"/>
    <w:rsid w:val="00BD1E99"/>
    <w:rsid w:val="00BD2209"/>
    <w:rsid w:val="00BD2374"/>
    <w:rsid w:val="00BD2AE6"/>
    <w:rsid w:val="00BD3230"/>
    <w:rsid w:val="00BD32E2"/>
    <w:rsid w:val="00BD3677"/>
    <w:rsid w:val="00BD3AB0"/>
    <w:rsid w:val="00BD3EA6"/>
    <w:rsid w:val="00BD3F73"/>
    <w:rsid w:val="00BD4178"/>
    <w:rsid w:val="00BD41E5"/>
    <w:rsid w:val="00BD46F4"/>
    <w:rsid w:val="00BD46F5"/>
    <w:rsid w:val="00BD4C11"/>
    <w:rsid w:val="00BD5081"/>
    <w:rsid w:val="00BD50F3"/>
    <w:rsid w:val="00BD55DD"/>
    <w:rsid w:val="00BD5B33"/>
    <w:rsid w:val="00BD5B91"/>
    <w:rsid w:val="00BD6159"/>
    <w:rsid w:val="00BD6209"/>
    <w:rsid w:val="00BD621E"/>
    <w:rsid w:val="00BD6C32"/>
    <w:rsid w:val="00BD7090"/>
    <w:rsid w:val="00BD72FD"/>
    <w:rsid w:val="00BD7382"/>
    <w:rsid w:val="00BD7FB1"/>
    <w:rsid w:val="00BE0DD6"/>
    <w:rsid w:val="00BE11D1"/>
    <w:rsid w:val="00BE15BD"/>
    <w:rsid w:val="00BE1AC0"/>
    <w:rsid w:val="00BE20B1"/>
    <w:rsid w:val="00BE20DE"/>
    <w:rsid w:val="00BE22C9"/>
    <w:rsid w:val="00BE2302"/>
    <w:rsid w:val="00BE258B"/>
    <w:rsid w:val="00BE363F"/>
    <w:rsid w:val="00BE381A"/>
    <w:rsid w:val="00BE3C1C"/>
    <w:rsid w:val="00BE3EA2"/>
    <w:rsid w:val="00BE4539"/>
    <w:rsid w:val="00BE4DB9"/>
    <w:rsid w:val="00BE4FD7"/>
    <w:rsid w:val="00BE5167"/>
    <w:rsid w:val="00BE53B9"/>
    <w:rsid w:val="00BE5CF7"/>
    <w:rsid w:val="00BE6070"/>
    <w:rsid w:val="00BE6461"/>
    <w:rsid w:val="00BE6B90"/>
    <w:rsid w:val="00BE6BCE"/>
    <w:rsid w:val="00BE6BD9"/>
    <w:rsid w:val="00BE6C01"/>
    <w:rsid w:val="00BE73B9"/>
    <w:rsid w:val="00BF04A4"/>
    <w:rsid w:val="00BF04CB"/>
    <w:rsid w:val="00BF09D9"/>
    <w:rsid w:val="00BF0B03"/>
    <w:rsid w:val="00BF0B39"/>
    <w:rsid w:val="00BF0EEB"/>
    <w:rsid w:val="00BF0F0A"/>
    <w:rsid w:val="00BF0F5E"/>
    <w:rsid w:val="00BF1403"/>
    <w:rsid w:val="00BF17EC"/>
    <w:rsid w:val="00BF199B"/>
    <w:rsid w:val="00BF1B38"/>
    <w:rsid w:val="00BF20FD"/>
    <w:rsid w:val="00BF2632"/>
    <w:rsid w:val="00BF2E4E"/>
    <w:rsid w:val="00BF2E83"/>
    <w:rsid w:val="00BF32E3"/>
    <w:rsid w:val="00BF32E9"/>
    <w:rsid w:val="00BF36A8"/>
    <w:rsid w:val="00BF3AAB"/>
    <w:rsid w:val="00BF3C1C"/>
    <w:rsid w:val="00BF3E6C"/>
    <w:rsid w:val="00BF3F58"/>
    <w:rsid w:val="00BF41D7"/>
    <w:rsid w:val="00BF452F"/>
    <w:rsid w:val="00BF46D7"/>
    <w:rsid w:val="00BF4AEC"/>
    <w:rsid w:val="00BF4B64"/>
    <w:rsid w:val="00BF5489"/>
    <w:rsid w:val="00BF5562"/>
    <w:rsid w:val="00BF562F"/>
    <w:rsid w:val="00BF5739"/>
    <w:rsid w:val="00BF5CFD"/>
    <w:rsid w:val="00BF5FA8"/>
    <w:rsid w:val="00BF628F"/>
    <w:rsid w:val="00BF62F2"/>
    <w:rsid w:val="00BF688B"/>
    <w:rsid w:val="00BF6A48"/>
    <w:rsid w:val="00BF7097"/>
    <w:rsid w:val="00BF77F4"/>
    <w:rsid w:val="00BF7976"/>
    <w:rsid w:val="00BF7BC9"/>
    <w:rsid w:val="00BF7C2B"/>
    <w:rsid w:val="00C00C37"/>
    <w:rsid w:val="00C0118F"/>
    <w:rsid w:val="00C01630"/>
    <w:rsid w:val="00C01D60"/>
    <w:rsid w:val="00C01FC9"/>
    <w:rsid w:val="00C020A2"/>
    <w:rsid w:val="00C02FBA"/>
    <w:rsid w:val="00C03133"/>
    <w:rsid w:val="00C032D3"/>
    <w:rsid w:val="00C03546"/>
    <w:rsid w:val="00C0379C"/>
    <w:rsid w:val="00C039AB"/>
    <w:rsid w:val="00C03A06"/>
    <w:rsid w:val="00C03B11"/>
    <w:rsid w:val="00C03E4A"/>
    <w:rsid w:val="00C03F80"/>
    <w:rsid w:val="00C041EF"/>
    <w:rsid w:val="00C049D1"/>
    <w:rsid w:val="00C04CC0"/>
    <w:rsid w:val="00C04D5B"/>
    <w:rsid w:val="00C04DB2"/>
    <w:rsid w:val="00C052D5"/>
    <w:rsid w:val="00C055A6"/>
    <w:rsid w:val="00C05885"/>
    <w:rsid w:val="00C05AD7"/>
    <w:rsid w:val="00C05E5F"/>
    <w:rsid w:val="00C05F74"/>
    <w:rsid w:val="00C05FAE"/>
    <w:rsid w:val="00C06288"/>
    <w:rsid w:val="00C0667B"/>
    <w:rsid w:val="00C06F06"/>
    <w:rsid w:val="00C06F48"/>
    <w:rsid w:val="00C077BA"/>
    <w:rsid w:val="00C07ABF"/>
    <w:rsid w:val="00C07FF1"/>
    <w:rsid w:val="00C106A4"/>
    <w:rsid w:val="00C106F2"/>
    <w:rsid w:val="00C10C14"/>
    <w:rsid w:val="00C10DBE"/>
    <w:rsid w:val="00C11A31"/>
    <w:rsid w:val="00C11B14"/>
    <w:rsid w:val="00C123C9"/>
    <w:rsid w:val="00C1268F"/>
    <w:rsid w:val="00C12A9F"/>
    <w:rsid w:val="00C12BE0"/>
    <w:rsid w:val="00C12FE8"/>
    <w:rsid w:val="00C15083"/>
    <w:rsid w:val="00C15093"/>
    <w:rsid w:val="00C1511B"/>
    <w:rsid w:val="00C15332"/>
    <w:rsid w:val="00C15D4C"/>
    <w:rsid w:val="00C163EE"/>
    <w:rsid w:val="00C167F6"/>
    <w:rsid w:val="00C16928"/>
    <w:rsid w:val="00C16C6B"/>
    <w:rsid w:val="00C170CA"/>
    <w:rsid w:val="00C17657"/>
    <w:rsid w:val="00C17B03"/>
    <w:rsid w:val="00C17BF8"/>
    <w:rsid w:val="00C20050"/>
    <w:rsid w:val="00C20098"/>
    <w:rsid w:val="00C203D0"/>
    <w:rsid w:val="00C2041C"/>
    <w:rsid w:val="00C219AF"/>
    <w:rsid w:val="00C21C1F"/>
    <w:rsid w:val="00C2217F"/>
    <w:rsid w:val="00C221F1"/>
    <w:rsid w:val="00C2241C"/>
    <w:rsid w:val="00C22BAC"/>
    <w:rsid w:val="00C233BA"/>
    <w:rsid w:val="00C239D8"/>
    <w:rsid w:val="00C242B3"/>
    <w:rsid w:val="00C24554"/>
    <w:rsid w:val="00C2462D"/>
    <w:rsid w:val="00C24716"/>
    <w:rsid w:val="00C248CB"/>
    <w:rsid w:val="00C248F9"/>
    <w:rsid w:val="00C25DBF"/>
    <w:rsid w:val="00C25F0F"/>
    <w:rsid w:val="00C2612F"/>
    <w:rsid w:val="00C26B09"/>
    <w:rsid w:val="00C26BDE"/>
    <w:rsid w:val="00C27349"/>
    <w:rsid w:val="00C27908"/>
    <w:rsid w:val="00C279CF"/>
    <w:rsid w:val="00C27DA4"/>
    <w:rsid w:val="00C304DE"/>
    <w:rsid w:val="00C305A7"/>
    <w:rsid w:val="00C30C67"/>
    <w:rsid w:val="00C3147E"/>
    <w:rsid w:val="00C316B4"/>
    <w:rsid w:val="00C3179D"/>
    <w:rsid w:val="00C3181A"/>
    <w:rsid w:val="00C31975"/>
    <w:rsid w:val="00C31EA2"/>
    <w:rsid w:val="00C32989"/>
    <w:rsid w:val="00C32CC9"/>
    <w:rsid w:val="00C32E89"/>
    <w:rsid w:val="00C3312C"/>
    <w:rsid w:val="00C33927"/>
    <w:rsid w:val="00C33E35"/>
    <w:rsid w:val="00C34310"/>
    <w:rsid w:val="00C34E7A"/>
    <w:rsid w:val="00C34E9F"/>
    <w:rsid w:val="00C35016"/>
    <w:rsid w:val="00C35648"/>
    <w:rsid w:val="00C35CF3"/>
    <w:rsid w:val="00C360FB"/>
    <w:rsid w:val="00C36729"/>
    <w:rsid w:val="00C368D9"/>
    <w:rsid w:val="00C36B36"/>
    <w:rsid w:val="00C373A2"/>
    <w:rsid w:val="00C378E6"/>
    <w:rsid w:val="00C37BE3"/>
    <w:rsid w:val="00C37D33"/>
    <w:rsid w:val="00C400C4"/>
    <w:rsid w:val="00C402BA"/>
    <w:rsid w:val="00C405F2"/>
    <w:rsid w:val="00C40852"/>
    <w:rsid w:val="00C40A1F"/>
    <w:rsid w:val="00C411C6"/>
    <w:rsid w:val="00C41201"/>
    <w:rsid w:val="00C415E1"/>
    <w:rsid w:val="00C4167E"/>
    <w:rsid w:val="00C417B8"/>
    <w:rsid w:val="00C42051"/>
    <w:rsid w:val="00C4238D"/>
    <w:rsid w:val="00C425E1"/>
    <w:rsid w:val="00C42BB0"/>
    <w:rsid w:val="00C42C73"/>
    <w:rsid w:val="00C43132"/>
    <w:rsid w:val="00C432C6"/>
    <w:rsid w:val="00C436F7"/>
    <w:rsid w:val="00C43876"/>
    <w:rsid w:val="00C43F8E"/>
    <w:rsid w:val="00C444F5"/>
    <w:rsid w:val="00C44DF1"/>
    <w:rsid w:val="00C45192"/>
    <w:rsid w:val="00C452EA"/>
    <w:rsid w:val="00C45735"/>
    <w:rsid w:val="00C45A62"/>
    <w:rsid w:val="00C461EF"/>
    <w:rsid w:val="00C4633B"/>
    <w:rsid w:val="00C4634C"/>
    <w:rsid w:val="00C469B8"/>
    <w:rsid w:val="00C47C82"/>
    <w:rsid w:val="00C500AC"/>
    <w:rsid w:val="00C501F2"/>
    <w:rsid w:val="00C502FF"/>
    <w:rsid w:val="00C50403"/>
    <w:rsid w:val="00C52A3A"/>
    <w:rsid w:val="00C52C43"/>
    <w:rsid w:val="00C52CB2"/>
    <w:rsid w:val="00C52F55"/>
    <w:rsid w:val="00C52FF1"/>
    <w:rsid w:val="00C5309D"/>
    <w:rsid w:val="00C53222"/>
    <w:rsid w:val="00C53333"/>
    <w:rsid w:val="00C53C32"/>
    <w:rsid w:val="00C54A80"/>
    <w:rsid w:val="00C54AD2"/>
    <w:rsid w:val="00C54F37"/>
    <w:rsid w:val="00C55236"/>
    <w:rsid w:val="00C55D74"/>
    <w:rsid w:val="00C55E4E"/>
    <w:rsid w:val="00C5613D"/>
    <w:rsid w:val="00C56389"/>
    <w:rsid w:val="00C568B9"/>
    <w:rsid w:val="00C56CE5"/>
    <w:rsid w:val="00C56E29"/>
    <w:rsid w:val="00C57BE7"/>
    <w:rsid w:val="00C57CE9"/>
    <w:rsid w:val="00C57D61"/>
    <w:rsid w:val="00C60E89"/>
    <w:rsid w:val="00C6111F"/>
    <w:rsid w:val="00C61147"/>
    <w:rsid w:val="00C612D5"/>
    <w:rsid w:val="00C61691"/>
    <w:rsid w:val="00C6170A"/>
    <w:rsid w:val="00C617A9"/>
    <w:rsid w:val="00C61D4C"/>
    <w:rsid w:val="00C62200"/>
    <w:rsid w:val="00C6242B"/>
    <w:rsid w:val="00C62E7C"/>
    <w:rsid w:val="00C6349C"/>
    <w:rsid w:val="00C639D5"/>
    <w:rsid w:val="00C63AEA"/>
    <w:rsid w:val="00C63B38"/>
    <w:rsid w:val="00C63FAD"/>
    <w:rsid w:val="00C64EEA"/>
    <w:rsid w:val="00C65032"/>
    <w:rsid w:val="00C65149"/>
    <w:rsid w:val="00C65192"/>
    <w:rsid w:val="00C655ED"/>
    <w:rsid w:val="00C65928"/>
    <w:rsid w:val="00C65C50"/>
    <w:rsid w:val="00C66070"/>
    <w:rsid w:val="00C66319"/>
    <w:rsid w:val="00C66C4E"/>
    <w:rsid w:val="00C6708D"/>
    <w:rsid w:val="00C673FC"/>
    <w:rsid w:val="00C67466"/>
    <w:rsid w:val="00C67514"/>
    <w:rsid w:val="00C677AA"/>
    <w:rsid w:val="00C677F2"/>
    <w:rsid w:val="00C6795F"/>
    <w:rsid w:val="00C67AEA"/>
    <w:rsid w:val="00C70D89"/>
    <w:rsid w:val="00C71C1C"/>
    <w:rsid w:val="00C71D1E"/>
    <w:rsid w:val="00C72884"/>
    <w:rsid w:val="00C72993"/>
    <w:rsid w:val="00C72998"/>
    <w:rsid w:val="00C72C8B"/>
    <w:rsid w:val="00C72D60"/>
    <w:rsid w:val="00C73118"/>
    <w:rsid w:val="00C735DC"/>
    <w:rsid w:val="00C737C1"/>
    <w:rsid w:val="00C73961"/>
    <w:rsid w:val="00C73BB7"/>
    <w:rsid w:val="00C73BDD"/>
    <w:rsid w:val="00C73F51"/>
    <w:rsid w:val="00C7420C"/>
    <w:rsid w:val="00C74ADE"/>
    <w:rsid w:val="00C75C9B"/>
    <w:rsid w:val="00C75D31"/>
    <w:rsid w:val="00C763A0"/>
    <w:rsid w:val="00C764F8"/>
    <w:rsid w:val="00C76C65"/>
    <w:rsid w:val="00C7721C"/>
    <w:rsid w:val="00C77FC6"/>
    <w:rsid w:val="00C80153"/>
    <w:rsid w:val="00C80251"/>
    <w:rsid w:val="00C80790"/>
    <w:rsid w:val="00C80A84"/>
    <w:rsid w:val="00C80D36"/>
    <w:rsid w:val="00C812CC"/>
    <w:rsid w:val="00C81B7E"/>
    <w:rsid w:val="00C81C63"/>
    <w:rsid w:val="00C81DA2"/>
    <w:rsid w:val="00C82398"/>
    <w:rsid w:val="00C8252D"/>
    <w:rsid w:val="00C827BE"/>
    <w:rsid w:val="00C82B5C"/>
    <w:rsid w:val="00C82C7D"/>
    <w:rsid w:val="00C82DE1"/>
    <w:rsid w:val="00C831ED"/>
    <w:rsid w:val="00C835CF"/>
    <w:rsid w:val="00C8396F"/>
    <w:rsid w:val="00C83E7A"/>
    <w:rsid w:val="00C8417F"/>
    <w:rsid w:val="00C842EE"/>
    <w:rsid w:val="00C843FA"/>
    <w:rsid w:val="00C843FF"/>
    <w:rsid w:val="00C84431"/>
    <w:rsid w:val="00C8447E"/>
    <w:rsid w:val="00C844A7"/>
    <w:rsid w:val="00C84749"/>
    <w:rsid w:val="00C84A22"/>
    <w:rsid w:val="00C84A93"/>
    <w:rsid w:val="00C84B48"/>
    <w:rsid w:val="00C84C2A"/>
    <w:rsid w:val="00C85AE2"/>
    <w:rsid w:val="00C85F8E"/>
    <w:rsid w:val="00C86135"/>
    <w:rsid w:val="00C8669D"/>
    <w:rsid w:val="00C866DD"/>
    <w:rsid w:val="00C86B28"/>
    <w:rsid w:val="00C8743A"/>
    <w:rsid w:val="00C87941"/>
    <w:rsid w:val="00C90081"/>
    <w:rsid w:val="00C901FB"/>
    <w:rsid w:val="00C902E0"/>
    <w:rsid w:val="00C9037A"/>
    <w:rsid w:val="00C90464"/>
    <w:rsid w:val="00C905AB"/>
    <w:rsid w:val="00C91294"/>
    <w:rsid w:val="00C91380"/>
    <w:rsid w:val="00C913BA"/>
    <w:rsid w:val="00C915FA"/>
    <w:rsid w:val="00C91967"/>
    <w:rsid w:val="00C91ED3"/>
    <w:rsid w:val="00C9295C"/>
    <w:rsid w:val="00C92E44"/>
    <w:rsid w:val="00C92FAB"/>
    <w:rsid w:val="00C933B1"/>
    <w:rsid w:val="00C93C6F"/>
    <w:rsid w:val="00C93E4D"/>
    <w:rsid w:val="00C94008"/>
    <w:rsid w:val="00C94CBA"/>
    <w:rsid w:val="00C94EE5"/>
    <w:rsid w:val="00C95C89"/>
    <w:rsid w:val="00C95F5C"/>
    <w:rsid w:val="00C9628D"/>
    <w:rsid w:val="00C962F5"/>
    <w:rsid w:val="00C9634A"/>
    <w:rsid w:val="00C965D6"/>
    <w:rsid w:val="00C96BCE"/>
    <w:rsid w:val="00C974C2"/>
    <w:rsid w:val="00C97EA9"/>
    <w:rsid w:val="00CA0057"/>
    <w:rsid w:val="00CA005E"/>
    <w:rsid w:val="00CA01F0"/>
    <w:rsid w:val="00CA0D5A"/>
    <w:rsid w:val="00CA1415"/>
    <w:rsid w:val="00CA1669"/>
    <w:rsid w:val="00CA16AA"/>
    <w:rsid w:val="00CA1969"/>
    <w:rsid w:val="00CA1C04"/>
    <w:rsid w:val="00CA1F20"/>
    <w:rsid w:val="00CA26E4"/>
    <w:rsid w:val="00CA2A05"/>
    <w:rsid w:val="00CA2C06"/>
    <w:rsid w:val="00CA2C08"/>
    <w:rsid w:val="00CA3130"/>
    <w:rsid w:val="00CA3412"/>
    <w:rsid w:val="00CA3419"/>
    <w:rsid w:val="00CA37DA"/>
    <w:rsid w:val="00CA3B25"/>
    <w:rsid w:val="00CA3CB5"/>
    <w:rsid w:val="00CA3DE6"/>
    <w:rsid w:val="00CA410F"/>
    <w:rsid w:val="00CA479A"/>
    <w:rsid w:val="00CA4B6F"/>
    <w:rsid w:val="00CA4C42"/>
    <w:rsid w:val="00CA4DEB"/>
    <w:rsid w:val="00CA50C3"/>
    <w:rsid w:val="00CA5192"/>
    <w:rsid w:val="00CA54A5"/>
    <w:rsid w:val="00CA556B"/>
    <w:rsid w:val="00CA5B9A"/>
    <w:rsid w:val="00CA5D25"/>
    <w:rsid w:val="00CA5E5A"/>
    <w:rsid w:val="00CA6256"/>
    <w:rsid w:val="00CA6D0A"/>
    <w:rsid w:val="00CA7056"/>
    <w:rsid w:val="00CA7582"/>
    <w:rsid w:val="00CA7964"/>
    <w:rsid w:val="00CB08F3"/>
    <w:rsid w:val="00CB0B69"/>
    <w:rsid w:val="00CB1109"/>
    <w:rsid w:val="00CB12B8"/>
    <w:rsid w:val="00CB1567"/>
    <w:rsid w:val="00CB28FE"/>
    <w:rsid w:val="00CB2A27"/>
    <w:rsid w:val="00CB2CB8"/>
    <w:rsid w:val="00CB2D3D"/>
    <w:rsid w:val="00CB2EF4"/>
    <w:rsid w:val="00CB2EFE"/>
    <w:rsid w:val="00CB3982"/>
    <w:rsid w:val="00CB3FD5"/>
    <w:rsid w:val="00CB43B6"/>
    <w:rsid w:val="00CB46F2"/>
    <w:rsid w:val="00CB4C6A"/>
    <w:rsid w:val="00CB510F"/>
    <w:rsid w:val="00CB5173"/>
    <w:rsid w:val="00CB54F8"/>
    <w:rsid w:val="00CB550A"/>
    <w:rsid w:val="00CB5A5D"/>
    <w:rsid w:val="00CB5F1A"/>
    <w:rsid w:val="00CB6E23"/>
    <w:rsid w:val="00CB6E86"/>
    <w:rsid w:val="00CB716D"/>
    <w:rsid w:val="00CB7433"/>
    <w:rsid w:val="00CB786A"/>
    <w:rsid w:val="00CB7875"/>
    <w:rsid w:val="00CB7879"/>
    <w:rsid w:val="00CB7DD1"/>
    <w:rsid w:val="00CC034C"/>
    <w:rsid w:val="00CC079A"/>
    <w:rsid w:val="00CC10E4"/>
    <w:rsid w:val="00CC18B7"/>
    <w:rsid w:val="00CC1E37"/>
    <w:rsid w:val="00CC228A"/>
    <w:rsid w:val="00CC2A04"/>
    <w:rsid w:val="00CC2D6D"/>
    <w:rsid w:val="00CC3261"/>
    <w:rsid w:val="00CC333B"/>
    <w:rsid w:val="00CC3541"/>
    <w:rsid w:val="00CC357C"/>
    <w:rsid w:val="00CC37A0"/>
    <w:rsid w:val="00CC3E67"/>
    <w:rsid w:val="00CC3F4F"/>
    <w:rsid w:val="00CC51E9"/>
    <w:rsid w:val="00CC5F55"/>
    <w:rsid w:val="00CC63B2"/>
    <w:rsid w:val="00CC645A"/>
    <w:rsid w:val="00CC68C6"/>
    <w:rsid w:val="00CC697F"/>
    <w:rsid w:val="00CC7B97"/>
    <w:rsid w:val="00CD026E"/>
    <w:rsid w:val="00CD05B8"/>
    <w:rsid w:val="00CD0C17"/>
    <w:rsid w:val="00CD1A86"/>
    <w:rsid w:val="00CD1BE0"/>
    <w:rsid w:val="00CD1EB1"/>
    <w:rsid w:val="00CD204D"/>
    <w:rsid w:val="00CD21F8"/>
    <w:rsid w:val="00CD27A2"/>
    <w:rsid w:val="00CD2807"/>
    <w:rsid w:val="00CD2C1E"/>
    <w:rsid w:val="00CD3787"/>
    <w:rsid w:val="00CD3924"/>
    <w:rsid w:val="00CD4175"/>
    <w:rsid w:val="00CD443D"/>
    <w:rsid w:val="00CD4453"/>
    <w:rsid w:val="00CD46EF"/>
    <w:rsid w:val="00CD486E"/>
    <w:rsid w:val="00CD4DCA"/>
    <w:rsid w:val="00CD508F"/>
    <w:rsid w:val="00CD565C"/>
    <w:rsid w:val="00CD5671"/>
    <w:rsid w:val="00CD567E"/>
    <w:rsid w:val="00CD78DD"/>
    <w:rsid w:val="00CD7B0C"/>
    <w:rsid w:val="00CE016D"/>
    <w:rsid w:val="00CE0A8F"/>
    <w:rsid w:val="00CE0BDB"/>
    <w:rsid w:val="00CE0FEC"/>
    <w:rsid w:val="00CE15A0"/>
    <w:rsid w:val="00CE1814"/>
    <w:rsid w:val="00CE1A39"/>
    <w:rsid w:val="00CE1B90"/>
    <w:rsid w:val="00CE1C89"/>
    <w:rsid w:val="00CE1FBB"/>
    <w:rsid w:val="00CE2305"/>
    <w:rsid w:val="00CE2875"/>
    <w:rsid w:val="00CE2889"/>
    <w:rsid w:val="00CE2BF7"/>
    <w:rsid w:val="00CE2E29"/>
    <w:rsid w:val="00CE33DE"/>
    <w:rsid w:val="00CE3854"/>
    <w:rsid w:val="00CE3F88"/>
    <w:rsid w:val="00CE46BD"/>
    <w:rsid w:val="00CE48A6"/>
    <w:rsid w:val="00CE4FD3"/>
    <w:rsid w:val="00CE5CF2"/>
    <w:rsid w:val="00CE5D30"/>
    <w:rsid w:val="00CE609A"/>
    <w:rsid w:val="00CE689E"/>
    <w:rsid w:val="00CE70BA"/>
    <w:rsid w:val="00CE7862"/>
    <w:rsid w:val="00CE78C0"/>
    <w:rsid w:val="00CE7C45"/>
    <w:rsid w:val="00CF02DF"/>
    <w:rsid w:val="00CF038A"/>
    <w:rsid w:val="00CF0522"/>
    <w:rsid w:val="00CF05EA"/>
    <w:rsid w:val="00CF08E3"/>
    <w:rsid w:val="00CF1501"/>
    <w:rsid w:val="00CF1640"/>
    <w:rsid w:val="00CF1C86"/>
    <w:rsid w:val="00CF2511"/>
    <w:rsid w:val="00CF2946"/>
    <w:rsid w:val="00CF2C0A"/>
    <w:rsid w:val="00CF3003"/>
    <w:rsid w:val="00CF3D8D"/>
    <w:rsid w:val="00CF3E7F"/>
    <w:rsid w:val="00CF41C9"/>
    <w:rsid w:val="00CF4A44"/>
    <w:rsid w:val="00CF5091"/>
    <w:rsid w:val="00CF5370"/>
    <w:rsid w:val="00CF590A"/>
    <w:rsid w:val="00CF5B84"/>
    <w:rsid w:val="00CF6717"/>
    <w:rsid w:val="00CF6797"/>
    <w:rsid w:val="00CF679C"/>
    <w:rsid w:val="00CF6910"/>
    <w:rsid w:val="00CF6AE5"/>
    <w:rsid w:val="00CF6EF4"/>
    <w:rsid w:val="00CF7568"/>
    <w:rsid w:val="00D00425"/>
    <w:rsid w:val="00D00EE6"/>
    <w:rsid w:val="00D01211"/>
    <w:rsid w:val="00D01F57"/>
    <w:rsid w:val="00D020D7"/>
    <w:rsid w:val="00D02137"/>
    <w:rsid w:val="00D02519"/>
    <w:rsid w:val="00D02BC6"/>
    <w:rsid w:val="00D035A2"/>
    <w:rsid w:val="00D0385B"/>
    <w:rsid w:val="00D03C38"/>
    <w:rsid w:val="00D03C57"/>
    <w:rsid w:val="00D03CD2"/>
    <w:rsid w:val="00D04109"/>
    <w:rsid w:val="00D042C2"/>
    <w:rsid w:val="00D04BBF"/>
    <w:rsid w:val="00D0533D"/>
    <w:rsid w:val="00D05487"/>
    <w:rsid w:val="00D0561F"/>
    <w:rsid w:val="00D05630"/>
    <w:rsid w:val="00D05666"/>
    <w:rsid w:val="00D057B7"/>
    <w:rsid w:val="00D05DF5"/>
    <w:rsid w:val="00D0633B"/>
    <w:rsid w:val="00D063BD"/>
    <w:rsid w:val="00D06838"/>
    <w:rsid w:val="00D06D26"/>
    <w:rsid w:val="00D07ABC"/>
    <w:rsid w:val="00D07D48"/>
    <w:rsid w:val="00D10BCD"/>
    <w:rsid w:val="00D10E09"/>
    <w:rsid w:val="00D11270"/>
    <w:rsid w:val="00D113FB"/>
    <w:rsid w:val="00D11485"/>
    <w:rsid w:val="00D1180B"/>
    <w:rsid w:val="00D11823"/>
    <w:rsid w:val="00D11B3E"/>
    <w:rsid w:val="00D11BE7"/>
    <w:rsid w:val="00D11DD9"/>
    <w:rsid w:val="00D11E5D"/>
    <w:rsid w:val="00D11EC5"/>
    <w:rsid w:val="00D11FDD"/>
    <w:rsid w:val="00D120B6"/>
    <w:rsid w:val="00D121EE"/>
    <w:rsid w:val="00D1259A"/>
    <w:rsid w:val="00D126B9"/>
    <w:rsid w:val="00D134A5"/>
    <w:rsid w:val="00D135B9"/>
    <w:rsid w:val="00D13CED"/>
    <w:rsid w:val="00D14201"/>
    <w:rsid w:val="00D143B2"/>
    <w:rsid w:val="00D143DA"/>
    <w:rsid w:val="00D14520"/>
    <w:rsid w:val="00D14C89"/>
    <w:rsid w:val="00D150DA"/>
    <w:rsid w:val="00D154A1"/>
    <w:rsid w:val="00D15763"/>
    <w:rsid w:val="00D15E38"/>
    <w:rsid w:val="00D16276"/>
    <w:rsid w:val="00D164A0"/>
    <w:rsid w:val="00D16B62"/>
    <w:rsid w:val="00D16CC5"/>
    <w:rsid w:val="00D16CC8"/>
    <w:rsid w:val="00D17138"/>
    <w:rsid w:val="00D17624"/>
    <w:rsid w:val="00D17BA3"/>
    <w:rsid w:val="00D17C17"/>
    <w:rsid w:val="00D17E33"/>
    <w:rsid w:val="00D20469"/>
    <w:rsid w:val="00D206A7"/>
    <w:rsid w:val="00D20FB8"/>
    <w:rsid w:val="00D2106E"/>
    <w:rsid w:val="00D217CB"/>
    <w:rsid w:val="00D21EDE"/>
    <w:rsid w:val="00D22C91"/>
    <w:rsid w:val="00D22FA1"/>
    <w:rsid w:val="00D23430"/>
    <w:rsid w:val="00D236FD"/>
    <w:rsid w:val="00D239D1"/>
    <w:rsid w:val="00D244BB"/>
    <w:rsid w:val="00D24B3C"/>
    <w:rsid w:val="00D24DA0"/>
    <w:rsid w:val="00D2529A"/>
    <w:rsid w:val="00D2558E"/>
    <w:rsid w:val="00D25739"/>
    <w:rsid w:val="00D258EE"/>
    <w:rsid w:val="00D25B4C"/>
    <w:rsid w:val="00D25F46"/>
    <w:rsid w:val="00D26BD9"/>
    <w:rsid w:val="00D2723D"/>
    <w:rsid w:val="00D27678"/>
    <w:rsid w:val="00D30181"/>
    <w:rsid w:val="00D30950"/>
    <w:rsid w:val="00D30E00"/>
    <w:rsid w:val="00D30E19"/>
    <w:rsid w:val="00D31039"/>
    <w:rsid w:val="00D312BC"/>
    <w:rsid w:val="00D313BA"/>
    <w:rsid w:val="00D319EF"/>
    <w:rsid w:val="00D31A4B"/>
    <w:rsid w:val="00D31D13"/>
    <w:rsid w:val="00D321BC"/>
    <w:rsid w:val="00D323E3"/>
    <w:rsid w:val="00D3245E"/>
    <w:rsid w:val="00D3252B"/>
    <w:rsid w:val="00D3300E"/>
    <w:rsid w:val="00D33076"/>
    <w:rsid w:val="00D33E1E"/>
    <w:rsid w:val="00D3422B"/>
    <w:rsid w:val="00D343F2"/>
    <w:rsid w:val="00D349AE"/>
    <w:rsid w:val="00D34AD8"/>
    <w:rsid w:val="00D34E67"/>
    <w:rsid w:val="00D3542B"/>
    <w:rsid w:val="00D35603"/>
    <w:rsid w:val="00D35635"/>
    <w:rsid w:val="00D356BD"/>
    <w:rsid w:val="00D35AA6"/>
    <w:rsid w:val="00D35AEB"/>
    <w:rsid w:val="00D35D3C"/>
    <w:rsid w:val="00D35F21"/>
    <w:rsid w:val="00D36A8B"/>
    <w:rsid w:val="00D36C49"/>
    <w:rsid w:val="00D36EB3"/>
    <w:rsid w:val="00D37221"/>
    <w:rsid w:val="00D37A39"/>
    <w:rsid w:val="00D400BA"/>
    <w:rsid w:val="00D401FB"/>
    <w:rsid w:val="00D4036F"/>
    <w:rsid w:val="00D40D8F"/>
    <w:rsid w:val="00D40EE3"/>
    <w:rsid w:val="00D41619"/>
    <w:rsid w:val="00D41B13"/>
    <w:rsid w:val="00D41E12"/>
    <w:rsid w:val="00D426D7"/>
    <w:rsid w:val="00D42D9E"/>
    <w:rsid w:val="00D433ED"/>
    <w:rsid w:val="00D43493"/>
    <w:rsid w:val="00D43697"/>
    <w:rsid w:val="00D43725"/>
    <w:rsid w:val="00D437E6"/>
    <w:rsid w:val="00D43B73"/>
    <w:rsid w:val="00D45394"/>
    <w:rsid w:val="00D4558A"/>
    <w:rsid w:val="00D458FA"/>
    <w:rsid w:val="00D45C1A"/>
    <w:rsid w:val="00D45C20"/>
    <w:rsid w:val="00D45C98"/>
    <w:rsid w:val="00D46428"/>
    <w:rsid w:val="00D46760"/>
    <w:rsid w:val="00D46CB1"/>
    <w:rsid w:val="00D4703A"/>
    <w:rsid w:val="00D47582"/>
    <w:rsid w:val="00D50A99"/>
    <w:rsid w:val="00D50D17"/>
    <w:rsid w:val="00D50D95"/>
    <w:rsid w:val="00D51710"/>
    <w:rsid w:val="00D51EE9"/>
    <w:rsid w:val="00D52175"/>
    <w:rsid w:val="00D522D3"/>
    <w:rsid w:val="00D5322B"/>
    <w:rsid w:val="00D53518"/>
    <w:rsid w:val="00D5416D"/>
    <w:rsid w:val="00D5462F"/>
    <w:rsid w:val="00D5492E"/>
    <w:rsid w:val="00D54C17"/>
    <w:rsid w:val="00D54DB6"/>
    <w:rsid w:val="00D54F56"/>
    <w:rsid w:val="00D552E2"/>
    <w:rsid w:val="00D560B4"/>
    <w:rsid w:val="00D56156"/>
    <w:rsid w:val="00D566E5"/>
    <w:rsid w:val="00D5683F"/>
    <w:rsid w:val="00D56E3A"/>
    <w:rsid w:val="00D56E6D"/>
    <w:rsid w:val="00D57679"/>
    <w:rsid w:val="00D57DA3"/>
    <w:rsid w:val="00D57EBC"/>
    <w:rsid w:val="00D6026C"/>
    <w:rsid w:val="00D604AE"/>
    <w:rsid w:val="00D605BF"/>
    <w:rsid w:val="00D6062C"/>
    <w:rsid w:val="00D606F7"/>
    <w:rsid w:val="00D60925"/>
    <w:rsid w:val="00D60951"/>
    <w:rsid w:val="00D6097B"/>
    <w:rsid w:val="00D60AB3"/>
    <w:rsid w:val="00D60DD4"/>
    <w:rsid w:val="00D60E5A"/>
    <w:rsid w:val="00D6161F"/>
    <w:rsid w:val="00D6166F"/>
    <w:rsid w:val="00D617CD"/>
    <w:rsid w:val="00D61B08"/>
    <w:rsid w:val="00D61B97"/>
    <w:rsid w:val="00D620E3"/>
    <w:rsid w:val="00D62D8C"/>
    <w:rsid w:val="00D62E19"/>
    <w:rsid w:val="00D6350B"/>
    <w:rsid w:val="00D63A23"/>
    <w:rsid w:val="00D63B46"/>
    <w:rsid w:val="00D63F31"/>
    <w:rsid w:val="00D64B86"/>
    <w:rsid w:val="00D64C30"/>
    <w:rsid w:val="00D650BD"/>
    <w:rsid w:val="00D65306"/>
    <w:rsid w:val="00D65429"/>
    <w:rsid w:val="00D65F32"/>
    <w:rsid w:val="00D660E5"/>
    <w:rsid w:val="00D66385"/>
    <w:rsid w:val="00D66691"/>
    <w:rsid w:val="00D668FD"/>
    <w:rsid w:val="00D6697F"/>
    <w:rsid w:val="00D66C7F"/>
    <w:rsid w:val="00D67176"/>
    <w:rsid w:val="00D6725B"/>
    <w:rsid w:val="00D70ABB"/>
    <w:rsid w:val="00D7142B"/>
    <w:rsid w:val="00D716E2"/>
    <w:rsid w:val="00D71847"/>
    <w:rsid w:val="00D719D0"/>
    <w:rsid w:val="00D71BA0"/>
    <w:rsid w:val="00D72A9D"/>
    <w:rsid w:val="00D730F1"/>
    <w:rsid w:val="00D73183"/>
    <w:rsid w:val="00D73216"/>
    <w:rsid w:val="00D7345C"/>
    <w:rsid w:val="00D736D2"/>
    <w:rsid w:val="00D73A6A"/>
    <w:rsid w:val="00D73BA6"/>
    <w:rsid w:val="00D73EE0"/>
    <w:rsid w:val="00D74DB1"/>
    <w:rsid w:val="00D74F17"/>
    <w:rsid w:val="00D74FAC"/>
    <w:rsid w:val="00D75209"/>
    <w:rsid w:val="00D7521B"/>
    <w:rsid w:val="00D759FF"/>
    <w:rsid w:val="00D75FB1"/>
    <w:rsid w:val="00D7602D"/>
    <w:rsid w:val="00D76AD3"/>
    <w:rsid w:val="00D76D49"/>
    <w:rsid w:val="00D76E27"/>
    <w:rsid w:val="00D774E2"/>
    <w:rsid w:val="00D774F1"/>
    <w:rsid w:val="00D779E8"/>
    <w:rsid w:val="00D77BFA"/>
    <w:rsid w:val="00D77E60"/>
    <w:rsid w:val="00D8045B"/>
    <w:rsid w:val="00D80461"/>
    <w:rsid w:val="00D8048F"/>
    <w:rsid w:val="00D805D1"/>
    <w:rsid w:val="00D8082C"/>
    <w:rsid w:val="00D80A7C"/>
    <w:rsid w:val="00D817E2"/>
    <w:rsid w:val="00D8196E"/>
    <w:rsid w:val="00D81BD3"/>
    <w:rsid w:val="00D81C3B"/>
    <w:rsid w:val="00D81FA5"/>
    <w:rsid w:val="00D82A70"/>
    <w:rsid w:val="00D82D23"/>
    <w:rsid w:val="00D82D58"/>
    <w:rsid w:val="00D8322B"/>
    <w:rsid w:val="00D83970"/>
    <w:rsid w:val="00D83989"/>
    <w:rsid w:val="00D839D6"/>
    <w:rsid w:val="00D83E93"/>
    <w:rsid w:val="00D84556"/>
    <w:rsid w:val="00D85325"/>
    <w:rsid w:val="00D8546D"/>
    <w:rsid w:val="00D8570D"/>
    <w:rsid w:val="00D85C14"/>
    <w:rsid w:val="00D86192"/>
    <w:rsid w:val="00D8653E"/>
    <w:rsid w:val="00D86BF1"/>
    <w:rsid w:val="00D86D94"/>
    <w:rsid w:val="00D8702A"/>
    <w:rsid w:val="00D87034"/>
    <w:rsid w:val="00D873B6"/>
    <w:rsid w:val="00D878CB"/>
    <w:rsid w:val="00D87F2E"/>
    <w:rsid w:val="00D9022D"/>
    <w:rsid w:val="00D9040C"/>
    <w:rsid w:val="00D9044C"/>
    <w:rsid w:val="00D90480"/>
    <w:rsid w:val="00D9067C"/>
    <w:rsid w:val="00D907ED"/>
    <w:rsid w:val="00D911F7"/>
    <w:rsid w:val="00D91605"/>
    <w:rsid w:val="00D91795"/>
    <w:rsid w:val="00D922E3"/>
    <w:rsid w:val="00D924CE"/>
    <w:rsid w:val="00D92803"/>
    <w:rsid w:val="00D92C54"/>
    <w:rsid w:val="00D92F24"/>
    <w:rsid w:val="00D930C6"/>
    <w:rsid w:val="00D936EF"/>
    <w:rsid w:val="00D937A1"/>
    <w:rsid w:val="00D93DB3"/>
    <w:rsid w:val="00D940B8"/>
    <w:rsid w:val="00D940E4"/>
    <w:rsid w:val="00D9454D"/>
    <w:rsid w:val="00D94AEB"/>
    <w:rsid w:val="00D94F2D"/>
    <w:rsid w:val="00D9501F"/>
    <w:rsid w:val="00D952B2"/>
    <w:rsid w:val="00D952ED"/>
    <w:rsid w:val="00D955A1"/>
    <w:rsid w:val="00D9575B"/>
    <w:rsid w:val="00D95811"/>
    <w:rsid w:val="00D95B6A"/>
    <w:rsid w:val="00D95C2C"/>
    <w:rsid w:val="00D95CDD"/>
    <w:rsid w:val="00D95EC7"/>
    <w:rsid w:val="00D9614B"/>
    <w:rsid w:val="00D962FB"/>
    <w:rsid w:val="00D969EA"/>
    <w:rsid w:val="00D96EEB"/>
    <w:rsid w:val="00D96F2E"/>
    <w:rsid w:val="00D970B6"/>
    <w:rsid w:val="00D973C5"/>
    <w:rsid w:val="00DA0473"/>
    <w:rsid w:val="00DA0476"/>
    <w:rsid w:val="00DA0536"/>
    <w:rsid w:val="00DA1A62"/>
    <w:rsid w:val="00DA1CDF"/>
    <w:rsid w:val="00DA1E37"/>
    <w:rsid w:val="00DA1EBF"/>
    <w:rsid w:val="00DA25FF"/>
    <w:rsid w:val="00DA2781"/>
    <w:rsid w:val="00DA28C9"/>
    <w:rsid w:val="00DA2E61"/>
    <w:rsid w:val="00DA2EEB"/>
    <w:rsid w:val="00DA2FEA"/>
    <w:rsid w:val="00DA3877"/>
    <w:rsid w:val="00DA39B6"/>
    <w:rsid w:val="00DA3EB8"/>
    <w:rsid w:val="00DA4454"/>
    <w:rsid w:val="00DA4472"/>
    <w:rsid w:val="00DA4AB2"/>
    <w:rsid w:val="00DA4C67"/>
    <w:rsid w:val="00DA4D96"/>
    <w:rsid w:val="00DA4F89"/>
    <w:rsid w:val="00DA5336"/>
    <w:rsid w:val="00DA53F4"/>
    <w:rsid w:val="00DA5994"/>
    <w:rsid w:val="00DA5CDB"/>
    <w:rsid w:val="00DA5D30"/>
    <w:rsid w:val="00DA5DF6"/>
    <w:rsid w:val="00DA6025"/>
    <w:rsid w:val="00DA613D"/>
    <w:rsid w:val="00DA7225"/>
    <w:rsid w:val="00DA7E07"/>
    <w:rsid w:val="00DA7FFC"/>
    <w:rsid w:val="00DB0264"/>
    <w:rsid w:val="00DB05A5"/>
    <w:rsid w:val="00DB0CDD"/>
    <w:rsid w:val="00DB0F34"/>
    <w:rsid w:val="00DB1907"/>
    <w:rsid w:val="00DB1B30"/>
    <w:rsid w:val="00DB1E37"/>
    <w:rsid w:val="00DB23E3"/>
    <w:rsid w:val="00DB24CA"/>
    <w:rsid w:val="00DB3B12"/>
    <w:rsid w:val="00DB3C5B"/>
    <w:rsid w:val="00DB4381"/>
    <w:rsid w:val="00DB500D"/>
    <w:rsid w:val="00DB5516"/>
    <w:rsid w:val="00DB5756"/>
    <w:rsid w:val="00DB57C4"/>
    <w:rsid w:val="00DB586E"/>
    <w:rsid w:val="00DB5EB4"/>
    <w:rsid w:val="00DB5F65"/>
    <w:rsid w:val="00DB61D8"/>
    <w:rsid w:val="00DB63BD"/>
    <w:rsid w:val="00DB68A8"/>
    <w:rsid w:val="00DB6C31"/>
    <w:rsid w:val="00DB6C8A"/>
    <w:rsid w:val="00DB7296"/>
    <w:rsid w:val="00DB799F"/>
    <w:rsid w:val="00DB7B13"/>
    <w:rsid w:val="00DB7E03"/>
    <w:rsid w:val="00DC03A6"/>
    <w:rsid w:val="00DC07DB"/>
    <w:rsid w:val="00DC1B21"/>
    <w:rsid w:val="00DC1BE6"/>
    <w:rsid w:val="00DC1D34"/>
    <w:rsid w:val="00DC262D"/>
    <w:rsid w:val="00DC2738"/>
    <w:rsid w:val="00DC27EB"/>
    <w:rsid w:val="00DC3175"/>
    <w:rsid w:val="00DC3701"/>
    <w:rsid w:val="00DC3ACC"/>
    <w:rsid w:val="00DC3B0E"/>
    <w:rsid w:val="00DC3F85"/>
    <w:rsid w:val="00DC4598"/>
    <w:rsid w:val="00DC4633"/>
    <w:rsid w:val="00DC53D8"/>
    <w:rsid w:val="00DC54D7"/>
    <w:rsid w:val="00DC5A44"/>
    <w:rsid w:val="00DC5A93"/>
    <w:rsid w:val="00DC68A0"/>
    <w:rsid w:val="00DC6952"/>
    <w:rsid w:val="00DC6FCD"/>
    <w:rsid w:val="00DC791A"/>
    <w:rsid w:val="00DC79BB"/>
    <w:rsid w:val="00DD052E"/>
    <w:rsid w:val="00DD0609"/>
    <w:rsid w:val="00DD06C1"/>
    <w:rsid w:val="00DD0CAC"/>
    <w:rsid w:val="00DD0FC4"/>
    <w:rsid w:val="00DD1284"/>
    <w:rsid w:val="00DD129E"/>
    <w:rsid w:val="00DD1795"/>
    <w:rsid w:val="00DD1EAC"/>
    <w:rsid w:val="00DD2032"/>
    <w:rsid w:val="00DD20A7"/>
    <w:rsid w:val="00DD2626"/>
    <w:rsid w:val="00DD2C62"/>
    <w:rsid w:val="00DD2C9D"/>
    <w:rsid w:val="00DD3E3E"/>
    <w:rsid w:val="00DD3F6E"/>
    <w:rsid w:val="00DD485C"/>
    <w:rsid w:val="00DD4C16"/>
    <w:rsid w:val="00DD4F00"/>
    <w:rsid w:val="00DD526A"/>
    <w:rsid w:val="00DD5A10"/>
    <w:rsid w:val="00DD63AE"/>
    <w:rsid w:val="00DD68A9"/>
    <w:rsid w:val="00DD7594"/>
    <w:rsid w:val="00DE0CD3"/>
    <w:rsid w:val="00DE0D0F"/>
    <w:rsid w:val="00DE0DDB"/>
    <w:rsid w:val="00DE0F6A"/>
    <w:rsid w:val="00DE105B"/>
    <w:rsid w:val="00DE12E1"/>
    <w:rsid w:val="00DE145D"/>
    <w:rsid w:val="00DE1C26"/>
    <w:rsid w:val="00DE1EF1"/>
    <w:rsid w:val="00DE2B2E"/>
    <w:rsid w:val="00DE2B72"/>
    <w:rsid w:val="00DE3280"/>
    <w:rsid w:val="00DE38C0"/>
    <w:rsid w:val="00DE3A1A"/>
    <w:rsid w:val="00DE3FA9"/>
    <w:rsid w:val="00DE43CE"/>
    <w:rsid w:val="00DE47CD"/>
    <w:rsid w:val="00DE4933"/>
    <w:rsid w:val="00DE537C"/>
    <w:rsid w:val="00DE560C"/>
    <w:rsid w:val="00DE56E1"/>
    <w:rsid w:val="00DE575B"/>
    <w:rsid w:val="00DE59D0"/>
    <w:rsid w:val="00DE5A43"/>
    <w:rsid w:val="00DE5B2A"/>
    <w:rsid w:val="00DE5B68"/>
    <w:rsid w:val="00DE64C2"/>
    <w:rsid w:val="00DE6E91"/>
    <w:rsid w:val="00DE7523"/>
    <w:rsid w:val="00DE76EE"/>
    <w:rsid w:val="00DE7AA9"/>
    <w:rsid w:val="00DE7B19"/>
    <w:rsid w:val="00DE7FA9"/>
    <w:rsid w:val="00DF06A5"/>
    <w:rsid w:val="00DF0BE2"/>
    <w:rsid w:val="00DF0C07"/>
    <w:rsid w:val="00DF13C6"/>
    <w:rsid w:val="00DF14C8"/>
    <w:rsid w:val="00DF16A5"/>
    <w:rsid w:val="00DF18BD"/>
    <w:rsid w:val="00DF19A6"/>
    <w:rsid w:val="00DF19CC"/>
    <w:rsid w:val="00DF1E5A"/>
    <w:rsid w:val="00DF2030"/>
    <w:rsid w:val="00DF22A3"/>
    <w:rsid w:val="00DF2EB4"/>
    <w:rsid w:val="00DF36C4"/>
    <w:rsid w:val="00DF394C"/>
    <w:rsid w:val="00DF39E8"/>
    <w:rsid w:val="00DF3CDD"/>
    <w:rsid w:val="00DF3CF0"/>
    <w:rsid w:val="00DF4433"/>
    <w:rsid w:val="00DF45CB"/>
    <w:rsid w:val="00DF4BB4"/>
    <w:rsid w:val="00DF4C3E"/>
    <w:rsid w:val="00DF52C3"/>
    <w:rsid w:val="00DF55B3"/>
    <w:rsid w:val="00DF56ED"/>
    <w:rsid w:val="00DF5775"/>
    <w:rsid w:val="00DF59C2"/>
    <w:rsid w:val="00DF5B33"/>
    <w:rsid w:val="00DF609B"/>
    <w:rsid w:val="00DF6330"/>
    <w:rsid w:val="00DF644C"/>
    <w:rsid w:val="00DF6557"/>
    <w:rsid w:val="00DF6767"/>
    <w:rsid w:val="00DF7F15"/>
    <w:rsid w:val="00DF7F59"/>
    <w:rsid w:val="00E0034C"/>
    <w:rsid w:val="00E009C9"/>
    <w:rsid w:val="00E0144D"/>
    <w:rsid w:val="00E017BC"/>
    <w:rsid w:val="00E01963"/>
    <w:rsid w:val="00E01E02"/>
    <w:rsid w:val="00E02413"/>
    <w:rsid w:val="00E03B25"/>
    <w:rsid w:val="00E03D67"/>
    <w:rsid w:val="00E03DE6"/>
    <w:rsid w:val="00E03F00"/>
    <w:rsid w:val="00E03F34"/>
    <w:rsid w:val="00E03FF0"/>
    <w:rsid w:val="00E04243"/>
    <w:rsid w:val="00E042D3"/>
    <w:rsid w:val="00E044ED"/>
    <w:rsid w:val="00E04699"/>
    <w:rsid w:val="00E046B7"/>
    <w:rsid w:val="00E04C49"/>
    <w:rsid w:val="00E04CBB"/>
    <w:rsid w:val="00E04CE6"/>
    <w:rsid w:val="00E050A5"/>
    <w:rsid w:val="00E0532D"/>
    <w:rsid w:val="00E056DC"/>
    <w:rsid w:val="00E05BC4"/>
    <w:rsid w:val="00E05F1F"/>
    <w:rsid w:val="00E05F41"/>
    <w:rsid w:val="00E06381"/>
    <w:rsid w:val="00E06448"/>
    <w:rsid w:val="00E06A66"/>
    <w:rsid w:val="00E06A6E"/>
    <w:rsid w:val="00E06F63"/>
    <w:rsid w:val="00E0718B"/>
    <w:rsid w:val="00E073EB"/>
    <w:rsid w:val="00E10309"/>
    <w:rsid w:val="00E10D9B"/>
    <w:rsid w:val="00E10F7E"/>
    <w:rsid w:val="00E11086"/>
    <w:rsid w:val="00E110BB"/>
    <w:rsid w:val="00E113AD"/>
    <w:rsid w:val="00E11556"/>
    <w:rsid w:val="00E11700"/>
    <w:rsid w:val="00E1192D"/>
    <w:rsid w:val="00E11C59"/>
    <w:rsid w:val="00E121FD"/>
    <w:rsid w:val="00E125AD"/>
    <w:rsid w:val="00E1271D"/>
    <w:rsid w:val="00E12D1F"/>
    <w:rsid w:val="00E13177"/>
    <w:rsid w:val="00E13497"/>
    <w:rsid w:val="00E135E1"/>
    <w:rsid w:val="00E139B4"/>
    <w:rsid w:val="00E13E87"/>
    <w:rsid w:val="00E1438E"/>
    <w:rsid w:val="00E1459A"/>
    <w:rsid w:val="00E1481E"/>
    <w:rsid w:val="00E15545"/>
    <w:rsid w:val="00E158F5"/>
    <w:rsid w:val="00E15A61"/>
    <w:rsid w:val="00E15A8C"/>
    <w:rsid w:val="00E16D5B"/>
    <w:rsid w:val="00E16FE5"/>
    <w:rsid w:val="00E1725D"/>
    <w:rsid w:val="00E17994"/>
    <w:rsid w:val="00E17C79"/>
    <w:rsid w:val="00E2093C"/>
    <w:rsid w:val="00E21296"/>
    <w:rsid w:val="00E22431"/>
    <w:rsid w:val="00E22737"/>
    <w:rsid w:val="00E230D7"/>
    <w:rsid w:val="00E239E9"/>
    <w:rsid w:val="00E23F2C"/>
    <w:rsid w:val="00E25038"/>
    <w:rsid w:val="00E258FE"/>
    <w:rsid w:val="00E25A38"/>
    <w:rsid w:val="00E25A62"/>
    <w:rsid w:val="00E25A7F"/>
    <w:rsid w:val="00E25DCB"/>
    <w:rsid w:val="00E25EE6"/>
    <w:rsid w:val="00E2604B"/>
    <w:rsid w:val="00E262E1"/>
    <w:rsid w:val="00E26D94"/>
    <w:rsid w:val="00E27066"/>
    <w:rsid w:val="00E276A6"/>
    <w:rsid w:val="00E27FB8"/>
    <w:rsid w:val="00E301AB"/>
    <w:rsid w:val="00E30955"/>
    <w:rsid w:val="00E31081"/>
    <w:rsid w:val="00E312BC"/>
    <w:rsid w:val="00E3130F"/>
    <w:rsid w:val="00E31633"/>
    <w:rsid w:val="00E31957"/>
    <w:rsid w:val="00E31A9D"/>
    <w:rsid w:val="00E31B5B"/>
    <w:rsid w:val="00E31C65"/>
    <w:rsid w:val="00E32555"/>
    <w:rsid w:val="00E32954"/>
    <w:rsid w:val="00E330CB"/>
    <w:rsid w:val="00E330D4"/>
    <w:rsid w:val="00E33631"/>
    <w:rsid w:val="00E33782"/>
    <w:rsid w:val="00E33896"/>
    <w:rsid w:val="00E339D7"/>
    <w:rsid w:val="00E33CF7"/>
    <w:rsid w:val="00E34241"/>
    <w:rsid w:val="00E344FA"/>
    <w:rsid w:val="00E34A38"/>
    <w:rsid w:val="00E34CBB"/>
    <w:rsid w:val="00E356A5"/>
    <w:rsid w:val="00E35A55"/>
    <w:rsid w:val="00E361D1"/>
    <w:rsid w:val="00E361F7"/>
    <w:rsid w:val="00E36707"/>
    <w:rsid w:val="00E36710"/>
    <w:rsid w:val="00E36B08"/>
    <w:rsid w:val="00E36F64"/>
    <w:rsid w:val="00E36F90"/>
    <w:rsid w:val="00E3755D"/>
    <w:rsid w:val="00E37DED"/>
    <w:rsid w:val="00E4012E"/>
    <w:rsid w:val="00E4024D"/>
    <w:rsid w:val="00E40865"/>
    <w:rsid w:val="00E411DB"/>
    <w:rsid w:val="00E412B0"/>
    <w:rsid w:val="00E41610"/>
    <w:rsid w:val="00E41FE5"/>
    <w:rsid w:val="00E42258"/>
    <w:rsid w:val="00E42335"/>
    <w:rsid w:val="00E42503"/>
    <w:rsid w:val="00E4298A"/>
    <w:rsid w:val="00E42A92"/>
    <w:rsid w:val="00E43277"/>
    <w:rsid w:val="00E43412"/>
    <w:rsid w:val="00E437D1"/>
    <w:rsid w:val="00E43BF8"/>
    <w:rsid w:val="00E44668"/>
    <w:rsid w:val="00E449DA"/>
    <w:rsid w:val="00E44EC2"/>
    <w:rsid w:val="00E45249"/>
    <w:rsid w:val="00E45B28"/>
    <w:rsid w:val="00E462E8"/>
    <w:rsid w:val="00E463EC"/>
    <w:rsid w:val="00E46BF6"/>
    <w:rsid w:val="00E46C93"/>
    <w:rsid w:val="00E46EDD"/>
    <w:rsid w:val="00E4780E"/>
    <w:rsid w:val="00E47C03"/>
    <w:rsid w:val="00E47CBC"/>
    <w:rsid w:val="00E47CDC"/>
    <w:rsid w:val="00E50290"/>
    <w:rsid w:val="00E50307"/>
    <w:rsid w:val="00E50481"/>
    <w:rsid w:val="00E50D1A"/>
    <w:rsid w:val="00E50D7A"/>
    <w:rsid w:val="00E50F68"/>
    <w:rsid w:val="00E51032"/>
    <w:rsid w:val="00E5168A"/>
    <w:rsid w:val="00E51BF7"/>
    <w:rsid w:val="00E51C2D"/>
    <w:rsid w:val="00E525DF"/>
    <w:rsid w:val="00E52DB7"/>
    <w:rsid w:val="00E53355"/>
    <w:rsid w:val="00E5377D"/>
    <w:rsid w:val="00E53854"/>
    <w:rsid w:val="00E5429A"/>
    <w:rsid w:val="00E54434"/>
    <w:rsid w:val="00E545A8"/>
    <w:rsid w:val="00E54650"/>
    <w:rsid w:val="00E54DCA"/>
    <w:rsid w:val="00E54F82"/>
    <w:rsid w:val="00E551CC"/>
    <w:rsid w:val="00E55972"/>
    <w:rsid w:val="00E55F2C"/>
    <w:rsid w:val="00E56152"/>
    <w:rsid w:val="00E56180"/>
    <w:rsid w:val="00E5647C"/>
    <w:rsid w:val="00E566B2"/>
    <w:rsid w:val="00E568E8"/>
    <w:rsid w:val="00E56B28"/>
    <w:rsid w:val="00E57C5F"/>
    <w:rsid w:val="00E603B3"/>
    <w:rsid w:val="00E60E85"/>
    <w:rsid w:val="00E60FB8"/>
    <w:rsid w:val="00E61295"/>
    <w:rsid w:val="00E6180E"/>
    <w:rsid w:val="00E61C32"/>
    <w:rsid w:val="00E62025"/>
    <w:rsid w:val="00E6264F"/>
    <w:rsid w:val="00E62CEF"/>
    <w:rsid w:val="00E6343E"/>
    <w:rsid w:val="00E634C4"/>
    <w:rsid w:val="00E63659"/>
    <w:rsid w:val="00E63D10"/>
    <w:rsid w:val="00E63DF9"/>
    <w:rsid w:val="00E63FE1"/>
    <w:rsid w:val="00E64236"/>
    <w:rsid w:val="00E643E6"/>
    <w:rsid w:val="00E647C0"/>
    <w:rsid w:val="00E65047"/>
    <w:rsid w:val="00E65170"/>
    <w:rsid w:val="00E65717"/>
    <w:rsid w:val="00E65E5D"/>
    <w:rsid w:val="00E65F7E"/>
    <w:rsid w:val="00E6637D"/>
    <w:rsid w:val="00E664FC"/>
    <w:rsid w:val="00E665A2"/>
    <w:rsid w:val="00E66D42"/>
    <w:rsid w:val="00E66EE3"/>
    <w:rsid w:val="00E6751C"/>
    <w:rsid w:val="00E6781B"/>
    <w:rsid w:val="00E700C7"/>
    <w:rsid w:val="00E70769"/>
    <w:rsid w:val="00E7079F"/>
    <w:rsid w:val="00E70C7E"/>
    <w:rsid w:val="00E7112A"/>
    <w:rsid w:val="00E71189"/>
    <w:rsid w:val="00E71381"/>
    <w:rsid w:val="00E71943"/>
    <w:rsid w:val="00E71B0D"/>
    <w:rsid w:val="00E71BF6"/>
    <w:rsid w:val="00E71DCE"/>
    <w:rsid w:val="00E7257C"/>
    <w:rsid w:val="00E72FD2"/>
    <w:rsid w:val="00E732D7"/>
    <w:rsid w:val="00E7331A"/>
    <w:rsid w:val="00E735AC"/>
    <w:rsid w:val="00E73735"/>
    <w:rsid w:val="00E73B80"/>
    <w:rsid w:val="00E74281"/>
    <w:rsid w:val="00E7431A"/>
    <w:rsid w:val="00E7439C"/>
    <w:rsid w:val="00E74758"/>
    <w:rsid w:val="00E747FF"/>
    <w:rsid w:val="00E74A53"/>
    <w:rsid w:val="00E74D33"/>
    <w:rsid w:val="00E74EFA"/>
    <w:rsid w:val="00E751BE"/>
    <w:rsid w:val="00E76286"/>
    <w:rsid w:val="00E765FE"/>
    <w:rsid w:val="00E76FF7"/>
    <w:rsid w:val="00E77005"/>
    <w:rsid w:val="00E770C7"/>
    <w:rsid w:val="00E77233"/>
    <w:rsid w:val="00E7731D"/>
    <w:rsid w:val="00E77420"/>
    <w:rsid w:val="00E7758C"/>
    <w:rsid w:val="00E77648"/>
    <w:rsid w:val="00E779FE"/>
    <w:rsid w:val="00E77BD5"/>
    <w:rsid w:val="00E77CFD"/>
    <w:rsid w:val="00E77F67"/>
    <w:rsid w:val="00E80375"/>
    <w:rsid w:val="00E80378"/>
    <w:rsid w:val="00E80A50"/>
    <w:rsid w:val="00E80AA7"/>
    <w:rsid w:val="00E81CD3"/>
    <w:rsid w:val="00E81EF7"/>
    <w:rsid w:val="00E822CD"/>
    <w:rsid w:val="00E823B8"/>
    <w:rsid w:val="00E82526"/>
    <w:rsid w:val="00E833B3"/>
    <w:rsid w:val="00E83B65"/>
    <w:rsid w:val="00E83D5C"/>
    <w:rsid w:val="00E83E3D"/>
    <w:rsid w:val="00E8545B"/>
    <w:rsid w:val="00E8654E"/>
    <w:rsid w:val="00E8663B"/>
    <w:rsid w:val="00E870A0"/>
    <w:rsid w:val="00E87186"/>
    <w:rsid w:val="00E8723B"/>
    <w:rsid w:val="00E8763A"/>
    <w:rsid w:val="00E87BE9"/>
    <w:rsid w:val="00E87CB9"/>
    <w:rsid w:val="00E905EE"/>
    <w:rsid w:val="00E9073C"/>
    <w:rsid w:val="00E90FED"/>
    <w:rsid w:val="00E92636"/>
    <w:rsid w:val="00E9283D"/>
    <w:rsid w:val="00E928A2"/>
    <w:rsid w:val="00E92B7E"/>
    <w:rsid w:val="00E92CF6"/>
    <w:rsid w:val="00E93761"/>
    <w:rsid w:val="00E93BD0"/>
    <w:rsid w:val="00E94152"/>
    <w:rsid w:val="00E94419"/>
    <w:rsid w:val="00E945CF"/>
    <w:rsid w:val="00E945FC"/>
    <w:rsid w:val="00E94639"/>
    <w:rsid w:val="00E94674"/>
    <w:rsid w:val="00E94E72"/>
    <w:rsid w:val="00E94F80"/>
    <w:rsid w:val="00E95712"/>
    <w:rsid w:val="00E95D00"/>
    <w:rsid w:val="00E95F0E"/>
    <w:rsid w:val="00E9617A"/>
    <w:rsid w:val="00E962B0"/>
    <w:rsid w:val="00E96441"/>
    <w:rsid w:val="00E96A20"/>
    <w:rsid w:val="00E97306"/>
    <w:rsid w:val="00E976BB"/>
    <w:rsid w:val="00E97E33"/>
    <w:rsid w:val="00E97ED0"/>
    <w:rsid w:val="00EA06F5"/>
    <w:rsid w:val="00EA1338"/>
    <w:rsid w:val="00EA1810"/>
    <w:rsid w:val="00EA1C80"/>
    <w:rsid w:val="00EA21D1"/>
    <w:rsid w:val="00EA30D4"/>
    <w:rsid w:val="00EA3407"/>
    <w:rsid w:val="00EA3A87"/>
    <w:rsid w:val="00EA3CB7"/>
    <w:rsid w:val="00EA40AC"/>
    <w:rsid w:val="00EA42CF"/>
    <w:rsid w:val="00EA454E"/>
    <w:rsid w:val="00EA4840"/>
    <w:rsid w:val="00EA56BF"/>
    <w:rsid w:val="00EA57BA"/>
    <w:rsid w:val="00EA6311"/>
    <w:rsid w:val="00EA6591"/>
    <w:rsid w:val="00EA675E"/>
    <w:rsid w:val="00EA69BA"/>
    <w:rsid w:val="00EA6A30"/>
    <w:rsid w:val="00EA7560"/>
    <w:rsid w:val="00EA7634"/>
    <w:rsid w:val="00EA769B"/>
    <w:rsid w:val="00EA7FE0"/>
    <w:rsid w:val="00EB072A"/>
    <w:rsid w:val="00EB25D3"/>
    <w:rsid w:val="00EB2907"/>
    <w:rsid w:val="00EB2BAE"/>
    <w:rsid w:val="00EB2DA3"/>
    <w:rsid w:val="00EB316F"/>
    <w:rsid w:val="00EB3517"/>
    <w:rsid w:val="00EB3615"/>
    <w:rsid w:val="00EB363E"/>
    <w:rsid w:val="00EB3D38"/>
    <w:rsid w:val="00EB3E04"/>
    <w:rsid w:val="00EB413A"/>
    <w:rsid w:val="00EB5020"/>
    <w:rsid w:val="00EB50AE"/>
    <w:rsid w:val="00EB5198"/>
    <w:rsid w:val="00EB5429"/>
    <w:rsid w:val="00EB54E6"/>
    <w:rsid w:val="00EB62E4"/>
    <w:rsid w:val="00EB6462"/>
    <w:rsid w:val="00EB68DC"/>
    <w:rsid w:val="00EB6A36"/>
    <w:rsid w:val="00EB6F91"/>
    <w:rsid w:val="00EB7279"/>
    <w:rsid w:val="00EB7592"/>
    <w:rsid w:val="00EB7723"/>
    <w:rsid w:val="00EC00BB"/>
    <w:rsid w:val="00EC0285"/>
    <w:rsid w:val="00EC0862"/>
    <w:rsid w:val="00EC0B30"/>
    <w:rsid w:val="00EC1090"/>
    <w:rsid w:val="00EC17BA"/>
    <w:rsid w:val="00EC18EF"/>
    <w:rsid w:val="00EC1E36"/>
    <w:rsid w:val="00EC22C8"/>
    <w:rsid w:val="00EC285F"/>
    <w:rsid w:val="00EC3480"/>
    <w:rsid w:val="00EC34C6"/>
    <w:rsid w:val="00EC3708"/>
    <w:rsid w:val="00EC3C11"/>
    <w:rsid w:val="00EC441D"/>
    <w:rsid w:val="00EC45B0"/>
    <w:rsid w:val="00EC45F7"/>
    <w:rsid w:val="00EC482B"/>
    <w:rsid w:val="00EC4C6F"/>
    <w:rsid w:val="00EC5184"/>
    <w:rsid w:val="00EC52C9"/>
    <w:rsid w:val="00EC557C"/>
    <w:rsid w:val="00EC5838"/>
    <w:rsid w:val="00EC61F5"/>
    <w:rsid w:val="00EC7298"/>
    <w:rsid w:val="00EC7903"/>
    <w:rsid w:val="00ED00DF"/>
    <w:rsid w:val="00ED00F0"/>
    <w:rsid w:val="00ED0107"/>
    <w:rsid w:val="00ED0574"/>
    <w:rsid w:val="00ED0A35"/>
    <w:rsid w:val="00ED0A88"/>
    <w:rsid w:val="00ED0E3A"/>
    <w:rsid w:val="00ED167A"/>
    <w:rsid w:val="00ED185E"/>
    <w:rsid w:val="00ED2020"/>
    <w:rsid w:val="00ED27AF"/>
    <w:rsid w:val="00ED3084"/>
    <w:rsid w:val="00ED3291"/>
    <w:rsid w:val="00ED363E"/>
    <w:rsid w:val="00ED3821"/>
    <w:rsid w:val="00ED3AD2"/>
    <w:rsid w:val="00ED3CF2"/>
    <w:rsid w:val="00ED3E9E"/>
    <w:rsid w:val="00ED4253"/>
    <w:rsid w:val="00ED43FE"/>
    <w:rsid w:val="00ED4A23"/>
    <w:rsid w:val="00ED4EE9"/>
    <w:rsid w:val="00ED5092"/>
    <w:rsid w:val="00ED529E"/>
    <w:rsid w:val="00ED5404"/>
    <w:rsid w:val="00ED54BE"/>
    <w:rsid w:val="00ED5587"/>
    <w:rsid w:val="00ED58A9"/>
    <w:rsid w:val="00ED5CC5"/>
    <w:rsid w:val="00ED61DD"/>
    <w:rsid w:val="00ED6B2A"/>
    <w:rsid w:val="00ED6CD5"/>
    <w:rsid w:val="00ED7049"/>
    <w:rsid w:val="00ED73D5"/>
    <w:rsid w:val="00ED74BF"/>
    <w:rsid w:val="00EE00B0"/>
    <w:rsid w:val="00EE0620"/>
    <w:rsid w:val="00EE103D"/>
    <w:rsid w:val="00EE189B"/>
    <w:rsid w:val="00EE1B5D"/>
    <w:rsid w:val="00EE20AB"/>
    <w:rsid w:val="00EE274D"/>
    <w:rsid w:val="00EE27D7"/>
    <w:rsid w:val="00EE2A9A"/>
    <w:rsid w:val="00EE3A17"/>
    <w:rsid w:val="00EE3DAD"/>
    <w:rsid w:val="00EE454E"/>
    <w:rsid w:val="00EE48CA"/>
    <w:rsid w:val="00EE4C11"/>
    <w:rsid w:val="00EE4CED"/>
    <w:rsid w:val="00EE4F37"/>
    <w:rsid w:val="00EE5758"/>
    <w:rsid w:val="00EE596D"/>
    <w:rsid w:val="00EE5CA1"/>
    <w:rsid w:val="00EE5F82"/>
    <w:rsid w:val="00EE6037"/>
    <w:rsid w:val="00EE61BF"/>
    <w:rsid w:val="00EE6D5A"/>
    <w:rsid w:val="00EE703E"/>
    <w:rsid w:val="00EE7408"/>
    <w:rsid w:val="00EE741D"/>
    <w:rsid w:val="00EE7BAC"/>
    <w:rsid w:val="00EE7C23"/>
    <w:rsid w:val="00EE7D6E"/>
    <w:rsid w:val="00EF0523"/>
    <w:rsid w:val="00EF1BF0"/>
    <w:rsid w:val="00EF1C97"/>
    <w:rsid w:val="00EF2BDD"/>
    <w:rsid w:val="00EF2D4D"/>
    <w:rsid w:val="00EF2ECB"/>
    <w:rsid w:val="00EF2F13"/>
    <w:rsid w:val="00EF306B"/>
    <w:rsid w:val="00EF3EA5"/>
    <w:rsid w:val="00EF4113"/>
    <w:rsid w:val="00EF49A9"/>
    <w:rsid w:val="00EF4F43"/>
    <w:rsid w:val="00EF4F7D"/>
    <w:rsid w:val="00EF5027"/>
    <w:rsid w:val="00EF5548"/>
    <w:rsid w:val="00EF63DB"/>
    <w:rsid w:val="00EF65BA"/>
    <w:rsid w:val="00EF6956"/>
    <w:rsid w:val="00EF6A5B"/>
    <w:rsid w:val="00EF6A5D"/>
    <w:rsid w:val="00EF6EAB"/>
    <w:rsid w:val="00EF7907"/>
    <w:rsid w:val="00EF7A5D"/>
    <w:rsid w:val="00EF7F54"/>
    <w:rsid w:val="00F00343"/>
    <w:rsid w:val="00F011DF"/>
    <w:rsid w:val="00F01210"/>
    <w:rsid w:val="00F01AFB"/>
    <w:rsid w:val="00F021C4"/>
    <w:rsid w:val="00F02483"/>
    <w:rsid w:val="00F024EA"/>
    <w:rsid w:val="00F026A0"/>
    <w:rsid w:val="00F02CBC"/>
    <w:rsid w:val="00F02E78"/>
    <w:rsid w:val="00F030F0"/>
    <w:rsid w:val="00F03CFD"/>
    <w:rsid w:val="00F04858"/>
    <w:rsid w:val="00F04D4F"/>
    <w:rsid w:val="00F04F54"/>
    <w:rsid w:val="00F05254"/>
    <w:rsid w:val="00F0545B"/>
    <w:rsid w:val="00F06174"/>
    <w:rsid w:val="00F069F6"/>
    <w:rsid w:val="00F06AC8"/>
    <w:rsid w:val="00F0719F"/>
    <w:rsid w:val="00F07324"/>
    <w:rsid w:val="00F07844"/>
    <w:rsid w:val="00F07B17"/>
    <w:rsid w:val="00F07C01"/>
    <w:rsid w:val="00F100AE"/>
    <w:rsid w:val="00F10A8C"/>
    <w:rsid w:val="00F1109A"/>
    <w:rsid w:val="00F11482"/>
    <w:rsid w:val="00F11CD8"/>
    <w:rsid w:val="00F1298A"/>
    <w:rsid w:val="00F12AF6"/>
    <w:rsid w:val="00F12C8A"/>
    <w:rsid w:val="00F131D7"/>
    <w:rsid w:val="00F1379A"/>
    <w:rsid w:val="00F13B31"/>
    <w:rsid w:val="00F13F17"/>
    <w:rsid w:val="00F13FF7"/>
    <w:rsid w:val="00F145D4"/>
    <w:rsid w:val="00F149D7"/>
    <w:rsid w:val="00F14BEA"/>
    <w:rsid w:val="00F15179"/>
    <w:rsid w:val="00F153A9"/>
    <w:rsid w:val="00F15898"/>
    <w:rsid w:val="00F15A18"/>
    <w:rsid w:val="00F15DBE"/>
    <w:rsid w:val="00F16DDC"/>
    <w:rsid w:val="00F1727B"/>
    <w:rsid w:val="00F176B2"/>
    <w:rsid w:val="00F20CC6"/>
    <w:rsid w:val="00F20E91"/>
    <w:rsid w:val="00F20F29"/>
    <w:rsid w:val="00F20FBE"/>
    <w:rsid w:val="00F210CB"/>
    <w:rsid w:val="00F218E9"/>
    <w:rsid w:val="00F21C76"/>
    <w:rsid w:val="00F220D2"/>
    <w:rsid w:val="00F227FB"/>
    <w:rsid w:val="00F22E2E"/>
    <w:rsid w:val="00F236B7"/>
    <w:rsid w:val="00F23D18"/>
    <w:rsid w:val="00F23F7D"/>
    <w:rsid w:val="00F24336"/>
    <w:rsid w:val="00F24495"/>
    <w:rsid w:val="00F24783"/>
    <w:rsid w:val="00F248D6"/>
    <w:rsid w:val="00F24C5D"/>
    <w:rsid w:val="00F24E65"/>
    <w:rsid w:val="00F25106"/>
    <w:rsid w:val="00F25B62"/>
    <w:rsid w:val="00F260E0"/>
    <w:rsid w:val="00F265DD"/>
    <w:rsid w:val="00F26A46"/>
    <w:rsid w:val="00F26E12"/>
    <w:rsid w:val="00F26EB2"/>
    <w:rsid w:val="00F278CF"/>
    <w:rsid w:val="00F27961"/>
    <w:rsid w:val="00F27FBC"/>
    <w:rsid w:val="00F305B1"/>
    <w:rsid w:val="00F306EB"/>
    <w:rsid w:val="00F30BF7"/>
    <w:rsid w:val="00F31362"/>
    <w:rsid w:val="00F3139F"/>
    <w:rsid w:val="00F32245"/>
    <w:rsid w:val="00F322AA"/>
    <w:rsid w:val="00F32ADD"/>
    <w:rsid w:val="00F32D60"/>
    <w:rsid w:val="00F33219"/>
    <w:rsid w:val="00F334EE"/>
    <w:rsid w:val="00F339D3"/>
    <w:rsid w:val="00F33B11"/>
    <w:rsid w:val="00F33E77"/>
    <w:rsid w:val="00F33F03"/>
    <w:rsid w:val="00F34247"/>
    <w:rsid w:val="00F3482D"/>
    <w:rsid w:val="00F349E5"/>
    <w:rsid w:val="00F34B58"/>
    <w:rsid w:val="00F34CEA"/>
    <w:rsid w:val="00F3555F"/>
    <w:rsid w:val="00F35714"/>
    <w:rsid w:val="00F3586C"/>
    <w:rsid w:val="00F35A67"/>
    <w:rsid w:val="00F35F87"/>
    <w:rsid w:val="00F363E2"/>
    <w:rsid w:val="00F363FB"/>
    <w:rsid w:val="00F3655C"/>
    <w:rsid w:val="00F36E12"/>
    <w:rsid w:val="00F36F25"/>
    <w:rsid w:val="00F36F6A"/>
    <w:rsid w:val="00F36FC4"/>
    <w:rsid w:val="00F37BFA"/>
    <w:rsid w:val="00F402AE"/>
    <w:rsid w:val="00F4040E"/>
    <w:rsid w:val="00F40486"/>
    <w:rsid w:val="00F40525"/>
    <w:rsid w:val="00F414B3"/>
    <w:rsid w:val="00F4178F"/>
    <w:rsid w:val="00F41A33"/>
    <w:rsid w:val="00F42096"/>
    <w:rsid w:val="00F427B3"/>
    <w:rsid w:val="00F4292B"/>
    <w:rsid w:val="00F42B45"/>
    <w:rsid w:val="00F42C7C"/>
    <w:rsid w:val="00F42D93"/>
    <w:rsid w:val="00F4304F"/>
    <w:rsid w:val="00F4320B"/>
    <w:rsid w:val="00F43497"/>
    <w:rsid w:val="00F4360D"/>
    <w:rsid w:val="00F43FD7"/>
    <w:rsid w:val="00F449CB"/>
    <w:rsid w:val="00F44C0F"/>
    <w:rsid w:val="00F44E35"/>
    <w:rsid w:val="00F44F2B"/>
    <w:rsid w:val="00F44F40"/>
    <w:rsid w:val="00F45746"/>
    <w:rsid w:val="00F45963"/>
    <w:rsid w:val="00F459A7"/>
    <w:rsid w:val="00F467A6"/>
    <w:rsid w:val="00F47541"/>
    <w:rsid w:val="00F47D6C"/>
    <w:rsid w:val="00F5067C"/>
    <w:rsid w:val="00F508F8"/>
    <w:rsid w:val="00F50C28"/>
    <w:rsid w:val="00F50EF7"/>
    <w:rsid w:val="00F51442"/>
    <w:rsid w:val="00F514FF"/>
    <w:rsid w:val="00F515A9"/>
    <w:rsid w:val="00F518D3"/>
    <w:rsid w:val="00F52156"/>
    <w:rsid w:val="00F526B3"/>
    <w:rsid w:val="00F526B7"/>
    <w:rsid w:val="00F52794"/>
    <w:rsid w:val="00F52EE5"/>
    <w:rsid w:val="00F52F8F"/>
    <w:rsid w:val="00F531BB"/>
    <w:rsid w:val="00F53794"/>
    <w:rsid w:val="00F5388E"/>
    <w:rsid w:val="00F53E8F"/>
    <w:rsid w:val="00F5460F"/>
    <w:rsid w:val="00F5486F"/>
    <w:rsid w:val="00F54B43"/>
    <w:rsid w:val="00F54E23"/>
    <w:rsid w:val="00F5515A"/>
    <w:rsid w:val="00F55B16"/>
    <w:rsid w:val="00F55B6A"/>
    <w:rsid w:val="00F55D7E"/>
    <w:rsid w:val="00F564EF"/>
    <w:rsid w:val="00F56749"/>
    <w:rsid w:val="00F5686A"/>
    <w:rsid w:val="00F56A54"/>
    <w:rsid w:val="00F56B6A"/>
    <w:rsid w:val="00F56E14"/>
    <w:rsid w:val="00F578EF"/>
    <w:rsid w:val="00F57FE0"/>
    <w:rsid w:val="00F602C1"/>
    <w:rsid w:val="00F60591"/>
    <w:rsid w:val="00F60A51"/>
    <w:rsid w:val="00F61737"/>
    <w:rsid w:val="00F61DDD"/>
    <w:rsid w:val="00F62048"/>
    <w:rsid w:val="00F624A8"/>
    <w:rsid w:val="00F62A34"/>
    <w:rsid w:val="00F63367"/>
    <w:rsid w:val="00F638D3"/>
    <w:rsid w:val="00F6400B"/>
    <w:rsid w:val="00F645A0"/>
    <w:rsid w:val="00F64937"/>
    <w:rsid w:val="00F65DF1"/>
    <w:rsid w:val="00F66700"/>
    <w:rsid w:val="00F66780"/>
    <w:rsid w:val="00F678EC"/>
    <w:rsid w:val="00F67D7B"/>
    <w:rsid w:val="00F70275"/>
    <w:rsid w:val="00F70DBB"/>
    <w:rsid w:val="00F70E0D"/>
    <w:rsid w:val="00F70FDE"/>
    <w:rsid w:val="00F71902"/>
    <w:rsid w:val="00F719C1"/>
    <w:rsid w:val="00F71EB7"/>
    <w:rsid w:val="00F73670"/>
    <w:rsid w:val="00F73705"/>
    <w:rsid w:val="00F73B23"/>
    <w:rsid w:val="00F73F65"/>
    <w:rsid w:val="00F7410F"/>
    <w:rsid w:val="00F75A7D"/>
    <w:rsid w:val="00F75D57"/>
    <w:rsid w:val="00F75E54"/>
    <w:rsid w:val="00F76044"/>
    <w:rsid w:val="00F76BD3"/>
    <w:rsid w:val="00F76D40"/>
    <w:rsid w:val="00F76FB8"/>
    <w:rsid w:val="00F77C15"/>
    <w:rsid w:val="00F77DC5"/>
    <w:rsid w:val="00F77E80"/>
    <w:rsid w:val="00F8033F"/>
    <w:rsid w:val="00F806B9"/>
    <w:rsid w:val="00F80BE0"/>
    <w:rsid w:val="00F80D22"/>
    <w:rsid w:val="00F80D27"/>
    <w:rsid w:val="00F81342"/>
    <w:rsid w:val="00F81445"/>
    <w:rsid w:val="00F81651"/>
    <w:rsid w:val="00F8186F"/>
    <w:rsid w:val="00F81B43"/>
    <w:rsid w:val="00F81EAA"/>
    <w:rsid w:val="00F82D89"/>
    <w:rsid w:val="00F82FB8"/>
    <w:rsid w:val="00F8363A"/>
    <w:rsid w:val="00F83788"/>
    <w:rsid w:val="00F83B59"/>
    <w:rsid w:val="00F84697"/>
    <w:rsid w:val="00F8536F"/>
    <w:rsid w:val="00F85A69"/>
    <w:rsid w:val="00F8676B"/>
    <w:rsid w:val="00F86ADE"/>
    <w:rsid w:val="00F86AE8"/>
    <w:rsid w:val="00F86C36"/>
    <w:rsid w:val="00F86F65"/>
    <w:rsid w:val="00F8766D"/>
    <w:rsid w:val="00F87A9B"/>
    <w:rsid w:val="00F87DF1"/>
    <w:rsid w:val="00F901F8"/>
    <w:rsid w:val="00F90A5F"/>
    <w:rsid w:val="00F90B38"/>
    <w:rsid w:val="00F920AE"/>
    <w:rsid w:val="00F92421"/>
    <w:rsid w:val="00F92C2F"/>
    <w:rsid w:val="00F92D64"/>
    <w:rsid w:val="00F93035"/>
    <w:rsid w:val="00F9322B"/>
    <w:rsid w:val="00F93448"/>
    <w:rsid w:val="00F93566"/>
    <w:rsid w:val="00F93A2E"/>
    <w:rsid w:val="00F93F48"/>
    <w:rsid w:val="00F94420"/>
    <w:rsid w:val="00F944EC"/>
    <w:rsid w:val="00F945B1"/>
    <w:rsid w:val="00F94D95"/>
    <w:rsid w:val="00F95525"/>
    <w:rsid w:val="00F9599D"/>
    <w:rsid w:val="00F95BFC"/>
    <w:rsid w:val="00F9612A"/>
    <w:rsid w:val="00F96201"/>
    <w:rsid w:val="00F9620D"/>
    <w:rsid w:val="00F96427"/>
    <w:rsid w:val="00F964C8"/>
    <w:rsid w:val="00F965AD"/>
    <w:rsid w:val="00F96945"/>
    <w:rsid w:val="00F96A3F"/>
    <w:rsid w:val="00F96BA8"/>
    <w:rsid w:val="00F97D99"/>
    <w:rsid w:val="00F97FC3"/>
    <w:rsid w:val="00F97FE5"/>
    <w:rsid w:val="00FA00C4"/>
    <w:rsid w:val="00FA0210"/>
    <w:rsid w:val="00FA07E4"/>
    <w:rsid w:val="00FA08F0"/>
    <w:rsid w:val="00FA0C40"/>
    <w:rsid w:val="00FA0E7E"/>
    <w:rsid w:val="00FA1232"/>
    <w:rsid w:val="00FA12ED"/>
    <w:rsid w:val="00FA18D6"/>
    <w:rsid w:val="00FA2004"/>
    <w:rsid w:val="00FA20C9"/>
    <w:rsid w:val="00FA2432"/>
    <w:rsid w:val="00FA2714"/>
    <w:rsid w:val="00FA2BED"/>
    <w:rsid w:val="00FA2C66"/>
    <w:rsid w:val="00FA34FF"/>
    <w:rsid w:val="00FA354D"/>
    <w:rsid w:val="00FA3845"/>
    <w:rsid w:val="00FA3A97"/>
    <w:rsid w:val="00FA3D46"/>
    <w:rsid w:val="00FA439B"/>
    <w:rsid w:val="00FA4BDF"/>
    <w:rsid w:val="00FA5579"/>
    <w:rsid w:val="00FA56F4"/>
    <w:rsid w:val="00FA589E"/>
    <w:rsid w:val="00FA5BCD"/>
    <w:rsid w:val="00FA61D2"/>
    <w:rsid w:val="00FA6AC0"/>
    <w:rsid w:val="00FA722D"/>
    <w:rsid w:val="00FA7AEC"/>
    <w:rsid w:val="00FA7AF1"/>
    <w:rsid w:val="00FB0124"/>
    <w:rsid w:val="00FB08AE"/>
    <w:rsid w:val="00FB17E8"/>
    <w:rsid w:val="00FB1903"/>
    <w:rsid w:val="00FB1BEE"/>
    <w:rsid w:val="00FB1D07"/>
    <w:rsid w:val="00FB208F"/>
    <w:rsid w:val="00FB22A0"/>
    <w:rsid w:val="00FB2CC5"/>
    <w:rsid w:val="00FB2F88"/>
    <w:rsid w:val="00FB32A8"/>
    <w:rsid w:val="00FB3524"/>
    <w:rsid w:val="00FB42CF"/>
    <w:rsid w:val="00FB46BA"/>
    <w:rsid w:val="00FB4B22"/>
    <w:rsid w:val="00FB4D47"/>
    <w:rsid w:val="00FB507E"/>
    <w:rsid w:val="00FB5379"/>
    <w:rsid w:val="00FB5C48"/>
    <w:rsid w:val="00FB5D8B"/>
    <w:rsid w:val="00FB5E15"/>
    <w:rsid w:val="00FB5ED6"/>
    <w:rsid w:val="00FB64A3"/>
    <w:rsid w:val="00FB6579"/>
    <w:rsid w:val="00FB6C42"/>
    <w:rsid w:val="00FB74B6"/>
    <w:rsid w:val="00FB753C"/>
    <w:rsid w:val="00FC0F22"/>
    <w:rsid w:val="00FC1465"/>
    <w:rsid w:val="00FC1746"/>
    <w:rsid w:val="00FC1925"/>
    <w:rsid w:val="00FC19AE"/>
    <w:rsid w:val="00FC1A38"/>
    <w:rsid w:val="00FC1CFB"/>
    <w:rsid w:val="00FC1D07"/>
    <w:rsid w:val="00FC1EF2"/>
    <w:rsid w:val="00FC1FFA"/>
    <w:rsid w:val="00FC224C"/>
    <w:rsid w:val="00FC25AF"/>
    <w:rsid w:val="00FC25E9"/>
    <w:rsid w:val="00FC2B24"/>
    <w:rsid w:val="00FC2F12"/>
    <w:rsid w:val="00FC2F4C"/>
    <w:rsid w:val="00FC38D2"/>
    <w:rsid w:val="00FC3CC6"/>
    <w:rsid w:val="00FC4472"/>
    <w:rsid w:val="00FC4D72"/>
    <w:rsid w:val="00FC4DD8"/>
    <w:rsid w:val="00FC50DF"/>
    <w:rsid w:val="00FC553C"/>
    <w:rsid w:val="00FC5560"/>
    <w:rsid w:val="00FC55D7"/>
    <w:rsid w:val="00FC5915"/>
    <w:rsid w:val="00FC5976"/>
    <w:rsid w:val="00FC6146"/>
    <w:rsid w:val="00FC62BC"/>
    <w:rsid w:val="00FC62FF"/>
    <w:rsid w:val="00FC6C4D"/>
    <w:rsid w:val="00FC7894"/>
    <w:rsid w:val="00FC7C99"/>
    <w:rsid w:val="00FC7C9D"/>
    <w:rsid w:val="00FD0726"/>
    <w:rsid w:val="00FD0742"/>
    <w:rsid w:val="00FD078F"/>
    <w:rsid w:val="00FD0AEE"/>
    <w:rsid w:val="00FD14C0"/>
    <w:rsid w:val="00FD14FB"/>
    <w:rsid w:val="00FD1D07"/>
    <w:rsid w:val="00FD1D68"/>
    <w:rsid w:val="00FD208B"/>
    <w:rsid w:val="00FD22EE"/>
    <w:rsid w:val="00FD242F"/>
    <w:rsid w:val="00FD2AE3"/>
    <w:rsid w:val="00FD30ED"/>
    <w:rsid w:val="00FD3456"/>
    <w:rsid w:val="00FD4795"/>
    <w:rsid w:val="00FD4B60"/>
    <w:rsid w:val="00FD4E7D"/>
    <w:rsid w:val="00FD4FED"/>
    <w:rsid w:val="00FD6231"/>
    <w:rsid w:val="00FD6256"/>
    <w:rsid w:val="00FD6357"/>
    <w:rsid w:val="00FD63A2"/>
    <w:rsid w:val="00FD6909"/>
    <w:rsid w:val="00FD693E"/>
    <w:rsid w:val="00FD6C43"/>
    <w:rsid w:val="00FD709D"/>
    <w:rsid w:val="00FD7598"/>
    <w:rsid w:val="00FD7A6D"/>
    <w:rsid w:val="00FD7EB9"/>
    <w:rsid w:val="00FE0009"/>
    <w:rsid w:val="00FE0034"/>
    <w:rsid w:val="00FE0073"/>
    <w:rsid w:val="00FE00FE"/>
    <w:rsid w:val="00FE02D7"/>
    <w:rsid w:val="00FE079D"/>
    <w:rsid w:val="00FE080F"/>
    <w:rsid w:val="00FE0B3F"/>
    <w:rsid w:val="00FE1043"/>
    <w:rsid w:val="00FE116C"/>
    <w:rsid w:val="00FE18B1"/>
    <w:rsid w:val="00FE1A9A"/>
    <w:rsid w:val="00FE1BD8"/>
    <w:rsid w:val="00FE1C06"/>
    <w:rsid w:val="00FE1F36"/>
    <w:rsid w:val="00FE23A3"/>
    <w:rsid w:val="00FE2BE8"/>
    <w:rsid w:val="00FE2F0F"/>
    <w:rsid w:val="00FE3633"/>
    <w:rsid w:val="00FE3884"/>
    <w:rsid w:val="00FE42E1"/>
    <w:rsid w:val="00FE478E"/>
    <w:rsid w:val="00FE4D93"/>
    <w:rsid w:val="00FE4E6A"/>
    <w:rsid w:val="00FE4FDD"/>
    <w:rsid w:val="00FE5254"/>
    <w:rsid w:val="00FE52F7"/>
    <w:rsid w:val="00FE540B"/>
    <w:rsid w:val="00FE581D"/>
    <w:rsid w:val="00FE59A4"/>
    <w:rsid w:val="00FE6655"/>
    <w:rsid w:val="00FE6695"/>
    <w:rsid w:val="00FE67B1"/>
    <w:rsid w:val="00FE7260"/>
    <w:rsid w:val="00FE7405"/>
    <w:rsid w:val="00FE7651"/>
    <w:rsid w:val="00FE7793"/>
    <w:rsid w:val="00FE7DC8"/>
    <w:rsid w:val="00FF04CD"/>
    <w:rsid w:val="00FF0E01"/>
    <w:rsid w:val="00FF1496"/>
    <w:rsid w:val="00FF1DCD"/>
    <w:rsid w:val="00FF1EBA"/>
    <w:rsid w:val="00FF205F"/>
    <w:rsid w:val="00FF212B"/>
    <w:rsid w:val="00FF22EB"/>
    <w:rsid w:val="00FF297F"/>
    <w:rsid w:val="00FF3164"/>
    <w:rsid w:val="00FF31ED"/>
    <w:rsid w:val="00FF31F1"/>
    <w:rsid w:val="00FF334B"/>
    <w:rsid w:val="00FF3AFB"/>
    <w:rsid w:val="00FF3BDC"/>
    <w:rsid w:val="00FF409E"/>
    <w:rsid w:val="00FF40BF"/>
    <w:rsid w:val="00FF48AD"/>
    <w:rsid w:val="00FF4D32"/>
    <w:rsid w:val="00FF511F"/>
    <w:rsid w:val="00FF5533"/>
    <w:rsid w:val="00FF5CED"/>
    <w:rsid w:val="00FF5DA0"/>
    <w:rsid w:val="00FF5FE1"/>
    <w:rsid w:val="00FF67E4"/>
    <w:rsid w:val="00FF6D03"/>
    <w:rsid w:val="00FF7570"/>
    <w:rsid w:val="00FF77B4"/>
    <w:rsid w:val="00FF7B2E"/>
    <w:rsid w:val="00FF7F0E"/>
    <w:rsid w:val="00FF7F6D"/>
    <w:rsid w:val="6F0016E4"/>
    <w:rsid w:val="6FB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755039"/>
  <w15:docId w15:val="{E52974C4-E96A-45D5-A672-5CA593DA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qFormat="1"/>
    <w:lsdException w:name="annotation text" w:semiHidden="1" w:qFormat="1"/>
    <w:lsdException w:name="header" w:qFormat="1"/>
    <w:lsdException w:name="footer" w:semiHidden="1" w:qFormat="1"/>
    <w:lsdException w:name="caption" w:qFormat="1"/>
    <w:lsdException w:name="table of figures" w:uiPriority="99" w:qFormat="1"/>
    <w:lsdException w:name="footnote reference" w:qFormat="1"/>
    <w:lsdException w:name="annotation reference" w:semiHidden="1" w:qFormat="1"/>
    <w:lsdException w:name="List Number" w:locked="1"/>
    <w:lsdException w:name="List 4" w:locked="1"/>
    <w:lsdException w:name="List 5" w:locked="1"/>
    <w:lsdException w:name="List Number 4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locked="1" w:qFormat="1"/>
    <w:lsdException w:name="Salutation" w:locked="1"/>
    <w:lsdException w:name="Date" w:locked="1"/>
    <w:lsdException w:name="Body Text First Indent" w:locked="1"/>
    <w:lsdException w:name="Hyperlink" w:uiPriority="99" w:qFormat="1"/>
    <w:lsdException w:name="FollowedHyperlink" w:qFormat="1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qFormat="1"/>
    <w:lsdException w:name="Table Grid" w:qFormat="1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qFormat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spacing w:line="360" w:lineRule="auto"/>
      <w:jc w:val="both"/>
    </w:pPr>
    <w:rPr>
      <w:rFonts w:ascii="Arial" w:hAnsi="Arial"/>
      <w:color w:val="000000"/>
      <w:sz w:val="22"/>
      <w:szCs w:val="22"/>
      <w:lang w:val="en-GB" w:eastAsia="de-DE"/>
    </w:rPr>
  </w:style>
  <w:style w:type="paragraph" w:styleId="1">
    <w:name w:val="heading 1"/>
    <w:basedOn w:val="a"/>
    <w:next w:val="a"/>
    <w:link w:val="10"/>
    <w:autoRedefine/>
    <w:uiPriority w:val="1"/>
    <w:qFormat/>
    <w:pPr>
      <w:keepNext/>
      <w:keepLines/>
      <w:numPr>
        <w:numId w:val="1"/>
      </w:numPr>
      <w:spacing w:before="240"/>
      <w:outlineLvl w:val="0"/>
    </w:pPr>
    <w:rPr>
      <w:rFonts w:ascii="Calibri Light" w:hAnsi="Calibri Light"/>
      <w:color w:val="2E74B5"/>
      <w:sz w:val="32"/>
      <w:szCs w:val="20"/>
    </w:rPr>
  </w:style>
  <w:style w:type="paragraph" w:styleId="2">
    <w:name w:val="heading 2"/>
    <w:basedOn w:val="a"/>
    <w:next w:val="a"/>
    <w:link w:val="20"/>
    <w:autoRedefine/>
    <w:qFormat/>
    <w:locked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locked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4">
    <w:name w:val="annotation text"/>
    <w:basedOn w:val="a"/>
    <w:autoRedefine/>
    <w:semiHidden/>
    <w:qFormat/>
    <w:rPr>
      <w:sz w:val="20"/>
      <w:szCs w:val="20"/>
    </w:rPr>
  </w:style>
  <w:style w:type="paragraph" w:styleId="a5">
    <w:name w:val="Body Text"/>
    <w:basedOn w:val="a"/>
    <w:link w:val="a6"/>
    <w:autoRedefine/>
    <w:uiPriority w:val="1"/>
    <w:qFormat/>
    <w:pPr>
      <w:widowControl/>
      <w:spacing w:before="240"/>
      <w:jc w:val="left"/>
    </w:pPr>
    <w:rPr>
      <w:rFonts w:ascii="Times New Roman" w:hAnsi="Times New Roman"/>
      <w:color w:val="auto"/>
      <w:sz w:val="20"/>
      <w:szCs w:val="20"/>
      <w:lang w:val="en-CA" w:eastAsia="en-CA"/>
    </w:rPr>
  </w:style>
  <w:style w:type="paragraph" w:styleId="4">
    <w:name w:val="List Number 4"/>
    <w:basedOn w:val="a"/>
    <w:autoRedefine/>
    <w:qFormat/>
    <w:pPr>
      <w:numPr>
        <w:numId w:val="2"/>
      </w:numPr>
      <w:contextualSpacing/>
    </w:pPr>
  </w:style>
  <w:style w:type="paragraph" w:styleId="a7">
    <w:name w:val="Balloon Text"/>
    <w:basedOn w:val="a"/>
    <w:autoRedefine/>
    <w:semiHidden/>
    <w:qFormat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autoRedefine/>
    <w:semiHidden/>
    <w:qFormat/>
    <w:pPr>
      <w:tabs>
        <w:tab w:val="center" w:pos="4536"/>
        <w:tab w:val="right" w:pos="9072"/>
      </w:tabs>
      <w:spacing w:line="240" w:lineRule="auto"/>
    </w:pPr>
    <w:rPr>
      <w:sz w:val="20"/>
      <w:szCs w:val="20"/>
    </w:rPr>
  </w:style>
  <w:style w:type="paragraph" w:styleId="aa">
    <w:name w:val="header"/>
    <w:basedOn w:val="a"/>
    <w:link w:val="ab"/>
    <w:autoRedefine/>
    <w:qFormat/>
    <w:pPr>
      <w:tabs>
        <w:tab w:val="center" w:pos="4536"/>
        <w:tab w:val="right" w:pos="9072"/>
      </w:tabs>
      <w:spacing w:line="240" w:lineRule="auto"/>
    </w:pPr>
    <w:rPr>
      <w:sz w:val="20"/>
      <w:szCs w:val="20"/>
    </w:rPr>
  </w:style>
  <w:style w:type="paragraph" w:styleId="ac">
    <w:name w:val="footnote text"/>
    <w:basedOn w:val="a"/>
    <w:link w:val="ad"/>
    <w:autoRedefine/>
    <w:qFormat/>
    <w:rPr>
      <w:sz w:val="20"/>
      <w:szCs w:val="20"/>
      <w:lang w:val="de-AT"/>
    </w:rPr>
  </w:style>
  <w:style w:type="paragraph" w:styleId="ae">
    <w:name w:val="table of figures"/>
    <w:basedOn w:val="PARAGRAPHNOINDENT"/>
    <w:next w:val="PARAGRAPHNOINDENT"/>
    <w:autoRedefine/>
    <w:uiPriority w:val="99"/>
    <w:qFormat/>
  </w:style>
  <w:style w:type="paragraph" w:customStyle="1" w:styleId="PARAGRAPHNOINDENT">
    <w:name w:val="_PARAGRAPH NO INDENT"/>
    <w:basedOn w:val="Revisiontext"/>
    <w:link w:val="PARAGRAPHNOINDENTChar"/>
    <w:autoRedefine/>
    <w:qFormat/>
    <w:pPr>
      <w:spacing w:after="0"/>
      <w:ind w:left="357"/>
    </w:pPr>
    <w:rPr>
      <w:sz w:val="24"/>
      <w:szCs w:val="24"/>
    </w:rPr>
  </w:style>
  <w:style w:type="paragraph" w:customStyle="1" w:styleId="Revisiontext">
    <w:name w:val="Revision_text"/>
    <w:basedOn w:val="a"/>
    <w:autoRedefine/>
    <w:qFormat/>
    <w:pPr>
      <w:widowControl/>
      <w:snapToGrid w:val="0"/>
      <w:spacing w:before="120" w:after="120"/>
    </w:pPr>
    <w:rPr>
      <w:rFonts w:ascii="Times New Roman" w:hAnsi="Times New Roman"/>
      <w:lang w:val="en-US"/>
    </w:rPr>
  </w:style>
  <w:style w:type="paragraph" w:styleId="af">
    <w:name w:val="Title"/>
    <w:basedOn w:val="a"/>
    <w:next w:val="a"/>
    <w:link w:val="af0"/>
    <w:autoRedefine/>
    <w:qFormat/>
    <w:pPr>
      <w:spacing w:line="240" w:lineRule="auto"/>
      <w:contextualSpacing/>
    </w:pPr>
    <w:rPr>
      <w:rFonts w:ascii="Calibri Light" w:hAnsi="Calibri Light"/>
      <w:spacing w:val="-10"/>
      <w:kern w:val="28"/>
      <w:sz w:val="56"/>
      <w:szCs w:val="20"/>
    </w:rPr>
  </w:style>
  <w:style w:type="paragraph" w:styleId="af1">
    <w:name w:val="annotation subject"/>
    <w:basedOn w:val="a4"/>
    <w:next w:val="a4"/>
    <w:autoRedefine/>
    <w:semiHidden/>
    <w:qFormat/>
    <w:rPr>
      <w:b/>
      <w:bCs/>
    </w:rPr>
  </w:style>
  <w:style w:type="table" w:styleId="af2">
    <w:name w:val="Table Grid"/>
    <w:basedOn w:val="a1"/>
    <w:autoRedefine/>
    <w:qFormat/>
    <w:rPr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autoRedefine/>
    <w:qFormat/>
    <w:rPr>
      <w:rFonts w:cs="Times New Roman"/>
      <w:color w:val="954F72"/>
      <w:u w:val="single"/>
    </w:rPr>
  </w:style>
  <w:style w:type="character" w:styleId="af4">
    <w:name w:val="Hyperlink"/>
    <w:uiPriority w:val="99"/>
    <w:qFormat/>
    <w:rPr>
      <w:color w:val="0563C1"/>
      <w:u w:val="single"/>
    </w:rPr>
  </w:style>
  <w:style w:type="character" w:styleId="af5">
    <w:name w:val="annotation reference"/>
    <w:semiHidden/>
    <w:qFormat/>
    <w:rPr>
      <w:sz w:val="16"/>
    </w:rPr>
  </w:style>
  <w:style w:type="character" w:styleId="af6">
    <w:name w:val="footnote reference"/>
    <w:autoRedefine/>
    <w:qFormat/>
    <w:rPr>
      <w:vertAlign w:val="superscript"/>
    </w:rPr>
  </w:style>
  <w:style w:type="character" w:customStyle="1" w:styleId="10">
    <w:name w:val="标题 1 字符"/>
    <w:link w:val="1"/>
    <w:semiHidden/>
    <w:locked/>
    <w:rPr>
      <w:rFonts w:ascii="Calibri Light" w:eastAsia="宋体" w:hAnsi="Calibri Light"/>
      <w:color w:val="2E74B5"/>
      <w:sz w:val="32"/>
      <w:lang w:val="zh-CN" w:eastAsia="de-DE"/>
    </w:rPr>
  </w:style>
  <w:style w:type="character" w:customStyle="1" w:styleId="11">
    <w:name w:val="明显参考1"/>
    <w:autoRedefine/>
    <w:qFormat/>
    <w:rPr>
      <w:b/>
      <w:smallCaps/>
      <w:color w:val="5B9BD5"/>
      <w:spacing w:val="5"/>
    </w:rPr>
  </w:style>
  <w:style w:type="paragraph" w:styleId="af7">
    <w:name w:val="Quote"/>
    <w:basedOn w:val="a"/>
    <w:next w:val="a"/>
    <w:link w:val="af8"/>
    <w:autoRedefine/>
    <w:qFormat/>
    <w:pPr>
      <w:spacing w:before="200"/>
      <w:ind w:left="864" w:right="864"/>
      <w:jc w:val="center"/>
    </w:pPr>
    <w:rPr>
      <w:i/>
      <w:color w:val="404040"/>
      <w:sz w:val="20"/>
      <w:szCs w:val="20"/>
    </w:rPr>
  </w:style>
  <w:style w:type="character" w:customStyle="1" w:styleId="af8">
    <w:name w:val="引用 字符"/>
    <w:link w:val="af7"/>
    <w:autoRedefine/>
    <w:semiHidden/>
    <w:qFormat/>
    <w:locked/>
    <w:rPr>
      <w:rFonts w:ascii="Arial" w:hAnsi="Arial"/>
      <w:i/>
      <w:color w:val="404040"/>
      <w:lang w:val="zh-CN" w:eastAsia="de-DE"/>
    </w:rPr>
  </w:style>
  <w:style w:type="paragraph" w:styleId="af9">
    <w:name w:val="No Spacing"/>
    <w:autoRedefine/>
    <w:qFormat/>
    <w:rPr>
      <w:sz w:val="22"/>
      <w:szCs w:val="22"/>
      <w:lang w:val="de-AT" w:eastAsia="en-US"/>
    </w:rPr>
  </w:style>
  <w:style w:type="paragraph" w:customStyle="1" w:styleId="HEADLINE">
    <w:name w:val="_HEADLINE"/>
    <w:next w:val="TITLE"/>
    <w:autoRedefine/>
    <w:qFormat/>
    <w:pPr>
      <w:framePr w:w="8820" w:h="360" w:hRule="exact" w:hSpace="180" w:wrap="around" w:vAnchor="text" w:hAnchor="text" w:y="-899"/>
      <w:tabs>
        <w:tab w:val="center" w:pos="4536"/>
        <w:tab w:val="right" w:pos="9072"/>
      </w:tabs>
      <w:spacing w:line="240" w:lineRule="exact"/>
      <w:ind w:firstLine="284"/>
      <w:jc w:val="right"/>
    </w:pPr>
    <w:rPr>
      <w:rFonts w:ascii="Times New Roman" w:hAnsi="Times New Roman"/>
      <w:i/>
      <w:color w:val="000000"/>
      <w:sz w:val="16"/>
      <w:szCs w:val="16"/>
      <w:lang w:eastAsia="de-DE"/>
    </w:rPr>
  </w:style>
  <w:style w:type="paragraph" w:customStyle="1" w:styleId="TITLE">
    <w:name w:val="_TITLE"/>
    <w:next w:val="AUTHOR"/>
    <w:autoRedefine/>
    <w:qFormat/>
    <w:pPr>
      <w:keepNext/>
      <w:suppressAutoHyphens/>
      <w:overflowPunct w:val="0"/>
      <w:autoSpaceDE w:val="0"/>
      <w:autoSpaceDN w:val="0"/>
      <w:adjustRightInd w:val="0"/>
      <w:snapToGrid w:val="0"/>
      <w:spacing w:before="480" w:after="240" w:line="360" w:lineRule="auto"/>
      <w:jc w:val="center"/>
      <w:textAlignment w:val="baseline"/>
    </w:pPr>
    <w:rPr>
      <w:rFonts w:ascii="Times New Roman" w:hAnsi="Times New Roman"/>
      <w:b/>
      <w:sz w:val="28"/>
      <w:szCs w:val="28"/>
    </w:rPr>
  </w:style>
  <w:style w:type="paragraph" w:customStyle="1" w:styleId="AUTHOR">
    <w:name w:val="_AUTHOR"/>
    <w:next w:val="AFFILIATION"/>
    <w:autoRedefine/>
    <w:qFormat/>
    <w:pPr>
      <w:suppressAutoHyphens/>
      <w:overflowPunct w:val="0"/>
      <w:autoSpaceDE w:val="0"/>
      <w:autoSpaceDN w:val="0"/>
      <w:adjustRightInd w:val="0"/>
      <w:spacing w:line="240" w:lineRule="exact"/>
      <w:contextualSpacing/>
      <w:jc w:val="both"/>
      <w:textAlignment w:val="baseline"/>
    </w:pPr>
    <w:rPr>
      <w:rFonts w:ascii="Times New Roman" w:hAnsi="Times New Roman"/>
      <w:color w:val="000000"/>
      <w:sz w:val="22"/>
      <w:lang w:eastAsia="de-DE"/>
    </w:rPr>
  </w:style>
  <w:style w:type="paragraph" w:customStyle="1" w:styleId="AFFILIATION">
    <w:name w:val="_AFFILIATION"/>
    <w:next w:val="AUTHOR"/>
    <w:autoRedefine/>
    <w:qFormat/>
    <w:pPr>
      <w:suppressAutoHyphens/>
      <w:overflowPunct w:val="0"/>
      <w:autoSpaceDE w:val="0"/>
      <w:autoSpaceDN w:val="0"/>
      <w:adjustRightInd w:val="0"/>
      <w:spacing w:after="240" w:line="240" w:lineRule="exact"/>
      <w:contextualSpacing/>
      <w:jc w:val="both"/>
      <w:textAlignment w:val="baseline"/>
    </w:pPr>
    <w:rPr>
      <w:rFonts w:ascii="Times New Roman" w:hAnsi="Times New Roman"/>
      <w:i/>
      <w:color w:val="000000"/>
      <w:sz w:val="22"/>
      <w:szCs w:val="22"/>
      <w:lang w:eastAsia="de-DE"/>
    </w:rPr>
  </w:style>
  <w:style w:type="paragraph" w:customStyle="1" w:styleId="ABSTRACT">
    <w:name w:val="_ABSTRACT"/>
    <w:autoRedefine/>
    <w:qFormat/>
    <w:pPr>
      <w:spacing w:before="240" w:after="120" w:line="360" w:lineRule="auto"/>
      <w:contextualSpacing/>
      <w:jc w:val="both"/>
    </w:pPr>
    <w:rPr>
      <w:rFonts w:ascii="Times New Roman" w:hAnsi="Times New Roman"/>
      <w:color w:val="000000"/>
      <w:sz w:val="22"/>
      <w:lang w:val="en-GB" w:eastAsia="de-DE"/>
    </w:rPr>
  </w:style>
  <w:style w:type="paragraph" w:customStyle="1" w:styleId="HEADING1">
    <w:name w:val="_HEADING 1"/>
    <w:basedOn w:val="1"/>
    <w:next w:val="PARAGRAPHNOINDENT"/>
    <w:autoRedefine/>
    <w:qFormat/>
    <w:pPr>
      <w:numPr>
        <w:numId w:val="3"/>
      </w:numPr>
      <w:tabs>
        <w:tab w:val="left" w:pos="357"/>
      </w:tabs>
      <w:suppressAutoHyphens/>
      <w:spacing w:after="120"/>
      <w:ind w:left="357" w:hanging="357"/>
      <w:jc w:val="left"/>
    </w:pPr>
    <w:rPr>
      <w:rFonts w:ascii="Times New Roman" w:hAnsi="Times New Roman"/>
      <w:bCs/>
      <w:color w:val="000000"/>
      <w:sz w:val="24"/>
      <w:szCs w:val="24"/>
      <w:lang w:val="en-US"/>
    </w:rPr>
  </w:style>
  <w:style w:type="paragraph" w:customStyle="1" w:styleId="HEADING2">
    <w:name w:val="_HEADING 2"/>
    <w:next w:val="PARAGRAPHREVIEWCOMMENTS"/>
    <w:qFormat/>
    <w:pPr>
      <w:keepNext/>
      <w:keepLines/>
      <w:numPr>
        <w:ilvl w:val="1"/>
        <w:numId w:val="3"/>
      </w:numPr>
      <w:suppressAutoHyphens/>
      <w:spacing w:before="360" w:after="240" w:line="240" w:lineRule="exact"/>
      <w:contextualSpacing/>
      <w:jc w:val="both"/>
    </w:pPr>
    <w:rPr>
      <w:rFonts w:ascii="Times New Roman" w:hAnsi="Times New Roman"/>
      <w:i/>
      <w:color w:val="000000"/>
      <w:sz w:val="24"/>
      <w:lang w:eastAsia="de-DE"/>
    </w:rPr>
  </w:style>
  <w:style w:type="paragraph" w:customStyle="1" w:styleId="PARAGRAPHREVIEWCOMMENTS">
    <w:name w:val="_PARAGRAPH REVIEW COMMENTS"/>
    <w:basedOn w:val="PARAGRAPHNOINDENT"/>
    <w:next w:val="PARAGRAPHNOINDENT"/>
    <w:autoRedefine/>
    <w:qFormat/>
    <w:pPr>
      <w:spacing w:before="240"/>
      <w:contextualSpacing/>
    </w:pPr>
    <w:rPr>
      <w:i/>
      <w:color w:val="0070C0"/>
    </w:rPr>
  </w:style>
  <w:style w:type="paragraph" w:customStyle="1" w:styleId="HEADING3">
    <w:name w:val="_HEADING 3"/>
    <w:next w:val="PARAGRAPHREVIEWCOMMENTS"/>
    <w:autoRedefine/>
    <w:qFormat/>
    <w:pPr>
      <w:keepNext/>
      <w:keepLines/>
      <w:numPr>
        <w:ilvl w:val="2"/>
        <w:numId w:val="3"/>
      </w:numPr>
      <w:suppressAutoHyphens/>
      <w:spacing w:before="240" w:after="240" w:line="240" w:lineRule="exact"/>
      <w:contextualSpacing/>
      <w:jc w:val="both"/>
    </w:pPr>
    <w:rPr>
      <w:rFonts w:ascii="Times New Roman" w:hAnsi="Times New Roman"/>
      <w:i/>
      <w:color w:val="000000"/>
      <w:sz w:val="24"/>
      <w:lang w:eastAsia="de-DE"/>
    </w:rPr>
  </w:style>
  <w:style w:type="paragraph" w:customStyle="1" w:styleId="Commenttext">
    <w:name w:val="Comment_text"/>
    <w:basedOn w:val="HEADING1"/>
    <w:autoRedefine/>
    <w:pPr>
      <w:keepNext w:val="0"/>
      <w:keepLines w:val="0"/>
      <w:numPr>
        <w:numId w:val="0"/>
      </w:numPr>
      <w:snapToGrid w:val="0"/>
    </w:pPr>
    <w:rPr>
      <w:b/>
      <w:i/>
      <w:sz w:val="22"/>
      <w:szCs w:val="22"/>
    </w:rPr>
  </w:style>
  <w:style w:type="character" w:customStyle="1" w:styleId="af0">
    <w:name w:val="标题 字符"/>
    <w:link w:val="af"/>
    <w:autoRedefine/>
    <w:semiHidden/>
    <w:qFormat/>
    <w:locked/>
    <w:rPr>
      <w:rFonts w:ascii="Calibri Light" w:eastAsia="宋体" w:hAnsi="Calibri Light"/>
      <w:color w:val="000000"/>
      <w:spacing w:val="-10"/>
      <w:kern w:val="28"/>
      <w:sz w:val="56"/>
      <w:lang w:val="zh-CN" w:eastAsia="de-DE"/>
    </w:rPr>
  </w:style>
  <w:style w:type="paragraph" w:customStyle="1" w:styleId="FIGURE">
    <w:name w:val="_FIGURE"/>
    <w:next w:val="FIGURECAPTION"/>
    <w:autoRedefine/>
    <w:qFormat/>
    <w:pPr>
      <w:spacing w:before="120" w:after="120"/>
      <w:jc w:val="center"/>
    </w:pPr>
    <w:rPr>
      <w:rFonts w:ascii="Times New Roman" w:hAnsi="Times New Roman"/>
      <w:color w:val="000000"/>
      <w:lang w:val="en-GB"/>
    </w:rPr>
  </w:style>
  <w:style w:type="paragraph" w:customStyle="1" w:styleId="FIGURECAPTION">
    <w:name w:val="_FIGURE CAPTION"/>
    <w:basedOn w:val="FIGURE"/>
    <w:next w:val="a"/>
    <w:autoRedefine/>
    <w:qFormat/>
    <w:pPr>
      <w:keepLines/>
      <w:spacing w:after="480" w:line="360" w:lineRule="auto"/>
      <w:jc w:val="both"/>
    </w:pPr>
    <w:rPr>
      <w:sz w:val="22"/>
      <w:szCs w:val="22"/>
    </w:rPr>
  </w:style>
  <w:style w:type="character" w:customStyle="1" w:styleId="ab">
    <w:name w:val="页眉 字符"/>
    <w:link w:val="aa"/>
    <w:autoRedefine/>
    <w:qFormat/>
    <w:locked/>
    <w:rPr>
      <w:rFonts w:ascii="Arial" w:hAnsi="Arial"/>
      <w:color w:val="000000"/>
      <w:lang w:val="zh-CN" w:eastAsia="de-DE"/>
    </w:rPr>
  </w:style>
  <w:style w:type="character" w:customStyle="1" w:styleId="a9">
    <w:name w:val="页脚 字符"/>
    <w:link w:val="a8"/>
    <w:autoRedefine/>
    <w:semiHidden/>
    <w:qFormat/>
    <w:locked/>
    <w:rPr>
      <w:rFonts w:ascii="Arial" w:hAnsi="Arial"/>
      <w:color w:val="000000"/>
      <w:lang w:val="zh-CN" w:eastAsia="de-DE"/>
    </w:rPr>
  </w:style>
  <w:style w:type="paragraph" w:customStyle="1" w:styleId="TABLE">
    <w:name w:val="_TABLE"/>
    <w:autoRedefine/>
    <w:pPr>
      <w:keepLines/>
      <w:snapToGrid w:val="0"/>
      <w:spacing w:line="240" w:lineRule="atLeast"/>
      <w:jc w:val="center"/>
    </w:pPr>
    <w:rPr>
      <w:rFonts w:ascii="Times New Roman" w:eastAsia="Times New Roman" w:hAnsi="Times New Roman"/>
      <w:color w:val="000000"/>
      <w:sz w:val="22"/>
      <w:lang w:val="en-GB"/>
    </w:rPr>
  </w:style>
  <w:style w:type="paragraph" w:customStyle="1" w:styleId="HEADINGWO">
    <w:name w:val="_HEADING WO#"/>
    <w:basedOn w:val="HEADING1"/>
    <w:next w:val="a"/>
    <w:autoRedefine/>
    <w:qFormat/>
    <w:pPr>
      <w:spacing w:before="720"/>
      <w:ind w:left="0" w:firstLine="0"/>
    </w:pPr>
    <w:rPr>
      <w:lang w:val="en-GB"/>
    </w:rPr>
  </w:style>
  <w:style w:type="paragraph" w:customStyle="1" w:styleId="REFERENCES">
    <w:name w:val="_REFERENCES"/>
    <w:basedOn w:val="a"/>
    <w:autoRedefine/>
    <w:qFormat/>
    <w:pPr>
      <w:widowControl/>
      <w:spacing w:after="120" w:line="240" w:lineRule="auto"/>
      <w:ind w:left="340" w:hanging="340"/>
    </w:pPr>
    <w:rPr>
      <w:rFonts w:ascii="Times New Roman" w:hAnsi="Times New Roman"/>
      <w:szCs w:val="20"/>
      <w:lang w:val="en-US"/>
    </w:rPr>
  </w:style>
  <w:style w:type="paragraph" w:customStyle="1" w:styleId="Tabellentext">
    <w:name w:val="Tabellentext"/>
    <w:basedOn w:val="a"/>
    <w:semiHidden/>
    <w:qFormat/>
    <w:pPr>
      <w:keepNext/>
      <w:jc w:val="left"/>
    </w:pPr>
  </w:style>
  <w:style w:type="paragraph" w:customStyle="1" w:styleId="TABLECAPTION">
    <w:name w:val="_TABLE CAPTION"/>
    <w:basedOn w:val="TABLE"/>
    <w:next w:val="TABLE"/>
    <w:autoRedefine/>
    <w:qFormat/>
    <w:pPr>
      <w:keepNext/>
      <w:spacing w:before="240" w:after="120" w:line="240" w:lineRule="auto"/>
      <w:contextualSpacing/>
    </w:pPr>
    <w:rPr>
      <w:szCs w:val="22"/>
    </w:rPr>
  </w:style>
  <w:style w:type="character" w:styleId="afa">
    <w:name w:val="Placeholder Text"/>
    <w:autoRedefine/>
    <w:semiHidden/>
    <w:rPr>
      <w:color w:val="808080"/>
    </w:rPr>
  </w:style>
  <w:style w:type="paragraph" w:customStyle="1" w:styleId="EQUATION">
    <w:name w:val="_EQUATION"/>
    <w:basedOn w:val="a"/>
    <w:autoRedefine/>
    <w:qFormat/>
    <w:pPr>
      <w:widowControl/>
      <w:tabs>
        <w:tab w:val="center" w:pos="4536"/>
        <w:tab w:val="right" w:pos="9072"/>
      </w:tabs>
    </w:pPr>
    <w:rPr>
      <w:rFonts w:ascii="Times New Roman" w:hAnsi="Times New Roman"/>
      <w:szCs w:val="20"/>
      <w:lang w:eastAsia="en-GB"/>
    </w:rPr>
  </w:style>
  <w:style w:type="paragraph" w:customStyle="1" w:styleId="LISTBULLETED">
    <w:name w:val="_LIST BULLETED"/>
    <w:basedOn w:val="PARAGRAPHREVIEWCOMMENTS"/>
    <w:qFormat/>
    <w:pPr>
      <w:numPr>
        <w:numId w:val="4"/>
      </w:numPr>
      <w:tabs>
        <w:tab w:val="left" w:pos="284"/>
      </w:tabs>
      <w:spacing w:after="240"/>
      <w:ind w:left="0" w:firstLine="0"/>
    </w:pPr>
  </w:style>
  <w:style w:type="paragraph" w:customStyle="1" w:styleId="LISTNUMBERED">
    <w:name w:val="_LIST NUMBERED"/>
    <w:basedOn w:val="LISTBULLETED"/>
    <w:autoRedefine/>
    <w:qFormat/>
    <w:pPr>
      <w:numPr>
        <w:numId w:val="5"/>
      </w:numPr>
    </w:pPr>
  </w:style>
  <w:style w:type="paragraph" w:customStyle="1" w:styleId="ABSTRACT0">
    <w:name w:val="ABSTRACT"/>
    <w:basedOn w:val="a"/>
    <w:qFormat/>
    <w:pPr>
      <w:widowControl/>
      <w:spacing w:after="120" w:line="240" w:lineRule="atLeast"/>
      <w:jc w:val="left"/>
    </w:pPr>
    <w:rPr>
      <w:rFonts w:cs="Arial"/>
      <w:sz w:val="20"/>
      <w:szCs w:val="20"/>
      <w:lang w:val="en-CA" w:eastAsia="zh-CN"/>
    </w:rPr>
  </w:style>
  <w:style w:type="paragraph" w:customStyle="1" w:styleId="EndNoteBibliographyTitle">
    <w:name w:val="EndNote Bibliography Title"/>
    <w:basedOn w:val="a"/>
    <w:link w:val="EndNoteBibliographyTitleChar"/>
    <w:pPr>
      <w:jc w:val="center"/>
    </w:pPr>
    <w:rPr>
      <w:rFonts w:ascii="Times New Roman" w:hAnsi="Times New Roman"/>
      <w:lang w:val="de-DE"/>
    </w:rPr>
  </w:style>
  <w:style w:type="character" w:customStyle="1" w:styleId="EndNoteBibliographyTitleChar">
    <w:name w:val="EndNote Bibliography Title Char"/>
    <w:link w:val="EndNoteBibliographyTitle"/>
    <w:autoRedefine/>
    <w:qFormat/>
    <w:locked/>
    <w:rPr>
      <w:rFonts w:ascii="Times New Roman" w:hAnsi="Times New Roman"/>
      <w:color w:val="000000"/>
      <w:sz w:val="22"/>
      <w:szCs w:val="22"/>
      <w:lang w:val="de-DE" w:eastAsia="de-DE"/>
    </w:rPr>
  </w:style>
  <w:style w:type="paragraph" w:customStyle="1" w:styleId="EndNoteBibliography">
    <w:name w:val="EndNote Bibliography"/>
    <w:basedOn w:val="REFERENCES"/>
    <w:link w:val="EndNoteBibliographyChar"/>
    <w:qFormat/>
    <w:pPr>
      <w:spacing w:before="60" w:line="360" w:lineRule="auto"/>
      <w:ind w:left="397" w:hanging="397"/>
    </w:pPr>
  </w:style>
  <w:style w:type="character" w:customStyle="1" w:styleId="EndNoteBibliographyChar">
    <w:name w:val="EndNote Bibliography Char"/>
    <w:link w:val="EndNoteBibliography"/>
    <w:autoRedefine/>
    <w:qFormat/>
    <w:locked/>
    <w:rPr>
      <w:rFonts w:ascii="Times New Roman" w:hAnsi="Times New Roman"/>
      <w:color w:val="000000"/>
      <w:sz w:val="22"/>
      <w:lang w:eastAsia="de-DE"/>
    </w:rPr>
  </w:style>
  <w:style w:type="character" w:customStyle="1" w:styleId="a6">
    <w:name w:val="正文文本 字符"/>
    <w:link w:val="a5"/>
    <w:autoRedefine/>
    <w:locked/>
    <w:rPr>
      <w:rFonts w:ascii="Times New Roman" w:hAnsi="Times New Roman"/>
      <w:sz w:val="20"/>
      <w:lang w:val="en-CA" w:eastAsia="en-CA"/>
    </w:rPr>
  </w:style>
  <w:style w:type="paragraph" w:customStyle="1" w:styleId="MTDisplayEquation">
    <w:name w:val="MTDisplayEquation"/>
    <w:basedOn w:val="a"/>
    <w:next w:val="PARAGRAPHNOINDENT"/>
    <w:link w:val="MTDisplayEquationChar"/>
    <w:autoRedefine/>
    <w:qFormat/>
    <w:pPr>
      <w:widowControl/>
      <w:tabs>
        <w:tab w:val="center" w:pos="4820"/>
        <w:tab w:val="right" w:pos="9639"/>
      </w:tabs>
      <w:spacing w:before="120" w:after="120" w:line="240" w:lineRule="auto"/>
    </w:pPr>
    <w:rPr>
      <w:rFonts w:ascii="Times New Roman" w:hAnsi="Times New Roman"/>
      <w:szCs w:val="20"/>
      <w:lang w:eastAsia="en-GB"/>
    </w:rPr>
  </w:style>
  <w:style w:type="character" w:customStyle="1" w:styleId="MTDisplayEquationChar">
    <w:name w:val="MTDisplayEquation Char"/>
    <w:link w:val="MTDisplayEquation"/>
    <w:autoRedefine/>
    <w:locked/>
    <w:rPr>
      <w:rFonts w:ascii="Times New Roman" w:hAnsi="Times New Roman"/>
      <w:color w:val="000000"/>
      <w:sz w:val="22"/>
      <w:lang w:val="en-GB" w:eastAsia="en-GB"/>
    </w:rPr>
  </w:style>
  <w:style w:type="character" w:customStyle="1" w:styleId="MTEquationSection">
    <w:name w:val="MTEquationSection"/>
    <w:autoRedefine/>
    <w:qFormat/>
    <w:rPr>
      <w:color w:val="FF0000"/>
    </w:rPr>
  </w:style>
  <w:style w:type="character" w:customStyle="1" w:styleId="mw-headline">
    <w:name w:val="mw-headline"/>
    <w:autoRedefine/>
  </w:style>
  <w:style w:type="paragraph" w:customStyle="1" w:styleId="CaptionFigure">
    <w:name w:val="Caption Figure"/>
    <w:basedOn w:val="a"/>
    <w:next w:val="a5"/>
    <w:autoRedefine/>
    <w:qFormat/>
    <w:pPr>
      <w:widowControl/>
      <w:numPr>
        <w:numId w:val="6"/>
      </w:numPr>
      <w:spacing w:before="240" w:after="240"/>
      <w:jc w:val="center"/>
    </w:pPr>
    <w:rPr>
      <w:color w:val="auto"/>
      <w:sz w:val="20"/>
      <w:szCs w:val="20"/>
      <w:lang w:val="en-CA" w:eastAsia="en-CA"/>
    </w:rPr>
  </w:style>
  <w:style w:type="paragraph" w:customStyle="1" w:styleId="Figure0">
    <w:name w:val="Figure"/>
    <w:basedOn w:val="a5"/>
    <w:next w:val="CaptionFigure"/>
    <w:autoRedefine/>
    <w:qFormat/>
    <w:pPr>
      <w:jc w:val="center"/>
    </w:pPr>
    <w:rPr>
      <w:lang w:eastAsia="zh-CN"/>
    </w:rPr>
  </w:style>
  <w:style w:type="paragraph" w:customStyle="1" w:styleId="forTOC">
    <w:name w:val="forTOC"/>
    <w:basedOn w:val="a"/>
    <w:next w:val="a"/>
    <w:qFormat/>
    <w:pPr>
      <w:widowControl/>
      <w:spacing w:before="240" w:after="240" w:line="240" w:lineRule="auto"/>
      <w:jc w:val="left"/>
    </w:pPr>
    <w:rPr>
      <w:color w:val="auto"/>
      <w:sz w:val="28"/>
      <w:szCs w:val="20"/>
      <w:lang w:val="en-CA" w:eastAsia="en-CA"/>
    </w:rPr>
  </w:style>
  <w:style w:type="paragraph" w:customStyle="1" w:styleId="FigureCaption0">
    <w:name w:val="FigureCaption"/>
    <w:basedOn w:val="a5"/>
    <w:next w:val="a"/>
    <w:autoRedefine/>
    <w:qFormat/>
    <w:pPr>
      <w:spacing w:before="0" w:after="240" w:line="240" w:lineRule="auto"/>
    </w:pPr>
    <w:rPr>
      <w:szCs w:val="24"/>
      <w:lang w:val="en-US" w:eastAsia="en-US"/>
    </w:rPr>
  </w:style>
  <w:style w:type="paragraph" w:customStyle="1" w:styleId="MOMENCLATURE">
    <w:name w:val="_MOMENCLATURE"/>
    <w:basedOn w:val="ABSTRACT"/>
    <w:autoRedefine/>
    <w:qFormat/>
    <w:pPr>
      <w:spacing w:before="0"/>
    </w:pPr>
  </w:style>
  <w:style w:type="paragraph" w:customStyle="1" w:styleId="FIGURESUBCAPTION">
    <w:name w:val="_FIGURE SUB CAPTION"/>
    <w:basedOn w:val="a"/>
    <w:autoRedefine/>
    <w:qFormat/>
    <w:pPr>
      <w:spacing w:line="240" w:lineRule="auto"/>
      <w:jc w:val="center"/>
    </w:pPr>
    <w:rPr>
      <w:rFonts w:ascii="Times New Roman" w:hAnsi="Times New Roman"/>
      <w:lang w:eastAsia="zh-CN"/>
    </w:rPr>
  </w:style>
  <w:style w:type="character" w:customStyle="1" w:styleId="ad">
    <w:name w:val="脚注文本 字符"/>
    <w:link w:val="ac"/>
    <w:locked/>
    <w:rPr>
      <w:rFonts w:ascii="Arial" w:hAnsi="Arial"/>
      <w:color w:val="000000"/>
      <w:lang w:val="de-AT" w:eastAsia="de-DE"/>
    </w:rPr>
  </w:style>
  <w:style w:type="paragraph" w:customStyle="1" w:styleId="CODE">
    <w:name w:val="_CODE"/>
    <w:basedOn w:val="a"/>
    <w:autoRedefine/>
    <w:qFormat/>
    <w:pPr>
      <w:widowControl/>
      <w:autoSpaceDE w:val="0"/>
      <w:autoSpaceDN w:val="0"/>
      <w:adjustRightInd w:val="0"/>
      <w:spacing w:line="240" w:lineRule="auto"/>
      <w:jc w:val="left"/>
    </w:pPr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PARAGRAPHNOINDENTChar">
    <w:name w:val="_PARAGRAPH NO INDENT Char"/>
    <w:link w:val="PARAGRAPHNOINDENT"/>
    <w:autoRedefine/>
    <w:qFormat/>
    <w:locked/>
    <w:rPr>
      <w:rFonts w:ascii="Times New Roman" w:hAnsi="Times New Roman"/>
      <w:color w:val="000000"/>
      <w:sz w:val="24"/>
      <w:szCs w:val="24"/>
      <w:lang w:eastAsia="de-DE"/>
    </w:rPr>
  </w:style>
  <w:style w:type="paragraph" w:customStyle="1" w:styleId="PARAGRAPHINDENT">
    <w:name w:val="_PARAGRAPH INDENT"/>
    <w:basedOn w:val="PARAGRAPHNOINDENT"/>
    <w:autoRedefine/>
    <w:qFormat/>
    <w:pPr>
      <w:ind w:left="714" w:hanging="357"/>
    </w:pPr>
    <w:rPr>
      <w:lang w:val="en-GB"/>
    </w:rPr>
  </w:style>
  <w:style w:type="paragraph" w:customStyle="1" w:styleId="PARAGRAPHSTANDARD">
    <w:name w:val="_PARAGRAPH STANDARD"/>
    <w:autoRedefine/>
    <w:pPr>
      <w:spacing w:line="360" w:lineRule="auto"/>
      <w:ind w:firstLine="284"/>
      <w:jc w:val="both"/>
    </w:pPr>
    <w:rPr>
      <w:rFonts w:ascii="Times New Roman" w:hAnsi="Times New Roman"/>
      <w:color w:val="000000"/>
      <w:sz w:val="22"/>
      <w:lang w:val="en-GB"/>
    </w:rPr>
  </w:style>
  <w:style w:type="paragraph" w:customStyle="1" w:styleId="DATE">
    <w:name w:val="_DATE"/>
    <w:basedOn w:val="AUTHOR"/>
    <w:autoRedefine/>
    <w:qFormat/>
    <w:pPr>
      <w:spacing w:after="240"/>
      <w:jc w:val="center"/>
    </w:pPr>
    <w:rPr>
      <w:color w:val="auto"/>
      <w:szCs w:val="22"/>
      <w:lang w:val="en-GB" w:eastAsia="zh-CN"/>
    </w:rPr>
  </w:style>
  <w:style w:type="character" w:customStyle="1" w:styleId="ind">
    <w:name w:val="ind"/>
    <w:autoRedefine/>
    <w:qFormat/>
  </w:style>
  <w:style w:type="character" w:customStyle="1" w:styleId="30">
    <w:name w:val="标题 3 字符"/>
    <w:link w:val="3"/>
    <w:semiHidden/>
    <w:qFormat/>
    <w:rPr>
      <w:rFonts w:ascii="Calibri Light" w:eastAsia="Times New Roman" w:hAnsi="Calibri Light" w:cs="Times New Roman"/>
      <w:b/>
      <w:bCs/>
      <w:color w:val="000000"/>
      <w:sz w:val="26"/>
      <w:szCs w:val="26"/>
      <w:lang w:val="en-GB" w:eastAsia="de-DE"/>
    </w:rPr>
  </w:style>
  <w:style w:type="character" w:customStyle="1" w:styleId="20">
    <w:name w:val="标题 2 字符"/>
    <w:link w:val="2"/>
    <w:autoRedefine/>
    <w:semiHidden/>
    <w:qFormat/>
    <w:rPr>
      <w:rFonts w:ascii="Calibri Light" w:eastAsia="Times New Roman" w:hAnsi="Calibri Light" w:cs="Times New Roman"/>
      <w:b/>
      <w:bCs/>
      <w:i/>
      <w:iCs/>
      <w:color w:val="000000"/>
      <w:sz w:val="28"/>
      <w:szCs w:val="28"/>
      <w:lang w:val="en-GB" w:eastAsia="de-DE"/>
    </w:rPr>
  </w:style>
  <w:style w:type="character" w:customStyle="1" w:styleId="UnresolvedMention1">
    <w:name w:val="Unresolved Mention1"/>
    <w:basedOn w:val="a0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2">
    <w:name w:val="未处理的提及1"/>
    <w:basedOn w:val="a0"/>
    <w:autoRedefine/>
    <w:uiPriority w:val="99"/>
    <w:semiHidden/>
    <w:unhideWhenUsed/>
    <w:qFormat/>
    <w:rPr>
      <w:color w:val="605E5C"/>
      <w:shd w:val="clear" w:color="auto" w:fill="E1DFDD"/>
    </w:rPr>
  </w:style>
  <w:style w:type="paragraph" w:styleId="afb">
    <w:name w:val="List Paragraph"/>
    <w:basedOn w:val="a"/>
    <w:uiPriority w:val="99"/>
    <w:semiHidden/>
    <w:unhideWhenUsed/>
    <w:rsid w:val="009326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1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37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3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7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01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Papers_Writing\201510_EUROCK_Paper\EUROCK2015_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751E0-28F7-4A62-84FA-E611974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EUROCK2015_Paper.dotx</Template>
  <TotalTime>11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风清月朗</dc:creator>
  <cp:lastModifiedBy>ZhiYANG</cp:lastModifiedBy>
  <cp:revision>4</cp:revision>
  <cp:lastPrinted>2022-05-11T05:02:00Z</cp:lastPrinted>
  <dcterms:created xsi:type="dcterms:W3CDTF">2024-05-14T04:39:00Z</dcterms:created>
  <dcterms:modified xsi:type="dcterms:W3CDTF">2024-05-14T04:48:00Z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KSOProductBuildVer">
    <vt:lpwstr>2052-12.1.0.16729</vt:lpwstr>
  </property>
  <property fmtid="{D5CDD505-2E9C-101B-9397-08002B2CF9AE}" pid="6" name="ICV">
    <vt:lpwstr>5444324E66C8479C853E59A928D56FF9_12</vt:lpwstr>
  </property>
</Properties>
</file>