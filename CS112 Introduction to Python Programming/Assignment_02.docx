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CS112: Python Programming</w:t>
      </w:r>
      <w:r>
        <w:br w:type="textWrapping"/>
      </w:r>
      <w:r>
        <w:t xml:space="preserve">Assignment </w:t>
      </w:r>
      <w:r>
        <w:rPr>
          <w:rFonts w:hint="eastAsia"/>
          <w:lang w:val="en-US" w:eastAsia="zh-CN"/>
        </w:rPr>
        <w:t>02</w:t>
      </w:r>
      <w:r>
        <w:br w:type="textWrapping"/>
      </w:r>
    </w:p>
    <w:p>
      <w:pPr>
        <w:pStyle w:val="35"/>
        <w:ind w:left="360" w:hanging="360"/>
        <w:rPr>
          <w:rFonts w:hint="eastAsia"/>
          <w:lang w:eastAsia="zh-CN"/>
        </w:rPr>
      </w:pPr>
      <w:r>
        <w:rPr>
          <w:rFonts w:hint="eastAsia"/>
          <w:lang w:eastAsia="zh-CN"/>
        </w:rPr>
        <w:t>Write a program including a function to find and print the area of trapezium using the formula area = (1/2) * (a + b) * h. Here, a and b are the two bases of trapezium and h is the height; all are obtained from keyboard input.</w:t>
      </w:r>
    </w:p>
    <w:p>
      <w:pPr>
        <w:pStyle w:val="35"/>
        <w:numPr>
          <w:numId w:val="0"/>
        </w:numPr>
        <w:ind w:leftChars="0"/>
        <w:rPr>
          <w:lang w:eastAsia="zh-CN"/>
        </w:rPr>
      </w:pPr>
    </w:p>
    <w:p>
      <w:pPr>
        <w:pStyle w:val="35"/>
        <w:ind w:left="360" w:hanging="360"/>
        <w:rPr>
          <w:lang w:eastAsia="zh-CN"/>
        </w:rPr>
      </w:pPr>
      <w:r>
        <w:rPr>
          <w:lang w:eastAsia="zh-CN"/>
        </w:rPr>
        <w:t xml:space="preserve">Generate a matrix </w:t>
      </w:r>
      <w:r>
        <w:rPr>
          <w:b/>
          <w:bCs w:val="0"/>
          <w:lang w:eastAsia="zh-CN"/>
        </w:rPr>
        <w:t>A</w:t>
      </w:r>
      <w:r>
        <w:rPr>
          <w:lang w:eastAsia="zh-CN"/>
        </w:rPr>
        <w:t xml:space="preserve"> with random Gaussian entries of dimensions 20 × 50, and do the following matrix operations:</w:t>
      </w:r>
    </w:p>
    <w:p>
      <w:pPr>
        <w:pStyle w:val="14"/>
        <w:rPr>
          <w:b/>
          <w:bCs/>
          <w:lang w:eastAsia="zh-CN"/>
        </w:rPr>
      </w:pPr>
      <w:r>
        <w:rPr>
          <w:b/>
          <w:bCs/>
          <w:lang w:eastAsia="zh-CN"/>
        </w:rPr>
        <w:t>A</w:t>
      </w:r>
      <w:r>
        <w:rPr>
          <w:lang w:eastAsia="zh-CN"/>
        </w:rPr>
        <w:t xml:space="preserve"> + </w:t>
      </w:r>
      <w:r>
        <w:rPr>
          <w:b/>
          <w:bCs/>
          <w:lang w:eastAsia="zh-CN"/>
        </w:rPr>
        <w:t>A</w:t>
      </w:r>
    </w:p>
    <w:p>
      <w:pPr>
        <w:pStyle w:val="14"/>
        <w:rPr>
          <w:vertAlign w:val="superscript"/>
          <w:lang w:eastAsia="zh-CN"/>
        </w:rPr>
      </w:pPr>
      <w:r>
        <w:rPr>
          <w:b/>
          <w:bCs/>
          <w:lang w:eastAsia="zh-CN"/>
        </w:rPr>
        <w:t>AA</w:t>
      </w:r>
      <w:r>
        <w:rPr>
          <w:vertAlign w:val="superscript"/>
          <w:lang w:eastAsia="zh-CN"/>
        </w:rPr>
        <w:t>T</w:t>
      </w:r>
    </w:p>
    <w:p>
      <w:pPr>
        <w:pStyle w:val="14"/>
        <w:rPr>
          <w:lang w:eastAsia="zh-CN"/>
        </w:rPr>
      </w:pPr>
      <w:r>
        <w:rPr>
          <w:b/>
          <w:bCs/>
          <w:lang w:eastAsia="zh-CN"/>
        </w:rPr>
        <w:t>A</w:t>
      </w:r>
      <w:r>
        <w:rPr>
          <w:vertAlign w:val="superscript"/>
          <w:lang w:eastAsia="zh-CN"/>
        </w:rPr>
        <w:t>T</w:t>
      </w:r>
      <w:r>
        <w:rPr>
          <w:b/>
          <w:bCs/>
          <w:lang w:eastAsia="zh-CN"/>
        </w:rPr>
        <w:t>A</w:t>
      </w:r>
    </w:p>
    <w:p>
      <w:pPr>
        <w:pStyle w:val="35"/>
        <w:ind w:left="360" w:hanging="360"/>
        <w:rPr>
          <w:lang w:eastAsia="zh-CN"/>
        </w:rPr>
      </w:pPr>
      <w:r>
        <w:rPr>
          <w:lang w:eastAsia="zh-CN"/>
        </w:rPr>
        <w:t xml:space="preserve">Numerically solve the following system of equations using two approaches: </w:t>
      </w:r>
      <w:r>
        <w:rPr>
          <w:rFonts w:ascii="Courier New" w:hAnsi="Courier New" w:cs="Courier New"/>
          <w:lang w:eastAsia="zh-CN"/>
        </w:rPr>
        <w:t>scipy.linalg.solve</w:t>
      </w:r>
      <w:r>
        <w:rPr>
          <w:lang w:eastAsia="zh-CN"/>
        </w:rPr>
        <w:t xml:space="preserve"> function and </w:t>
      </w:r>
      <w:r>
        <w:rPr>
          <w:position w:val="-6"/>
        </w:rPr>
        <w:object>
          <v:shape id="_x0000_i1025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>
      <w:pPr>
        <w:pStyle w:val="14"/>
        <w:rPr>
          <w:lang w:eastAsia="zh-CN"/>
        </w:rPr>
      </w:pPr>
      <w:r>
        <w:rPr>
          <w:position w:val="-64"/>
        </w:rPr>
        <w:object>
          <v:shape id="_x0000_i1026" o:spt="75" type="#_x0000_t75" style="height:69pt;width:12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pStyle w:val="35"/>
        <w:ind w:left="360" w:hanging="360"/>
      </w:pPr>
      <w:r>
        <w:t xml:space="preserve">Numerically integrate the following integrals : </w:t>
      </w:r>
    </w:p>
    <w:p>
      <w:pPr>
        <w:pStyle w:val="14"/>
      </w:pPr>
      <w:r>
        <w:drawing>
          <wp:inline distT="0" distB="0" distL="114300" distR="114300">
            <wp:extent cx="1162050" cy="615950"/>
            <wp:effectExtent l="0" t="0" r="6350" b="635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6" w:type="first"/>
      <w:footerReference r:id="rId5" w:type="default"/>
      <w:footnotePr>
        <w:numFmt w:val="chicago"/>
        <w:numRestart w:val="eachPage"/>
      </w:footnotePr>
      <w:pgSz w:w="11906" w:h="16838"/>
      <w:pgMar w:top="1899" w:right="1701" w:bottom="1899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820"/>
        <w:tab w:val="right" w:pos="9639"/>
        <w:tab w:val="clear" w:pos="4536"/>
        <w:tab w:val="clear" w:pos="9072"/>
      </w:tabs>
      <w:jc w:val="center"/>
      <w:rPr>
        <w:b/>
        <w:i/>
        <w:sz w:val="18"/>
        <w:szCs w:val="18"/>
      </w:rPr>
    </w:pP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PAGE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5</w:t>
    </w:r>
    <w:r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>/</w:t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NUMPAGES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5</w:t>
    </w:r>
    <w:r>
      <w:rPr>
        <w:b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394"/>
        <w:tab w:val="right" w:pos="8789"/>
        <w:tab w:val="clear" w:pos="4536"/>
        <w:tab w:val="clear" w:pos="9072"/>
      </w:tabs>
      <w:rPr>
        <w:b/>
        <w:i/>
        <w:sz w:val="18"/>
        <w:szCs w:val="18"/>
      </w:rPr>
    </w:pPr>
    <w:r>
      <w:rPr>
        <w:b/>
        <w:i/>
        <w:sz w:val="18"/>
        <w:szCs w:val="18"/>
      </w:rPr>
      <w:tab/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PAGE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6</w:t>
    </w:r>
    <w:r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>/</w:t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NUMPAGES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ab/>
    </w:r>
    <w:r>
      <w:rPr>
        <w:b/>
        <w:i/>
        <w:sz w:val="18"/>
        <w:szCs w:val="18"/>
      </w:rPr>
      <w:t>20151213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8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1">
    <w:nsid w:val="029708E1"/>
    <w:multiLevelType w:val="multilevel"/>
    <w:tmpl w:val="029708E1"/>
    <w:lvl w:ilvl="0" w:tentative="0">
      <w:start w:val="1"/>
      <w:numFmt w:val="bullet"/>
      <w:pStyle w:val="52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nsid w:val="33586DE4"/>
    <w:multiLevelType w:val="multilevel"/>
    <w:tmpl w:val="33586DE4"/>
    <w:lvl w:ilvl="0" w:tentative="0">
      <w:start w:val="1"/>
      <w:numFmt w:val="none"/>
      <w:pStyle w:val="64"/>
      <w:suff w:val="space"/>
      <w:lvlText w:val=""/>
      <w:lvlJc w:val="left"/>
      <w:rPr>
        <w:rFonts w:hint="default" w:ascii="Arial" w:hAnsi="Arial" w:cs="Times New Roman"/>
        <w:b w:val="0"/>
        <w:i w:val="0"/>
        <w:sz w:val="18"/>
        <w:szCs w:val="18"/>
      </w:r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hint="default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 w:cs="Times New Roman"/>
      </w:rPr>
    </w:lvl>
  </w:abstractNum>
  <w:abstractNum w:abstractNumId="3">
    <w:nsid w:val="49FB77C1"/>
    <w:multiLevelType w:val="multilevel"/>
    <w:tmpl w:val="49FB77C1"/>
    <w:lvl w:ilvl="0" w:tentative="0">
      <w:start w:val="1"/>
      <w:numFmt w:val="decimal"/>
      <w:pStyle w:val="53"/>
      <w:lvlText w:val="%1."/>
      <w:lvlJc w:val="left"/>
      <w:pPr>
        <w:ind w:left="1004" w:hanging="360"/>
      </w:pPr>
      <w:rPr>
        <w:rFonts w:hint="default" w:cs="Times New Roman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nsid w:val="5502024C"/>
    <w:multiLevelType w:val="multilevel"/>
    <w:tmpl w:val="5502024C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cs="Times New Roman"/>
      </w:rPr>
    </w:lvl>
    <w:lvl w:ilvl="2" w:tentative="0">
      <w:start w:val="1"/>
      <w:numFmt w:val="decimal"/>
      <w:lvlRestart w:val="0"/>
      <w:lvlText w:val="%1.%2.%3"/>
      <w:lvlJc w:val="left"/>
      <w:pPr>
        <w:ind w:left="851" w:hanging="851"/>
      </w:pPr>
      <w:rPr>
        <w:rFonts w:hint="default" w:cs="Times New Roman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 w:cs="Times New Roman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 w:cs="Times New Roman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 w:cs="Times New Roman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 w:cs="Times New Roman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 w:cs="Times New Roman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 w:cs="Times New Roman"/>
      </w:rPr>
    </w:lvl>
  </w:abstractNum>
  <w:abstractNum w:abstractNumId="5">
    <w:nsid w:val="6E4C399D"/>
    <w:multiLevelType w:val="multilevel"/>
    <w:tmpl w:val="6E4C399D"/>
    <w:lvl w:ilvl="0" w:tentative="0">
      <w:start w:val="1"/>
      <w:numFmt w:val="none"/>
      <w:pStyle w:val="2"/>
      <w:suff w:val="nothing"/>
      <w:lvlText w:val="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cs="Times New Roman"/>
      </w:rPr>
    </w:lvl>
    <w:lvl w:ilvl="2" w:tentative="0">
      <w:start w:val="1"/>
      <w:numFmt w:val="decimal"/>
      <w:lvlRestart w:val="0"/>
      <w:lvlText w:val="%1.%2.%3"/>
      <w:lvlJc w:val="left"/>
      <w:pPr>
        <w:ind w:left="851" w:hanging="851"/>
      </w:pPr>
      <w:rPr>
        <w:rFonts w:hint="default" w:cs="Times New Roman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 w:cs="Times New Roman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 w:cs="Times New Roman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 w:cs="Times New Roman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 w:cs="Times New Roman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 w:cs="Times New Roman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 w:cs="Times New Roman"/>
      </w:rPr>
    </w:lvl>
  </w:abstractNum>
  <w:num w:numId="1">
    <w:abstractNumId w:val="5"/>
  </w:num>
  <w:num w:numId="2">
    <w:abstractNumId w:val="0"/>
  </w:num>
  <w:num w:numId="3">
    <w:abstractNumId w:val="4"/>
    <w:lvlOverride w:ilvl="0">
      <w:lvl w:ilvl="0" w:tentative="1">
        <w:start w:val="1"/>
        <w:numFmt w:val="decimal"/>
        <w:pStyle w:val="35"/>
        <w:lvlText w:val="%1."/>
        <w:lvlJc w:val="left"/>
        <w:pPr>
          <w:ind w:left="360" w:hanging="360"/>
        </w:pPr>
        <w:rPr>
          <w:rFonts w:hint="default" w:cs="Times New Roman"/>
        </w:rPr>
      </w:lvl>
    </w:lvlOverride>
    <w:lvlOverride w:ilvl="1">
      <w:lvl w:ilvl="1" w:tentative="1">
        <w:start w:val="1"/>
        <w:numFmt w:val="decimal"/>
        <w:pStyle w:val="36"/>
        <w:lvlText w:val="%1.%2"/>
        <w:lvlJc w:val="left"/>
        <w:pPr>
          <w:ind w:left="567" w:hanging="567"/>
        </w:pPr>
        <w:rPr>
          <w:rFonts w:hint="default" w:cs="Times New Roman"/>
        </w:rPr>
      </w:lvl>
    </w:lvlOverride>
    <w:lvlOverride w:ilvl="2">
      <w:lvl w:ilvl="2" w:tentative="1">
        <w:start w:val="1"/>
        <w:numFmt w:val="decimal"/>
        <w:lvlRestart w:val="0"/>
        <w:pStyle w:val="38"/>
        <w:lvlText w:val="%1.%2.%3"/>
        <w:lvlJc w:val="left"/>
        <w:pPr>
          <w:ind w:left="851" w:hanging="851"/>
        </w:pPr>
        <w:rPr>
          <w:rFonts w:hint="default" w:cs="Times New Roman"/>
        </w:rPr>
      </w:lvl>
    </w:lvlOverride>
    <w:lvlOverride w:ilvl="3">
      <w:lvl w:ilvl="3" w:tentative="1">
        <w:start w:val="1"/>
        <w:numFmt w:val="decimal"/>
        <w:lvlText w:val="(%4)"/>
        <w:lvlJc w:val="left"/>
        <w:pPr>
          <w:ind w:left="1440" w:hanging="360"/>
        </w:pPr>
        <w:rPr>
          <w:rFonts w:hint="default" w:cs="Times New Roman"/>
        </w:rPr>
      </w:lvl>
    </w:lvlOverride>
    <w:lvlOverride w:ilvl="4">
      <w:lvl w:ilvl="4" w:tentative="1">
        <w:start w:val="1"/>
        <w:numFmt w:val="lowerLetter"/>
        <w:lvlText w:val="(%5)"/>
        <w:lvlJc w:val="left"/>
        <w:pPr>
          <w:ind w:left="1800" w:hanging="360"/>
        </w:pPr>
        <w:rPr>
          <w:rFonts w:hint="default" w:cs="Times New Roman"/>
        </w:rPr>
      </w:lvl>
    </w:lvlOverride>
    <w:lvlOverride w:ilvl="5"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hint="default" w:cs="Times New Roman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20" w:hanging="360"/>
        </w:pPr>
        <w:rPr>
          <w:rFonts w:hint="default" w:cs="Times New Roman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hint="default" w:cs="Times New Roman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hint="default" w:cs="Times New Roman"/>
        </w:rPr>
      </w:lvl>
    </w:lvlOverride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851"/>
  <w:hyphenationZone w:val="425"/>
  <w:characterSpacingControl w:val="doNotCompress"/>
  <w:footnotePr>
    <w:numFmt w:val="chicago"/>
    <w:numRestart w:val="eachPage"/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MDIxNTKxMDEwtTRX0lEKTi0uzszPAykwM6gFAJQraf4tAAAA"/>
    <w:docVar w:name="commondata" w:val="eyJoZGlkIjoiZTQ4ODQwNThiYTg4YTBlNDhkZDRmNGNiNWM5NWE1YzA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arth Planet Sci Letter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452&lt;/HangingIndent&gt;&lt;LineSpacing&gt;1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r2299r075was3erwfp52fvnxzzaa2s9wvzz&quot;&gt;PhD thesis&lt;record-ids&gt;&lt;item&gt;272&lt;/item&gt;&lt;item&gt;295&lt;/item&gt;&lt;/record-ids&gt;&lt;/item&gt;&lt;/Libraries&gt;"/>
  </w:docVars>
  <w:rsids>
    <w:rsidRoot w:val="008C6D02"/>
    <w:rsid w:val="00000166"/>
    <w:rsid w:val="000001F4"/>
    <w:rsid w:val="000009E6"/>
    <w:rsid w:val="00000E66"/>
    <w:rsid w:val="00001348"/>
    <w:rsid w:val="000017D1"/>
    <w:rsid w:val="00001C97"/>
    <w:rsid w:val="00002A61"/>
    <w:rsid w:val="00002BBB"/>
    <w:rsid w:val="00002E32"/>
    <w:rsid w:val="0000300C"/>
    <w:rsid w:val="00003850"/>
    <w:rsid w:val="00003F1C"/>
    <w:rsid w:val="00003FB8"/>
    <w:rsid w:val="00004680"/>
    <w:rsid w:val="00004F1C"/>
    <w:rsid w:val="00004F23"/>
    <w:rsid w:val="00005195"/>
    <w:rsid w:val="000054B5"/>
    <w:rsid w:val="000058F4"/>
    <w:rsid w:val="0000600A"/>
    <w:rsid w:val="00006482"/>
    <w:rsid w:val="00006493"/>
    <w:rsid w:val="000074E4"/>
    <w:rsid w:val="00007AF8"/>
    <w:rsid w:val="00010EC1"/>
    <w:rsid w:val="0001101F"/>
    <w:rsid w:val="0001113F"/>
    <w:rsid w:val="000117E3"/>
    <w:rsid w:val="00011B40"/>
    <w:rsid w:val="0001200B"/>
    <w:rsid w:val="000130B1"/>
    <w:rsid w:val="000131C2"/>
    <w:rsid w:val="00013476"/>
    <w:rsid w:val="00013A8B"/>
    <w:rsid w:val="00013DA7"/>
    <w:rsid w:val="00013F95"/>
    <w:rsid w:val="0001426A"/>
    <w:rsid w:val="00014316"/>
    <w:rsid w:val="000144C4"/>
    <w:rsid w:val="00014B03"/>
    <w:rsid w:val="00015212"/>
    <w:rsid w:val="000153B2"/>
    <w:rsid w:val="000153C8"/>
    <w:rsid w:val="000157C0"/>
    <w:rsid w:val="00015AAE"/>
    <w:rsid w:val="00015BCB"/>
    <w:rsid w:val="00015F44"/>
    <w:rsid w:val="000164BC"/>
    <w:rsid w:val="00016A24"/>
    <w:rsid w:val="0001763F"/>
    <w:rsid w:val="00017E6C"/>
    <w:rsid w:val="00017F36"/>
    <w:rsid w:val="000201C1"/>
    <w:rsid w:val="00020208"/>
    <w:rsid w:val="000202A4"/>
    <w:rsid w:val="00020318"/>
    <w:rsid w:val="0002035A"/>
    <w:rsid w:val="00020719"/>
    <w:rsid w:val="000207B9"/>
    <w:rsid w:val="00020DC0"/>
    <w:rsid w:val="00020E52"/>
    <w:rsid w:val="0002154F"/>
    <w:rsid w:val="00021677"/>
    <w:rsid w:val="0002186A"/>
    <w:rsid w:val="00021E2F"/>
    <w:rsid w:val="00022819"/>
    <w:rsid w:val="00022A48"/>
    <w:rsid w:val="0002314A"/>
    <w:rsid w:val="00023421"/>
    <w:rsid w:val="00023BCC"/>
    <w:rsid w:val="0002436B"/>
    <w:rsid w:val="0002457F"/>
    <w:rsid w:val="000247EC"/>
    <w:rsid w:val="00024B5C"/>
    <w:rsid w:val="00024E5C"/>
    <w:rsid w:val="000258FB"/>
    <w:rsid w:val="00025957"/>
    <w:rsid w:val="00025BD0"/>
    <w:rsid w:val="00025E40"/>
    <w:rsid w:val="0002639B"/>
    <w:rsid w:val="00026406"/>
    <w:rsid w:val="000264DE"/>
    <w:rsid w:val="000269BD"/>
    <w:rsid w:val="00026F7E"/>
    <w:rsid w:val="0002738B"/>
    <w:rsid w:val="00030051"/>
    <w:rsid w:val="00030677"/>
    <w:rsid w:val="00030707"/>
    <w:rsid w:val="0003096F"/>
    <w:rsid w:val="00031083"/>
    <w:rsid w:val="00032741"/>
    <w:rsid w:val="00032BF0"/>
    <w:rsid w:val="00032D4C"/>
    <w:rsid w:val="00032E41"/>
    <w:rsid w:val="000330BC"/>
    <w:rsid w:val="000333E1"/>
    <w:rsid w:val="0003347C"/>
    <w:rsid w:val="00033514"/>
    <w:rsid w:val="000336D4"/>
    <w:rsid w:val="00033CD1"/>
    <w:rsid w:val="000344EE"/>
    <w:rsid w:val="00035205"/>
    <w:rsid w:val="00035C45"/>
    <w:rsid w:val="00035ECC"/>
    <w:rsid w:val="00035F72"/>
    <w:rsid w:val="00035F78"/>
    <w:rsid w:val="000361E3"/>
    <w:rsid w:val="000362B5"/>
    <w:rsid w:val="00036517"/>
    <w:rsid w:val="00036853"/>
    <w:rsid w:val="000368C4"/>
    <w:rsid w:val="000374B3"/>
    <w:rsid w:val="000378FE"/>
    <w:rsid w:val="000401D2"/>
    <w:rsid w:val="00040474"/>
    <w:rsid w:val="0004080B"/>
    <w:rsid w:val="00040973"/>
    <w:rsid w:val="00040BA5"/>
    <w:rsid w:val="000413C8"/>
    <w:rsid w:val="00041B7D"/>
    <w:rsid w:val="00042237"/>
    <w:rsid w:val="000423F2"/>
    <w:rsid w:val="0004297E"/>
    <w:rsid w:val="00042C99"/>
    <w:rsid w:val="00043051"/>
    <w:rsid w:val="0004314B"/>
    <w:rsid w:val="000436DF"/>
    <w:rsid w:val="00043EC4"/>
    <w:rsid w:val="0004406A"/>
    <w:rsid w:val="000448A5"/>
    <w:rsid w:val="00044CA4"/>
    <w:rsid w:val="00044D4A"/>
    <w:rsid w:val="00044F56"/>
    <w:rsid w:val="00045036"/>
    <w:rsid w:val="0004598A"/>
    <w:rsid w:val="00045E7B"/>
    <w:rsid w:val="00045F78"/>
    <w:rsid w:val="000460D4"/>
    <w:rsid w:val="000468D9"/>
    <w:rsid w:val="00046CBA"/>
    <w:rsid w:val="000501A3"/>
    <w:rsid w:val="000501AA"/>
    <w:rsid w:val="000501C5"/>
    <w:rsid w:val="00050208"/>
    <w:rsid w:val="00050542"/>
    <w:rsid w:val="0005097B"/>
    <w:rsid w:val="00051189"/>
    <w:rsid w:val="00051247"/>
    <w:rsid w:val="0005153B"/>
    <w:rsid w:val="000518B4"/>
    <w:rsid w:val="0005196C"/>
    <w:rsid w:val="00051BDE"/>
    <w:rsid w:val="000523D0"/>
    <w:rsid w:val="000525A4"/>
    <w:rsid w:val="000526FE"/>
    <w:rsid w:val="00052C82"/>
    <w:rsid w:val="00052D91"/>
    <w:rsid w:val="000532C4"/>
    <w:rsid w:val="000533F8"/>
    <w:rsid w:val="0005348F"/>
    <w:rsid w:val="0005381F"/>
    <w:rsid w:val="00053996"/>
    <w:rsid w:val="00053E3B"/>
    <w:rsid w:val="00054112"/>
    <w:rsid w:val="00054302"/>
    <w:rsid w:val="00054B54"/>
    <w:rsid w:val="00054BBF"/>
    <w:rsid w:val="00054E8F"/>
    <w:rsid w:val="00054F30"/>
    <w:rsid w:val="00054FEE"/>
    <w:rsid w:val="000552D8"/>
    <w:rsid w:val="0005535E"/>
    <w:rsid w:val="000559FD"/>
    <w:rsid w:val="00055D08"/>
    <w:rsid w:val="000563A6"/>
    <w:rsid w:val="000566A6"/>
    <w:rsid w:val="000567E2"/>
    <w:rsid w:val="00056BCB"/>
    <w:rsid w:val="000571EA"/>
    <w:rsid w:val="00057293"/>
    <w:rsid w:val="000572A5"/>
    <w:rsid w:val="00057486"/>
    <w:rsid w:val="00057856"/>
    <w:rsid w:val="00057FA7"/>
    <w:rsid w:val="00060A8E"/>
    <w:rsid w:val="00060DA6"/>
    <w:rsid w:val="00061BA6"/>
    <w:rsid w:val="00061DE0"/>
    <w:rsid w:val="00061DF9"/>
    <w:rsid w:val="00061EEC"/>
    <w:rsid w:val="00062081"/>
    <w:rsid w:val="00062341"/>
    <w:rsid w:val="000623F4"/>
    <w:rsid w:val="00062E36"/>
    <w:rsid w:val="0006358D"/>
    <w:rsid w:val="0006403E"/>
    <w:rsid w:val="00064546"/>
    <w:rsid w:val="00065080"/>
    <w:rsid w:val="00065101"/>
    <w:rsid w:val="00065862"/>
    <w:rsid w:val="00066617"/>
    <w:rsid w:val="0006662D"/>
    <w:rsid w:val="00066C98"/>
    <w:rsid w:val="00066CB5"/>
    <w:rsid w:val="00066F10"/>
    <w:rsid w:val="00066F44"/>
    <w:rsid w:val="00067327"/>
    <w:rsid w:val="00067794"/>
    <w:rsid w:val="00067DF5"/>
    <w:rsid w:val="0007014C"/>
    <w:rsid w:val="0007036E"/>
    <w:rsid w:val="00070625"/>
    <w:rsid w:val="00070826"/>
    <w:rsid w:val="0007085D"/>
    <w:rsid w:val="0007086F"/>
    <w:rsid w:val="000708F7"/>
    <w:rsid w:val="00070967"/>
    <w:rsid w:val="00071871"/>
    <w:rsid w:val="000720BC"/>
    <w:rsid w:val="00072560"/>
    <w:rsid w:val="00072698"/>
    <w:rsid w:val="000726B8"/>
    <w:rsid w:val="00072939"/>
    <w:rsid w:val="00073683"/>
    <w:rsid w:val="000738D7"/>
    <w:rsid w:val="000739D8"/>
    <w:rsid w:val="00073A3E"/>
    <w:rsid w:val="00073D2E"/>
    <w:rsid w:val="000742EA"/>
    <w:rsid w:val="000746B8"/>
    <w:rsid w:val="00074A65"/>
    <w:rsid w:val="00074AE4"/>
    <w:rsid w:val="00074EA6"/>
    <w:rsid w:val="00075086"/>
    <w:rsid w:val="000750AA"/>
    <w:rsid w:val="00075862"/>
    <w:rsid w:val="00075B98"/>
    <w:rsid w:val="00075D49"/>
    <w:rsid w:val="00076050"/>
    <w:rsid w:val="00076131"/>
    <w:rsid w:val="0007643C"/>
    <w:rsid w:val="00076946"/>
    <w:rsid w:val="000769E9"/>
    <w:rsid w:val="00076B15"/>
    <w:rsid w:val="000772B5"/>
    <w:rsid w:val="0007748B"/>
    <w:rsid w:val="0007774D"/>
    <w:rsid w:val="0008038A"/>
    <w:rsid w:val="00080782"/>
    <w:rsid w:val="00080B71"/>
    <w:rsid w:val="00080BDB"/>
    <w:rsid w:val="00080F23"/>
    <w:rsid w:val="0008102E"/>
    <w:rsid w:val="000812AE"/>
    <w:rsid w:val="00081701"/>
    <w:rsid w:val="00081987"/>
    <w:rsid w:val="00081D65"/>
    <w:rsid w:val="000820ED"/>
    <w:rsid w:val="00082368"/>
    <w:rsid w:val="00082728"/>
    <w:rsid w:val="000828DF"/>
    <w:rsid w:val="000830AA"/>
    <w:rsid w:val="00083149"/>
    <w:rsid w:val="00083476"/>
    <w:rsid w:val="000835B5"/>
    <w:rsid w:val="000837B1"/>
    <w:rsid w:val="00083DE7"/>
    <w:rsid w:val="0008477F"/>
    <w:rsid w:val="00084D27"/>
    <w:rsid w:val="00085660"/>
    <w:rsid w:val="00085866"/>
    <w:rsid w:val="0008593F"/>
    <w:rsid w:val="00086D7B"/>
    <w:rsid w:val="00086E45"/>
    <w:rsid w:val="00087ADE"/>
    <w:rsid w:val="0009099A"/>
    <w:rsid w:val="00090ACD"/>
    <w:rsid w:val="00090E5D"/>
    <w:rsid w:val="00091267"/>
    <w:rsid w:val="000913D1"/>
    <w:rsid w:val="000913FA"/>
    <w:rsid w:val="000914F8"/>
    <w:rsid w:val="000917F8"/>
    <w:rsid w:val="00091CC6"/>
    <w:rsid w:val="0009260C"/>
    <w:rsid w:val="0009271A"/>
    <w:rsid w:val="0009278A"/>
    <w:rsid w:val="00092A06"/>
    <w:rsid w:val="0009330A"/>
    <w:rsid w:val="00093311"/>
    <w:rsid w:val="0009403E"/>
    <w:rsid w:val="0009457D"/>
    <w:rsid w:val="00094A5B"/>
    <w:rsid w:val="00094A7A"/>
    <w:rsid w:val="00094AEF"/>
    <w:rsid w:val="00094C8C"/>
    <w:rsid w:val="00095002"/>
    <w:rsid w:val="00095003"/>
    <w:rsid w:val="0009544F"/>
    <w:rsid w:val="00095CE1"/>
    <w:rsid w:val="00095E5D"/>
    <w:rsid w:val="00096418"/>
    <w:rsid w:val="0009768E"/>
    <w:rsid w:val="000977C9"/>
    <w:rsid w:val="00097DBB"/>
    <w:rsid w:val="00097F67"/>
    <w:rsid w:val="000A0004"/>
    <w:rsid w:val="000A03F4"/>
    <w:rsid w:val="000A084F"/>
    <w:rsid w:val="000A12A9"/>
    <w:rsid w:val="000A1720"/>
    <w:rsid w:val="000A18D5"/>
    <w:rsid w:val="000A1FD1"/>
    <w:rsid w:val="000A23CE"/>
    <w:rsid w:val="000A24AD"/>
    <w:rsid w:val="000A265B"/>
    <w:rsid w:val="000A2F19"/>
    <w:rsid w:val="000A2F9F"/>
    <w:rsid w:val="000A31F5"/>
    <w:rsid w:val="000A3898"/>
    <w:rsid w:val="000A3CD2"/>
    <w:rsid w:val="000A3DFD"/>
    <w:rsid w:val="000A476F"/>
    <w:rsid w:val="000A47EF"/>
    <w:rsid w:val="000A4D3F"/>
    <w:rsid w:val="000A55AD"/>
    <w:rsid w:val="000A56AA"/>
    <w:rsid w:val="000A56EE"/>
    <w:rsid w:val="000A5B3D"/>
    <w:rsid w:val="000A5B44"/>
    <w:rsid w:val="000A63E9"/>
    <w:rsid w:val="000A6563"/>
    <w:rsid w:val="000A6BFA"/>
    <w:rsid w:val="000A6CDC"/>
    <w:rsid w:val="000A706B"/>
    <w:rsid w:val="000A7142"/>
    <w:rsid w:val="000A754A"/>
    <w:rsid w:val="000A788C"/>
    <w:rsid w:val="000A7AFB"/>
    <w:rsid w:val="000A7E67"/>
    <w:rsid w:val="000B016C"/>
    <w:rsid w:val="000B0AF9"/>
    <w:rsid w:val="000B0C18"/>
    <w:rsid w:val="000B0C65"/>
    <w:rsid w:val="000B0C70"/>
    <w:rsid w:val="000B2106"/>
    <w:rsid w:val="000B2C87"/>
    <w:rsid w:val="000B2EC1"/>
    <w:rsid w:val="000B305B"/>
    <w:rsid w:val="000B36A9"/>
    <w:rsid w:val="000B37C5"/>
    <w:rsid w:val="000B39F4"/>
    <w:rsid w:val="000B3A4A"/>
    <w:rsid w:val="000B3B12"/>
    <w:rsid w:val="000B3C6F"/>
    <w:rsid w:val="000B495F"/>
    <w:rsid w:val="000B4BA4"/>
    <w:rsid w:val="000B5E8B"/>
    <w:rsid w:val="000B5FAD"/>
    <w:rsid w:val="000B6345"/>
    <w:rsid w:val="000B65FA"/>
    <w:rsid w:val="000B6642"/>
    <w:rsid w:val="000B69D7"/>
    <w:rsid w:val="000B780C"/>
    <w:rsid w:val="000B7F74"/>
    <w:rsid w:val="000C026A"/>
    <w:rsid w:val="000C03E5"/>
    <w:rsid w:val="000C050F"/>
    <w:rsid w:val="000C0950"/>
    <w:rsid w:val="000C0C1B"/>
    <w:rsid w:val="000C0D23"/>
    <w:rsid w:val="000C1670"/>
    <w:rsid w:val="000C1797"/>
    <w:rsid w:val="000C23E3"/>
    <w:rsid w:val="000C2695"/>
    <w:rsid w:val="000C26A6"/>
    <w:rsid w:val="000C2ABB"/>
    <w:rsid w:val="000C2BA1"/>
    <w:rsid w:val="000C2DD8"/>
    <w:rsid w:val="000C3920"/>
    <w:rsid w:val="000C46FB"/>
    <w:rsid w:val="000C4708"/>
    <w:rsid w:val="000C4B1A"/>
    <w:rsid w:val="000C4EC5"/>
    <w:rsid w:val="000C501E"/>
    <w:rsid w:val="000C5782"/>
    <w:rsid w:val="000C58F5"/>
    <w:rsid w:val="000C5BFF"/>
    <w:rsid w:val="000C5D28"/>
    <w:rsid w:val="000C63F5"/>
    <w:rsid w:val="000C65CA"/>
    <w:rsid w:val="000C662E"/>
    <w:rsid w:val="000C6FDD"/>
    <w:rsid w:val="000C770A"/>
    <w:rsid w:val="000C7B17"/>
    <w:rsid w:val="000D0213"/>
    <w:rsid w:val="000D02C7"/>
    <w:rsid w:val="000D0CD6"/>
    <w:rsid w:val="000D219F"/>
    <w:rsid w:val="000D23E6"/>
    <w:rsid w:val="000D2534"/>
    <w:rsid w:val="000D2555"/>
    <w:rsid w:val="000D2712"/>
    <w:rsid w:val="000D29F3"/>
    <w:rsid w:val="000D3634"/>
    <w:rsid w:val="000D3AEE"/>
    <w:rsid w:val="000D3C8B"/>
    <w:rsid w:val="000D41F5"/>
    <w:rsid w:val="000D48D7"/>
    <w:rsid w:val="000D4BB1"/>
    <w:rsid w:val="000D4C16"/>
    <w:rsid w:val="000D4E05"/>
    <w:rsid w:val="000D4F1B"/>
    <w:rsid w:val="000D51C7"/>
    <w:rsid w:val="000D54AA"/>
    <w:rsid w:val="000D5683"/>
    <w:rsid w:val="000D5B1A"/>
    <w:rsid w:val="000D5CF1"/>
    <w:rsid w:val="000D677E"/>
    <w:rsid w:val="000D6A0E"/>
    <w:rsid w:val="000D6F0B"/>
    <w:rsid w:val="000D7046"/>
    <w:rsid w:val="000D735A"/>
    <w:rsid w:val="000D7394"/>
    <w:rsid w:val="000D760E"/>
    <w:rsid w:val="000D7A99"/>
    <w:rsid w:val="000D7DF4"/>
    <w:rsid w:val="000D7F2F"/>
    <w:rsid w:val="000E0C6D"/>
    <w:rsid w:val="000E124A"/>
    <w:rsid w:val="000E163F"/>
    <w:rsid w:val="000E17A6"/>
    <w:rsid w:val="000E18CA"/>
    <w:rsid w:val="000E1FC1"/>
    <w:rsid w:val="000E218E"/>
    <w:rsid w:val="000E252C"/>
    <w:rsid w:val="000E25A8"/>
    <w:rsid w:val="000E279D"/>
    <w:rsid w:val="000E283A"/>
    <w:rsid w:val="000E2C6E"/>
    <w:rsid w:val="000E3178"/>
    <w:rsid w:val="000E3482"/>
    <w:rsid w:val="000E393A"/>
    <w:rsid w:val="000E4490"/>
    <w:rsid w:val="000E4C7D"/>
    <w:rsid w:val="000E4F31"/>
    <w:rsid w:val="000E51E7"/>
    <w:rsid w:val="000E59FA"/>
    <w:rsid w:val="000E6C66"/>
    <w:rsid w:val="000E711A"/>
    <w:rsid w:val="000E7CF0"/>
    <w:rsid w:val="000E7E7D"/>
    <w:rsid w:val="000E7F1A"/>
    <w:rsid w:val="000F0584"/>
    <w:rsid w:val="000F058D"/>
    <w:rsid w:val="000F073C"/>
    <w:rsid w:val="000F0EDB"/>
    <w:rsid w:val="000F0F81"/>
    <w:rsid w:val="000F136A"/>
    <w:rsid w:val="000F150C"/>
    <w:rsid w:val="000F1A91"/>
    <w:rsid w:val="000F3840"/>
    <w:rsid w:val="000F3892"/>
    <w:rsid w:val="000F3C95"/>
    <w:rsid w:val="000F41F0"/>
    <w:rsid w:val="000F43E3"/>
    <w:rsid w:val="000F4A3D"/>
    <w:rsid w:val="000F4BD0"/>
    <w:rsid w:val="000F4D4E"/>
    <w:rsid w:val="000F4EA3"/>
    <w:rsid w:val="000F506B"/>
    <w:rsid w:val="000F5B2F"/>
    <w:rsid w:val="000F60C1"/>
    <w:rsid w:val="000F6844"/>
    <w:rsid w:val="000F725A"/>
    <w:rsid w:val="001001EA"/>
    <w:rsid w:val="00100267"/>
    <w:rsid w:val="001004DF"/>
    <w:rsid w:val="00100620"/>
    <w:rsid w:val="00100AFA"/>
    <w:rsid w:val="00100BB6"/>
    <w:rsid w:val="00100EAC"/>
    <w:rsid w:val="001010E1"/>
    <w:rsid w:val="0010141E"/>
    <w:rsid w:val="00101529"/>
    <w:rsid w:val="00101DE5"/>
    <w:rsid w:val="00101FCF"/>
    <w:rsid w:val="0010208F"/>
    <w:rsid w:val="001023D3"/>
    <w:rsid w:val="00102B9F"/>
    <w:rsid w:val="00102CDD"/>
    <w:rsid w:val="00102E93"/>
    <w:rsid w:val="00102FD6"/>
    <w:rsid w:val="00103A65"/>
    <w:rsid w:val="00104145"/>
    <w:rsid w:val="00104480"/>
    <w:rsid w:val="001049AA"/>
    <w:rsid w:val="001054FC"/>
    <w:rsid w:val="00105878"/>
    <w:rsid w:val="00105C5F"/>
    <w:rsid w:val="00105E44"/>
    <w:rsid w:val="001065FB"/>
    <w:rsid w:val="00106EC6"/>
    <w:rsid w:val="001071ED"/>
    <w:rsid w:val="00107541"/>
    <w:rsid w:val="00110178"/>
    <w:rsid w:val="0011022E"/>
    <w:rsid w:val="001112B5"/>
    <w:rsid w:val="0011157F"/>
    <w:rsid w:val="00111917"/>
    <w:rsid w:val="00111BCB"/>
    <w:rsid w:val="00111BE2"/>
    <w:rsid w:val="001121E6"/>
    <w:rsid w:val="00112232"/>
    <w:rsid w:val="00112320"/>
    <w:rsid w:val="0011262B"/>
    <w:rsid w:val="00112C2B"/>
    <w:rsid w:val="00112E74"/>
    <w:rsid w:val="00113008"/>
    <w:rsid w:val="00113961"/>
    <w:rsid w:val="0011423A"/>
    <w:rsid w:val="00114386"/>
    <w:rsid w:val="001144E0"/>
    <w:rsid w:val="00114DD5"/>
    <w:rsid w:val="001154C3"/>
    <w:rsid w:val="0011576D"/>
    <w:rsid w:val="00115A8E"/>
    <w:rsid w:val="00115FEC"/>
    <w:rsid w:val="001160EC"/>
    <w:rsid w:val="001160F8"/>
    <w:rsid w:val="0011678C"/>
    <w:rsid w:val="00116A63"/>
    <w:rsid w:val="00116F35"/>
    <w:rsid w:val="001178A2"/>
    <w:rsid w:val="00117A63"/>
    <w:rsid w:val="00117C7C"/>
    <w:rsid w:val="001204B8"/>
    <w:rsid w:val="001206C8"/>
    <w:rsid w:val="0012077D"/>
    <w:rsid w:val="00120D45"/>
    <w:rsid w:val="0012101E"/>
    <w:rsid w:val="001210F0"/>
    <w:rsid w:val="00121126"/>
    <w:rsid w:val="00121501"/>
    <w:rsid w:val="00121A40"/>
    <w:rsid w:val="00121D56"/>
    <w:rsid w:val="00121DC2"/>
    <w:rsid w:val="00122D5A"/>
    <w:rsid w:val="00122FE7"/>
    <w:rsid w:val="00123026"/>
    <w:rsid w:val="00123BCF"/>
    <w:rsid w:val="00123C72"/>
    <w:rsid w:val="00123E61"/>
    <w:rsid w:val="00123FB8"/>
    <w:rsid w:val="0012405F"/>
    <w:rsid w:val="0012429A"/>
    <w:rsid w:val="001255C1"/>
    <w:rsid w:val="0012593B"/>
    <w:rsid w:val="001259E0"/>
    <w:rsid w:val="00125ACB"/>
    <w:rsid w:val="0012615F"/>
    <w:rsid w:val="00126319"/>
    <w:rsid w:val="00126425"/>
    <w:rsid w:val="00126841"/>
    <w:rsid w:val="00126935"/>
    <w:rsid w:val="00126D09"/>
    <w:rsid w:val="00126D3F"/>
    <w:rsid w:val="00126F5A"/>
    <w:rsid w:val="00127E43"/>
    <w:rsid w:val="00127EA6"/>
    <w:rsid w:val="00127FB5"/>
    <w:rsid w:val="00130742"/>
    <w:rsid w:val="00130D40"/>
    <w:rsid w:val="00130E57"/>
    <w:rsid w:val="00130E8C"/>
    <w:rsid w:val="0013121E"/>
    <w:rsid w:val="001312CE"/>
    <w:rsid w:val="00131607"/>
    <w:rsid w:val="001319E4"/>
    <w:rsid w:val="00131F2A"/>
    <w:rsid w:val="0013212D"/>
    <w:rsid w:val="00132338"/>
    <w:rsid w:val="001323DC"/>
    <w:rsid w:val="00132506"/>
    <w:rsid w:val="00132572"/>
    <w:rsid w:val="001330EF"/>
    <w:rsid w:val="00133340"/>
    <w:rsid w:val="00133820"/>
    <w:rsid w:val="00133AC6"/>
    <w:rsid w:val="00134064"/>
    <w:rsid w:val="00134374"/>
    <w:rsid w:val="001345F8"/>
    <w:rsid w:val="00134871"/>
    <w:rsid w:val="001349DC"/>
    <w:rsid w:val="00134A73"/>
    <w:rsid w:val="00134C14"/>
    <w:rsid w:val="00135BA2"/>
    <w:rsid w:val="0013638C"/>
    <w:rsid w:val="00136716"/>
    <w:rsid w:val="0013684E"/>
    <w:rsid w:val="00136C5F"/>
    <w:rsid w:val="00136E26"/>
    <w:rsid w:val="00136EB9"/>
    <w:rsid w:val="001378B8"/>
    <w:rsid w:val="00137CC3"/>
    <w:rsid w:val="00140034"/>
    <w:rsid w:val="00140706"/>
    <w:rsid w:val="00140E24"/>
    <w:rsid w:val="00140F3C"/>
    <w:rsid w:val="00140FEF"/>
    <w:rsid w:val="001410DA"/>
    <w:rsid w:val="00141914"/>
    <w:rsid w:val="00141BF9"/>
    <w:rsid w:val="00141D14"/>
    <w:rsid w:val="00141DAE"/>
    <w:rsid w:val="0014231D"/>
    <w:rsid w:val="00142435"/>
    <w:rsid w:val="0014358F"/>
    <w:rsid w:val="001439CA"/>
    <w:rsid w:val="00143B3F"/>
    <w:rsid w:val="00143FBE"/>
    <w:rsid w:val="00144AA3"/>
    <w:rsid w:val="00144AA6"/>
    <w:rsid w:val="0014567D"/>
    <w:rsid w:val="00145C2F"/>
    <w:rsid w:val="00146824"/>
    <w:rsid w:val="00147093"/>
    <w:rsid w:val="00147752"/>
    <w:rsid w:val="001477BC"/>
    <w:rsid w:val="00150143"/>
    <w:rsid w:val="00150339"/>
    <w:rsid w:val="0015037D"/>
    <w:rsid w:val="00150474"/>
    <w:rsid w:val="0015091D"/>
    <w:rsid w:val="00150F1C"/>
    <w:rsid w:val="00151050"/>
    <w:rsid w:val="001511D5"/>
    <w:rsid w:val="001513F3"/>
    <w:rsid w:val="0015185E"/>
    <w:rsid w:val="001525BB"/>
    <w:rsid w:val="00153150"/>
    <w:rsid w:val="001533BB"/>
    <w:rsid w:val="00153E7D"/>
    <w:rsid w:val="00154213"/>
    <w:rsid w:val="00154263"/>
    <w:rsid w:val="0015465D"/>
    <w:rsid w:val="00154BB3"/>
    <w:rsid w:val="0015501E"/>
    <w:rsid w:val="0015514B"/>
    <w:rsid w:val="00155494"/>
    <w:rsid w:val="00155AAE"/>
    <w:rsid w:val="00155C53"/>
    <w:rsid w:val="001564B4"/>
    <w:rsid w:val="001564CA"/>
    <w:rsid w:val="00156530"/>
    <w:rsid w:val="00156E68"/>
    <w:rsid w:val="001570DC"/>
    <w:rsid w:val="00157171"/>
    <w:rsid w:val="001576A3"/>
    <w:rsid w:val="001576AC"/>
    <w:rsid w:val="00157A79"/>
    <w:rsid w:val="00160317"/>
    <w:rsid w:val="00160AEE"/>
    <w:rsid w:val="001611BE"/>
    <w:rsid w:val="001617CC"/>
    <w:rsid w:val="0016273C"/>
    <w:rsid w:val="0016274C"/>
    <w:rsid w:val="00162B79"/>
    <w:rsid w:val="0016353E"/>
    <w:rsid w:val="00163703"/>
    <w:rsid w:val="0016373E"/>
    <w:rsid w:val="001638CE"/>
    <w:rsid w:val="001639F1"/>
    <w:rsid w:val="00163B18"/>
    <w:rsid w:val="00163B1B"/>
    <w:rsid w:val="00163D9F"/>
    <w:rsid w:val="00163EE1"/>
    <w:rsid w:val="00163EF7"/>
    <w:rsid w:val="0016401B"/>
    <w:rsid w:val="00164699"/>
    <w:rsid w:val="00165198"/>
    <w:rsid w:val="00166411"/>
    <w:rsid w:val="00166782"/>
    <w:rsid w:val="00166C1A"/>
    <w:rsid w:val="00166D33"/>
    <w:rsid w:val="001671AD"/>
    <w:rsid w:val="0016738D"/>
    <w:rsid w:val="0016789A"/>
    <w:rsid w:val="0016791D"/>
    <w:rsid w:val="00170A1A"/>
    <w:rsid w:val="00171018"/>
    <w:rsid w:val="001713FA"/>
    <w:rsid w:val="001716E4"/>
    <w:rsid w:val="00171761"/>
    <w:rsid w:val="00171CDA"/>
    <w:rsid w:val="00171D45"/>
    <w:rsid w:val="00171D94"/>
    <w:rsid w:val="00171E23"/>
    <w:rsid w:val="00171E9C"/>
    <w:rsid w:val="00172323"/>
    <w:rsid w:val="00172FCB"/>
    <w:rsid w:val="00173048"/>
    <w:rsid w:val="00173C9F"/>
    <w:rsid w:val="00173DD4"/>
    <w:rsid w:val="00174F02"/>
    <w:rsid w:val="001755A9"/>
    <w:rsid w:val="001757C8"/>
    <w:rsid w:val="00175CF3"/>
    <w:rsid w:val="00176C02"/>
    <w:rsid w:val="0017733E"/>
    <w:rsid w:val="00177639"/>
    <w:rsid w:val="00177783"/>
    <w:rsid w:val="00177C25"/>
    <w:rsid w:val="00177CDF"/>
    <w:rsid w:val="00177CF7"/>
    <w:rsid w:val="001800EF"/>
    <w:rsid w:val="00180149"/>
    <w:rsid w:val="001801DC"/>
    <w:rsid w:val="00180406"/>
    <w:rsid w:val="00180D17"/>
    <w:rsid w:val="00180DFB"/>
    <w:rsid w:val="0018105D"/>
    <w:rsid w:val="001815C0"/>
    <w:rsid w:val="00181769"/>
    <w:rsid w:val="00181F56"/>
    <w:rsid w:val="00181FCB"/>
    <w:rsid w:val="00182E34"/>
    <w:rsid w:val="00183807"/>
    <w:rsid w:val="00183955"/>
    <w:rsid w:val="00183ECB"/>
    <w:rsid w:val="001841E5"/>
    <w:rsid w:val="001842A7"/>
    <w:rsid w:val="00184405"/>
    <w:rsid w:val="00184842"/>
    <w:rsid w:val="00184CB4"/>
    <w:rsid w:val="00185C42"/>
    <w:rsid w:val="001863D9"/>
    <w:rsid w:val="00186DBB"/>
    <w:rsid w:val="0018730F"/>
    <w:rsid w:val="00187BB2"/>
    <w:rsid w:val="00187D49"/>
    <w:rsid w:val="00190A4D"/>
    <w:rsid w:val="00191AA9"/>
    <w:rsid w:val="00191EDF"/>
    <w:rsid w:val="00192260"/>
    <w:rsid w:val="00192921"/>
    <w:rsid w:val="00192FA8"/>
    <w:rsid w:val="00193B8E"/>
    <w:rsid w:val="00193D0D"/>
    <w:rsid w:val="00193FFC"/>
    <w:rsid w:val="0019405C"/>
    <w:rsid w:val="00194BCC"/>
    <w:rsid w:val="001957F6"/>
    <w:rsid w:val="00195D50"/>
    <w:rsid w:val="00195FF5"/>
    <w:rsid w:val="0019669C"/>
    <w:rsid w:val="001966CB"/>
    <w:rsid w:val="00197507"/>
    <w:rsid w:val="001978C4"/>
    <w:rsid w:val="00197A38"/>
    <w:rsid w:val="00197DE7"/>
    <w:rsid w:val="001A04DD"/>
    <w:rsid w:val="001A0BDE"/>
    <w:rsid w:val="001A0BEA"/>
    <w:rsid w:val="001A0C96"/>
    <w:rsid w:val="001A0CAD"/>
    <w:rsid w:val="001A0E06"/>
    <w:rsid w:val="001A0F3B"/>
    <w:rsid w:val="001A1025"/>
    <w:rsid w:val="001A182A"/>
    <w:rsid w:val="001A1944"/>
    <w:rsid w:val="001A1B68"/>
    <w:rsid w:val="001A2218"/>
    <w:rsid w:val="001A2601"/>
    <w:rsid w:val="001A2652"/>
    <w:rsid w:val="001A3276"/>
    <w:rsid w:val="001A38D8"/>
    <w:rsid w:val="001A393E"/>
    <w:rsid w:val="001A4584"/>
    <w:rsid w:val="001A4966"/>
    <w:rsid w:val="001A5621"/>
    <w:rsid w:val="001A5857"/>
    <w:rsid w:val="001A594C"/>
    <w:rsid w:val="001A59D7"/>
    <w:rsid w:val="001A5B0E"/>
    <w:rsid w:val="001A5B41"/>
    <w:rsid w:val="001A5C9D"/>
    <w:rsid w:val="001A5F41"/>
    <w:rsid w:val="001A6303"/>
    <w:rsid w:val="001A65B0"/>
    <w:rsid w:val="001A67B1"/>
    <w:rsid w:val="001A69D9"/>
    <w:rsid w:val="001A6E37"/>
    <w:rsid w:val="001A7315"/>
    <w:rsid w:val="001A746B"/>
    <w:rsid w:val="001A7583"/>
    <w:rsid w:val="001A77DB"/>
    <w:rsid w:val="001A7C06"/>
    <w:rsid w:val="001B03B3"/>
    <w:rsid w:val="001B09B7"/>
    <w:rsid w:val="001B198D"/>
    <w:rsid w:val="001B1EC3"/>
    <w:rsid w:val="001B1F28"/>
    <w:rsid w:val="001B2065"/>
    <w:rsid w:val="001B2924"/>
    <w:rsid w:val="001B2B3E"/>
    <w:rsid w:val="001B2BE2"/>
    <w:rsid w:val="001B3322"/>
    <w:rsid w:val="001B3FF7"/>
    <w:rsid w:val="001B4577"/>
    <w:rsid w:val="001B4DE8"/>
    <w:rsid w:val="001B5293"/>
    <w:rsid w:val="001B5B13"/>
    <w:rsid w:val="001B5D6E"/>
    <w:rsid w:val="001B612E"/>
    <w:rsid w:val="001B6917"/>
    <w:rsid w:val="001B6A0F"/>
    <w:rsid w:val="001B6A1B"/>
    <w:rsid w:val="001B78C8"/>
    <w:rsid w:val="001B7F4E"/>
    <w:rsid w:val="001C0409"/>
    <w:rsid w:val="001C04A0"/>
    <w:rsid w:val="001C071A"/>
    <w:rsid w:val="001C0AF1"/>
    <w:rsid w:val="001C0C50"/>
    <w:rsid w:val="001C120B"/>
    <w:rsid w:val="001C210C"/>
    <w:rsid w:val="001C2143"/>
    <w:rsid w:val="001C34A3"/>
    <w:rsid w:val="001C3801"/>
    <w:rsid w:val="001C4378"/>
    <w:rsid w:val="001C43BD"/>
    <w:rsid w:val="001C4549"/>
    <w:rsid w:val="001C45F4"/>
    <w:rsid w:val="001C46ED"/>
    <w:rsid w:val="001C4911"/>
    <w:rsid w:val="001C5223"/>
    <w:rsid w:val="001C52D3"/>
    <w:rsid w:val="001C5336"/>
    <w:rsid w:val="001C6182"/>
    <w:rsid w:val="001C61E7"/>
    <w:rsid w:val="001C6A05"/>
    <w:rsid w:val="001C6D65"/>
    <w:rsid w:val="001C7120"/>
    <w:rsid w:val="001C72CB"/>
    <w:rsid w:val="001C744D"/>
    <w:rsid w:val="001C76B3"/>
    <w:rsid w:val="001C7A25"/>
    <w:rsid w:val="001C7AAA"/>
    <w:rsid w:val="001C7BA4"/>
    <w:rsid w:val="001C7CFA"/>
    <w:rsid w:val="001D04C9"/>
    <w:rsid w:val="001D083B"/>
    <w:rsid w:val="001D0D69"/>
    <w:rsid w:val="001D0FAA"/>
    <w:rsid w:val="001D12D5"/>
    <w:rsid w:val="001D149B"/>
    <w:rsid w:val="001D1FF0"/>
    <w:rsid w:val="001D359B"/>
    <w:rsid w:val="001D3770"/>
    <w:rsid w:val="001D398E"/>
    <w:rsid w:val="001D39B2"/>
    <w:rsid w:val="001D41CD"/>
    <w:rsid w:val="001D441D"/>
    <w:rsid w:val="001D473C"/>
    <w:rsid w:val="001D4784"/>
    <w:rsid w:val="001D4892"/>
    <w:rsid w:val="001D4E62"/>
    <w:rsid w:val="001D501F"/>
    <w:rsid w:val="001D537A"/>
    <w:rsid w:val="001D5643"/>
    <w:rsid w:val="001D5F88"/>
    <w:rsid w:val="001D6272"/>
    <w:rsid w:val="001D62EA"/>
    <w:rsid w:val="001D638C"/>
    <w:rsid w:val="001D643B"/>
    <w:rsid w:val="001D6880"/>
    <w:rsid w:val="001D7202"/>
    <w:rsid w:val="001D7530"/>
    <w:rsid w:val="001D7E09"/>
    <w:rsid w:val="001E0693"/>
    <w:rsid w:val="001E07AB"/>
    <w:rsid w:val="001E09AA"/>
    <w:rsid w:val="001E1295"/>
    <w:rsid w:val="001E14CB"/>
    <w:rsid w:val="001E1586"/>
    <w:rsid w:val="001E1697"/>
    <w:rsid w:val="001E16C4"/>
    <w:rsid w:val="001E1B63"/>
    <w:rsid w:val="001E1DB5"/>
    <w:rsid w:val="001E1DED"/>
    <w:rsid w:val="001E1FC1"/>
    <w:rsid w:val="001E1FE4"/>
    <w:rsid w:val="001E278E"/>
    <w:rsid w:val="001E29CC"/>
    <w:rsid w:val="001E2CA0"/>
    <w:rsid w:val="001E2F46"/>
    <w:rsid w:val="001E309A"/>
    <w:rsid w:val="001E331F"/>
    <w:rsid w:val="001E3B5C"/>
    <w:rsid w:val="001E40B8"/>
    <w:rsid w:val="001E421C"/>
    <w:rsid w:val="001E4C8E"/>
    <w:rsid w:val="001E520C"/>
    <w:rsid w:val="001E5237"/>
    <w:rsid w:val="001E52E2"/>
    <w:rsid w:val="001E541F"/>
    <w:rsid w:val="001E54AF"/>
    <w:rsid w:val="001E5999"/>
    <w:rsid w:val="001E5AA5"/>
    <w:rsid w:val="001E6011"/>
    <w:rsid w:val="001E6C8B"/>
    <w:rsid w:val="001E6D3E"/>
    <w:rsid w:val="001E6DE8"/>
    <w:rsid w:val="001E7011"/>
    <w:rsid w:val="001E7B29"/>
    <w:rsid w:val="001F0602"/>
    <w:rsid w:val="001F073B"/>
    <w:rsid w:val="001F07FA"/>
    <w:rsid w:val="001F1564"/>
    <w:rsid w:val="001F17E9"/>
    <w:rsid w:val="001F1FD8"/>
    <w:rsid w:val="001F20FA"/>
    <w:rsid w:val="001F2226"/>
    <w:rsid w:val="001F252D"/>
    <w:rsid w:val="001F2599"/>
    <w:rsid w:val="001F26D5"/>
    <w:rsid w:val="001F270D"/>
    <w:rsid w:val="001F2899"/>
    <w:rsid w:val="001F28DE"/>
    <w:rsid w:val="001F33F9"/>
    <w:rsid w:val="001F3548"/>
    <w:rsid w:val="001F3895"/>
    <w:rsid w:val="001F4344"/>
    <w:rsid w:val="001F43E4"/>
    <w:rsid w:val="001F4D20"/>
    <w:rsid w:val="001F5069"/>
    <w:rsid w:val="001F65DD"/>
    <w:rsid w:val="001F661B"/>
    <w:rsid w:val="001F662A"/>
    <w:rsid w:val="001F6869"/>
    <w:rsid w:val="001F6A51"/>
    <w:rsid w:val="001F6B11"/>
    <w:rsid w:val="001F6E27"/>
    <w:rsid w:val="001F7438"/>
    <w:rsid w:val="001F76C4"/>
    <w:rsid w:val="001F7CDE"/>
    <w:rsid w:val="00200039"/>
    <w:rsid w:val="0020093B"/>
    <w:rsid w:val="0020094E"/>
    <w:rsid w:val="00200AD4"/>
    <w:rsid w:val="0020113B"/>
    <w:rsid w:val="002012CE"/>
    <w:rsid w:val="00201F51"/>
    <w:rsid w:val="00202331"/>
    <w:rsid w:val="00202BAC"/>
    <w:rsid w:val="0020337F"/>
    <w:rsid w:val="00203644"/>
    <w:rsid w:val="0020396D"/>
    <w:rsid w:val="00203CC2"/>
    <w:rsid w:val="002052BB"/>
    <w:rsid w:val="00205533"/>
    <w:rsid w:val="002058E4"/>
    <w:rsid w:val="00207172"/>
    <w:rsid w:val="00207646"/>
    <w:rsid w:val="00207C24"/>
    <w:rsid w:val="00207D95"/>
    <w:rsid w:val="00210618"/>
    <w:rsid w:val="00210A17"/>
    <w:rsid w:val="00211015"/>
    <w:rsid w:val="002111A4"/>
    <w:rsid w:val="00211237"/>
    <w:rsid w:val="00211348"/>
    <w:rsid w:val="00211CA8"/>
    <w:rsid w:val="00211EF2"/>
    <w:rsid w:val="00212140"/>
    <w:rsid w:val="002121BD"/>
    <w:rsid w:val="0021295B"/>
    <w:rsid w:val="002129A6"/>
    <w:rsid w:val="00212A5C"/>
    <w:rsid w:val="00212C19"/>
    <w:rsid w:val="00212F35"/>
    <w:rsid w:val="00213224"/>
    <w:rsid w:val="002136D8"/>
    <w:rsid w:val="00213B11"/>
    <w:rsid w:val="00213C52"/>
    <w:rsid w:val="00213E2B"/>
    <w:rsid w:val="002142B2"/>
    <w:rsid w:val="002143CA"/>
    <w:rsid w:val="002144B7"/>
    <w:rsid w:val="00214D79"/>
    <w:rsid w:val="00215534"/>
    <w:rsid w:val="00215BA5"/>
    <w:rsid w:val="00215C0C"/>
    <w:rsid w:val="00215EB2"/>
    <w:rsid w:val="00216096"/>
    <w:rsid w:val="00216571"/>
    <w:rsid w:val="002165AD"/>
    <w:rsid w:val="00216719"/>
    <w:rsid w:val="00216A1F"/>
    <w:rsid w:val="00216C95"/>
    <w:rsid w:val="00216E38"/>
    <w:rsid w:val="00217985"/>
    <w:rsid w:val="00217A36"/>
    <w:rsid w:val="00217CBD"/>
    <w:rsid w:val="00217D0D"/>
    <w:rsid w:val="002203D2"/>
    <w:rsid w:val="002208EB"/>
    <w:rsid w:val="00220A25"/>
    <w:rsid w:val="00220E87"/>
    <w:rsid w:val="002219F7"/>
    <w:rsid w:val="00221A06"/>
    <w:rsid w:val="00221A42"/>
    <w:rsid w:val="00221D23"/>
    <w:rsid w:val="00221E39"/>
    <w:rsid w:val="00221FF9"/>
    <w:rsid w:val="00222062"/>
    <w:rsid w:val="00222240"/>
    <w:rsid w:val="00222842"/>
    <w:rsid w:val="002228A1"/>
    <w:rsid w:val="00222A9F"/>
    <w:rsid w:val="00222D2B"/>
    <w:rsid w:val="00223446"/>
    <w:rsid w:val="00223947"/>
    <w:rsid w:val="0022429A"/>
    <w:rsid w:val="00224EBA"/>
    <w:rsid w:val="0022520A"/>
    <w:rsid w:val="00225C55"/>
    <w:rsid w:val="002261A7"/>
    <w:rsid w:val="00226560"/>
    <w:rsid w:val="00226A33"/>
    <w:rsid w:val="00226BD5"/>
    <w:rsid w:val="0022722E"/>
    <w:rsid w:val="002272FA"/>
    <w:rsid w:val="00227578"/>
    <w:rsid w:val="00227827"/>
    <w:rsid w:val="00227E0A"/>
    <w:rsid w:val="0023064F"/>
    <w:rsid w:val="00230BC0"/>
    <w:rsid w:val="0023175B"/>
    <w:rsid w:val="00232B33"/>
    <w:rsid w:val="00232BFA"/>
    <w:rsid w:val="00233040"/>
    <w:rsid w:val="00233246"/>
    <w:rsid w:val="00234165"/>
    <w:rsid w:val="002343AE"/>
    <w:rsid w:val="0023536B"/>
    <w:rsid w:val="0023558B"/>
    <w:rsid w:val="002355AC"/>
    <w:rsid w:val="00235969"/>
    <w:rsid w:val="00235F96"/>
    <w:rsid w:val="002361FF"/>
    <w:rsid w:val="0023725A"/>
    <w:rsid w:val="00237320"/>
    <w:rsid w:val="00237A44"/>
    <w:rsid w:val="00237B4A"/>
    <w:rsid w:val="00237DB3"/>
    <w:rsid w:val="0024014F"/>
    <w:rsid w:val="002402E5"/>
    <w:rsid w:val="002404CE"/>
    <w:rsid w:val="00240EA7"/>
    <w:rsid w:val="002415D9"/>
    <w:rsid w:val="002418FD"/>
    <w:rsid w:val="0024191D"/>
    <w:rsid w:val="00242187"/>
    <w:rsid w:val="002422D1"/>
    <w:rsid w:val="00242455"/>
    <w:rsid w:val="00242810"/>
    <w:rsid w:val="00242890"/>
    <w:rsid w:val="00243B8B"/>
    <w:rsid w:val="00244079"/>
    <w:rsid w:val="00244294"/>
    <w:rsid w:val="00245C89"/>
    <w:rsid w:val="00246849"/>
    <w:rsid w:val="00247494"/>
    <w:rsid w:val="00247553"/>
    <w:rsid w:val="002475C8"/>
    <w:rsid w:val="00247702"/>
    <w:rsid w:val="00247AEF"/>
    <w:rsid w:val="00247BD6"/>
    <w:rsid w:val="002507C4"/>
    <w:rsid w:val="00250963"/>
    <w:rsid w:val="00250971"/>
    <w:rsid w:val="00251209"/>
    <w:rsid w:val="0025139B"/>
    <w:rsid w:val="00251E14"/>
    <w:rsid w:val="00251EA4"/>
    <w:rsid w:val="00251FBD"/>
    <w:rsid w:val="00252626"/>
    <w:rsid w:val="002527D3"/>
    <w:rsid w:val="00252A7A"/>
    <w:rsid w:val="00252E8E"/>
    <w:rsid w:val="00253068"/>
    <w:rsid w:val="002533C1"/>
    <w:rsid w:val="002533FA"/>
    <w:rsid w:val="00253840"/>
    <w:rsid w:val="00253906"/>
    <w:rsid w:val="00253CD9"/>
    <w:rsid w:val="00253DF1"/>
    <w:rsid w:val="00253E49"/>
    <w:rsid w:val="00253F65"/>
    <w:rsid w:val="00253FE4"/>
    <w:rsid w:val="0025414D"/>
    <w:rsid w:val="00254706"/>
    <w:rsid w:val="00254A11"/>
    <w:rsid w:val="002555DC"/>
    <w:rsid w:val="002559BB"/>
    <w:rsid w:val="00255B89"/>
    <w:rsid w:val="002569C7"/>
    <w:rsid w:val="00256D9B"/>
    <w:rsid w:val="00256E83"/>
    <w:rsid w:val="00257908"/>
    <w:rsid w:val="00257959"/>
    <w:rsid w:val="002579B7"/>
    <w:rsid w:val="00257C3E"/>
    <w:rsid w:val="00257F1B"/>
    <w:rsid w:val="00260904"/>
    <w:rsid w:val="002619FF"/>
    <w:rsid w:val="00261ECB"/>
    <w:rsid w:val="00261FA2"/>
    <w:rsid w:val="0026221D"/>
    <w:rsid w:val="00262B31"/>
    <w:rsid w:val="00262B7C"/>
    <w:rsid w:val="00262C9D"/>
    <w:rsid w:val="00262D86"/>
    <w:rsid w:val="00263128"/>
    <w:rsid w:val="00263990"/>
    <w:rsid w:val="00263D51"/>
    <w:rsid w:val="00263DAF"/>
    <w:rsid w:val="00263EFD"/>
    <w:rsid w:val="0026416F"/>
    <w:rsid w:val="0026442D"/>
    <w:rsid w:val="00264435"/>
    <w:rsid w:val="0026489A"/>
    <w:rsid w:val="00264B4C"/>
    <w:rsid w:val="00265234"/>
    <w:rsid w:val="002655C4"/>
    <w:rsid w:val="002658D9"/>
    <w:rsid w:val="00265960"/>
    <w:rsid w:val="00265D88"/>
    <w:rsid w:val="00265DFA"/>
    <w:rsid w:val="00266084"/>
    <w:rsid w:val="00266947"/>
    <w:rsid w:val="00267039"/>
    <w:rsid w:val="00267376"/>
    <w:rsid w:val="002678CC"/>
    <w:rsid w:val="00270C38"/>
    <w:rsid w:val="00270CC1"/>
    <w:rsid w:val="00270E72"/>
    <w:rsid w:val="00270FBE"/>
    <w:rsid w:val="0027135F"/>
    <w:rsid w:val="002718C8"/>
    <w:rsid w:val="00272092"/>
    <w:rsid w:val="0027240C"/>
    <w:rsid w:val="00272CA6"/>
    <w:rsid w:val="00273D35"/>
    <w:rsid w:val="00273DE0"/>
    <w:rsid w:val="00274316"/>
    <w:rsid w:val="002745BF"/>
    <w:rsid w:val="002745E2"/>
    <w:rsid w:val="00274F91"/>
    <w:rsid w:val="0027506F"/>
    <w:rsid w:val="002752B5"/>
    <w:rsid w:val="002753E2"/>
    <w:rsid w:val="00275CC5"/>
    <w:rsid w:val="00275D44"/>
    <w:rsid w:val="00275E41"/>
    <w:rsid w:val="002760C0"/>
    <w:rsid w:val="002766FC"/>
    <w:rsid w:val="00276762"/>
    <w:rsid w:val="00277B81"/>
    <w:rsid w:val="00277BFD"/>
    <w:rsid w:val="0028004D"/>
    <w:rsid w:val="00281168"/>
    <w:rsid w:val="0028131F"/>
    <w:rsid w:val="00281ED9"/>
    <w:rsid w:val="00281EF3"/>
    <w:rsid w:val="002821EC"/>
    <w:rsid w:val="00283157"/>
    <w:rsid w:val="002831C8"/>
    <w:rsid w:val="00283C11"/>
    <w:rsid w:val="00283F18"/>
    <w:rsid w:val="002849F4"/>
    <w:rsid w:val="00285910"/>
    <w:rsid w:val="002864F3"/>
    <w:rsid w:val="00286767"/>
    <w:rsid w:val="00286B32"/>
    <w:rsid w:val="00286BE3"/>
    <w:rsid w:val="00286D60"/>
    <w:rsid w:val="00286E82"/>
    <w:rsid w:val="00286F5A"/>
    <w:rsid w:val="002872EC"/>
    <w:rsid w:val="00287C3F"/>
    <w:rsid w:val="00287E4A"/>
    <w:rsid w:val="00290398"/>
    <w:rsid w:val="002904F1"/>
    <w:rsid w:val="002911AF"/>
    <w:rsid w:val="00291252"/>
    <w:rsid w:val="00291510"/>
    <w:rsid w:val="002916DB"/>
    <w:rsid w:val="00291914"/>
    <w:rsid w:val="002919E6"/>
    <w:rsid w:val="00291D67"/>
    <w:rsid w:val="00291D98"/>
    <w:rsid w:val="00291F9C"/>
    <w:rsid w:val="002931E9"/>
    <w:rsid w:val="002934A3"/>
    <w:rsid w:val="00293727"/>
    <w:rsid w:val="0029373C"/>
    <w:rsid w:val="00293ACD"/>
    <w:rsid w:val="00293F39"/>
    <w:rsid w:val="0029491F"/>
    <w:rsid w:val="00294C42"/>
    <w:rsid w:val="00294C93"/>
    <w:rsid w:val="00294DB9"/>
    <w:rsid w:val="00294F5B"/>
    <w:rsid w:val="0029513C"/>
    <w:rsid w:val="00295249"/>
    <w:rsid w:val="00295849"/>
    <w:rsid w:val="00295B9B"/>
    <w:rsid w:val="00295CD5"/>
    <w:rsid w:val="002962AC"/>
    <w:rsid w:val="002967E8"/>
    <w:rsid w:val="00296A43"/>
    <w:rsid w:val="002A0722"/>
    <w:rsid w:val="002A0BDC"/>
    <w:rsid w:val="002A0FE5"/>
    <w:rsid w:val="002A10D7"/>
    <w:rsid w:val="002A110E"/>
    <w:rsid w:val="002A1911"/>
    <w:rsid w:val="002A1A5F"/>
    <w:rsid w:val="002A1B99"/>
    <w:rsid w:val="002A2321"/>
    <w:rsid w:val="002A270D"/>
    <w:rsid w:val="002A2970"/>
    <w:rsid w:val="002A2AD0"/>
    <w:rsid w:val="002A313E"/>
    <w:rsid w:val="002A3FD8"/>
    <w:rsid w:val="002A4115"/>
    <w:rsid w:val="002A42D7"/>
    <w:rsid w:val="002A4522"/>
    <w:rsid w:val="002A45C0"/>
    <w:rsid w:val="002A4646"/>
    <w:rsid w:val="002A46C7"/>
    <w:rsid w:val="002A49D9"/>
    <w:rsid w:val="002A5315"/>
    <w:rsid w:val="002A53F2"/>
    <w:rsid w:val="002A55DC"/>
    <w:rsid w:val="002A56A7"/>
    <w:rsid w:val="002A591D"/>
    <w:rsid w:val="002A59F0"/>
    <w:rsid w:val="002A5CF3"/>
    <w:rsid w:val="002A60ED"/>
    <w:rsid w:val="002A6A65"/>
    <w:rsid w:val="002A703D"/>
    <w:rsid w:val="002A7C72"/>
    <w:rsid w:val="002A7EBF"/>
    <w:rsid w:val="002B0059"/>
    <w:rsid w:val="002B0B34"/>
    <w:rsid w:val="002B1E0A"/>
    <w:rsid w:val="002B20CA"/>
    <w:rsid w:val="002B279A"/>
    <w:rsid w:val="002B2A48"/>
    <w:rsid w:val="002B2B88"/>
    <w:rsid w:val="002B2DE4"/>
    <w:rsid w:val="002B30A2"/>
    <w:rsid w:val="002B32B2"/>
    <w:rsid w:val="002B34EF"/>
    <w:rsid w:val="002B383D"/>
    <w:rsid w:val="002B38B9"/>
    <w:rsid w:val="002B3DC8"/>
    <w:rsid w:val="002B41E8"/>
    <w:rsid w:val="002B4AF7"/>
    <w:rsid w:val="002B4B8E"/>
    <w:rsid w:val="002B4CCD"/>
    <w:rsid w:val="002B506E"/>
    <w:rsid w:val="002B539A"/>
    <w:rsid w:val="002B5990"/>
    <w:rsid w:val="002B5DB2"/>
    <w:rsid w:val="002B72CB"/>
    <w:rsid w:val="002B75C0"/>
    <w:rsid w:val="002B7AFE"/>
    <w:rsid w:val="002B7C50"/>
    <w:rsid w:val="002B7D93"/>
    <w:rsid w:val="002C00B2"/>
    <w:rsid w:val="002C00B3"/>
    <w:rsid w:val="002C07CC"/>
    <w:rsid w:val="002C13B5"/>
    <w:rsid w:val="002C1610"/>
    <w:rsid w:val="002C162B"/>
    <w:rsid w:val="002C172F"/>
    <w:rsid w:val="002C222E"/>
    <w:rsid w:val="002C2AB3"/>
    <w:rsid w:val="002C2AF6"/>
    <w:rsid w:val="002C2B05"/>
    <w:rsid w:val="002C3177"/>
    <w:rsid w:val="002C32F8"/>
    <w:rsid w:val="002C33C4"/>
    <w:rsid w:val="002C3A1E"/>
    <w:rsid w:val="002C3FD7"/>
    <w:rsid w:val="002C409C"/>
    <w:rsid w:val="002C4BE4"/>
    <w:rsid w:val="002C4DF1"/>
    <w:rsid w:val="002C50DB"/>
    <w:rsid w:val="002C528C"/>
    <w:rsid w:val="002C54D0"/>
    <w:rsid w:val="002C567D"/>
    <w:rsid w:val="002C568A"/>
    <w:rsid w:val="002C590E"/>
    <w:rsid w:val="002C5955"/>
    <w:rsid w:val="002C6100"/>
    <w:rsid w:val="002C6B61"/>
    <w:rsid w:val="002C6CF6"/>
    <w:rsid w:val="002C6DD0"/>
    <w:rsid w:val="002C6FEE"/>
    <w:rsid w:val="002C72F7"/>
    <w:rsid w:val="002C7500"/>
    <w:rsid w:val="002C7BA1"/>
    <w:rsid w:val="002C7E56"/>
    <w:rsid w:val="002D0068"/>
    <w:rsid w:val="002D038D"/>
    <w:rsid w:val="002D0956"/>
    <w:rsid w:val="002D0A5F"/>
    <w:rsid w:val="002D1096"/>
    <w:rsid w:val="002D1547"/>
    <w:rsid w:val="002D19FE"/>
    <w:rsid w:val="002D1F1B"/>
    <w:rsid w:val="002D233A"/>
    <w:rsid w:val="002D281E"/>
    <w:rsid w:val="002D2C21"/>
    <w:rsid w:val="002D30E3"/>
    <w:rsid w:val="002D346C"/>
    <w:rsid w:val="002D36DC"/>
    <w:rsid w:val="002D374B"/>
    <w:rsid w:val="002D38B7"/>
    <w:rsid w:val="002D3933"/>
    <w:rsid w:val="002D39EE"/>
    <w:rsid w:val="002D3C26"/>
    <w:rsid w:val="002D4AAE"/>
    <w:rsid w:val="002D4AEC"/>
    <w:rsid w:val="002D508E"/>
    <w:rsid w:val="002D522C"/>
    <w:rsid w:val="002D57EE"/>
    <w:rsid w:val="002D5B83"/>
    <w:rsid w:val="002D6238"/>
    <w:rsid w:val="002D66DA"/>
    <w:rsid w:val="002D6F6D"/>
    <w:rsid w:val="002D6FE1"/>
    <w:rsid w:val="002D71F7"/>
    <w:rsid w:val="002D71FC"/>
    <w:rsid w:val="002D79AF"/>
    <w:rsid w:val="002D7A96"/>
    <w:rsid w:val="002D7B22"/>
    <w:rsid w:val="002D7D03"/>
    <w:rsid w:val="002E0474"/>
    <w:rsid w:val="002E04FB"/>
    <w:rsid w:val="002E0552"/>
    <w:rsid w:val="002E0571"/>
    <w:rsid w:val="002E0592"/>
    <w:rsid w:val="002E0956"/>
    <w:rsid w:val="002E0AA0"/>
    <w:rsid w:val="002E0B4F"/>
    <w:rsid w:val="002E14DC"/>
    <w:rsid w:val="002E1A93"/>
    <w:rsid w:val="002E1F4F"/>
    <w:rsid w:val="002E2040"/>
    <w:rsid w:val="002E27C2"/>
    <w:rsid w:val="002E28B9"/>
    <w:rsid w:val="002E2D69"/>
    <w:rsid w:val="002E3A62"/>
    <w:rsid w:val="002E3EA4"/>
    <w:rsid w:val="002E3EBD"/>
    <w:rsid w:val="002E41E3"/>
    <w:rsid w:val="002E4493"/>
    <w:rsid w:val="002E463A"/>
    <w:rsid w:val="002E4686"/>
    <w:rsid w:val="002E4F9B"/>
    <w:rsid w:val="002E5295"/>
    <w:rsid w:val="002E5558"/>
    <w:rsid w:val="002E5606"/>
    <w:rsid w:val="002E57C6"/>
    <w:rsid w:val="002E5891"/>
    <w:rsid w:val="002E5AC1"/>
    <w:rsid w:val="002E5F10"/>
    <w:rsid w:val="002E6123"/>
    <w:rsid w:val="002E7112"/>
    <w:rsid w:val="002E7470"/>
    <w:rsid w:val="002E7631"/>
    <w:rsid w:val="002F0024"/>
    <w:rsid w:val="002F07C0"/>
    <w:rsid w:val="002F09A1"/>
    <w:rsid w:val="002F0C41"/>
    <w:rsid w:val="002F1857"/>
    <w:rsid w:val="002F217C"/>
    <w:rsid w:val="002F21E1"/>
    <w:rsid w:val="002F275F"/>
    <w:rsid w:val="002F2A74"/>
    <w:rsid w:val="002F2B3F"/>
    <w:rsid w:val="002F3274"/>
    <w:rsid w:val="002F3476"/>
    <w:rsid w:val="002F40B8"/>
    <w:rsid w:val="002F40FF"/>
    <w:rsid w:val="002F456A"/>
    <w:rsid w:val="002F49EC"/>
    <w:rsid w:val="002F4AC8"/>
    <w:rsid w:val="002F4D55"/>
    <w:rsid w:val="002F4D56"/>
    <w:rsid w:val="002F4F49"/>
    <w:rsid w:val="002F503D"/>
    <w:rsid w:val="002F51F8"/>
    <w:rsid w:val="002F615A"/>
    <w:rsid w:val="002F67AC"/>
    <w:rsid w:val="002F6914"/>
    <w:rsid w:val="002F6B49"/>
    <w:rsid w:val="002F7789"/>
    <w:rsid w:val="002F7BDC"/>
    <w:rsid w:val="00300480"/>
    <w:rsid w:val="00300489"/>
    <w:rsid w:val="003007B5"/>
    <w:rsid w:val="0030130E"/>
    <w:rsid w:val="00301D9C"/>
    <w:rsid w:val="00301DAD"/>
    <w:rsid w:val="00301FF9"/>
    <w:rsid w:val="00302413"/>
    <w:rsid w:val="00302CFC"/>
    <w:rsid w:val="00302D1E"/>
    <w:rsid w:val="00302DD7"/>
    <w:rsid w:val="00303973"/>
    <w:rsid w:val="00303A5D"/>
    <w:rsid w:val="00303E3C"/>
    <w:rsid w:val="00304B6F"/>
    <w:rsid w:val="003050B7"/>
    <w:rsid w:val="0030518B"/>
    <w:rsid w:val="00305775"/>
    <w:rsid w:val="00305EA8"/>
    <w:rsid w:val="00306088"/>
    <w:rsid w:val="003068BD"/>
    <w:rsid w:val="00306BFF"/>
    <w:rsid w:val="00306CFA"/>
    <w:rsid w:val="003070D4"/>
    <w:rsid w:val="003076A4"/>
    <w:rsid w:val="00307EBD"/>
    <w:rsid w:val="00307FDC"/>
    <w:rsid w:val="00310760"/>
    <w:rsid w:val="00310E26"/>
    <w:rsid w:val="0031110D"/>
    <w:rsid w:val="003113EC"/>
    <w:rsid w:val="003114A3"/>
    <w:rsid w:val="0031193D"/>
    <w:rsid w:val="00311A47"/>
    <w:rsid w:val="0031234A"/>
    <w:rsid w:val="00313BBA"/>
    <w:rsid w:val="00314015"/>
    <w:rsid w:val="0031434A"/>
    <w:rsid w:val="00314A64"/>
    <w:rsid w:val="00314BBD"/>
    <w:rsid w:val="0031561B"/>
    <w:rsid w:val="00315644"/>
    <w:rsid w:val="0031573C"/>
    <w:rsid w:val="003158D3"/>
    <w:rsid w:val="003161D5"/>
    <w:rsid w:val="003165D4"/>
    <w:rsid w:val="00316E5D"/>
    <w:rsid w:val="00316F55"/>
    <w:rsid w:val="00317528"/>
    <w:rsid w:val="0031766E"/>
    <w:rsid w:val="0031782A"/>
    <w:rsid w:val="003179A6"/>
    <w:rsid w:val="00317FDE"/>
    <w:rsid w:val="00320315"/>
    <w:rsid w:val="00320B5D"/>
    <w:rsid w:val="00320B88"/>
    <w:rsid w:val="003212CC"/>
    <w:rsid w:val="00321376"/>
    <w:rsid w:val="003215B2"/>
    <w:rsid w:val="00321632"/>
    <w:rsid w:val="00321789"/>
    <w:rsid w:val="00321800"/>
    <w:rsid w:val="00321BC3"/>
    <w:rsid w:val="003223E8"/>
    <w:rsid w:val="003229DF"/>
    <w:rsid w:val="00322FF0"/>
    <w:rsid w:val="003232A4"/>
    <w:rsid w:val="003235BA"/>
    <w:rsid w:val="00323A16"/>
    <w:rsid w:val="00323FCA"/>
    <w:rsid w:val="0032414C"/>
    <w:rsid w:val="00324421"/>
    <w:rsid w:val="00324788"/>
    <w:rsid w:val="00324912"/>
    <w:rsid w:val="00324AF5"/>
    <w:rsid w:val="00324C4C"/>
    <w:rsid w:val="00325F83"/>
    <w:rsid w:val="00326683"/>
    <w:rsid w:val="003268E1"/>
    <w:rsid w:val="00326907"/>
    <w:rsid w:val="00326A00"/>
    <w:rsid w:val="003271B0"/>
    <w:rsid w:val="003272CB"/>
    <w:rsid w:val="00327404"/>
    <w:rsid w:val="00327794"/>
    <w:rsid w:val="00327CEE"/>
    <w:rsid w:val="0033022D"/>
    <w:rsid w:val="003302E0"/>
    <w:rsid w:val="0033045B"/>
    <w:rsid w:val="00330461"/>
    <w:rsid w:val="00330576"/>
    <w:rsid w:val="00330DBB"/>
    <w:rsid w:val="00330E3E"/>
    <w:rsid w:val="00331708"/>
    <w:rsid w:val="00332431"/>
    <w:rsid w:val="00332A59"/>
    <w:rsid w:val="003331C1"/>
    <w:rsid w:val="003333DC"/>
    <w:rsid w:val="003339F4"/>
    <w:rsid w:val="00333C71"/>
    <w:rsid w:val="00333D23"/>
    <w:rsid w:val="00333DF9"/>
    <w:rsid w:val="0033456C"/>
    <w:rsid w:val="0033460B"/>
    <w:rsid w:val="00334C36"/>
    <w:rsid w:val="00334DF7"/>
    <w:rsid w:val="003351C5"/>
    <w:rsid w:val="00335570"/>
    <w:rsid w:val="00335778"/>
    <w:rsid w:val="003357E8"/>
    <w:rsid w:val="00335A1E"/>
    <w:rsid w:val="00335C3D"/>
    <w:rsid w:val="00335CA8"/>
    <w:rsid w:val="00335E42"/>
    <w:rsid w:val="00335EFA"/>
    <w:rsid w:val="00336264"/>
    <w:rsid w:val="0033695F"/>
    <w:rsid w:val="00336A2A"/>
    <w:rsid w:val="0033704F"/>
    <w:rsid w:val="0033731E"/>
    <w:rsid w:val="00337AC4"/>
    <w:rsid w:val="00337D14"/>
    <w:rsid w:val="00337E35"/>
    <w:rsid w:val="0034004E"/>
    <w:rsid w:val="00340062"/>
    <w:rsid w:val="003400BB"/>
    <w:rsid w:val="00340126"/>
    <w:rsid w:val="00340217"/>
    <w:rsid w:val="00340266"/>
    <w:rsid w:val="003403D4"/>
    <w:rsid w:val="003415B4"/>
    <w:rsid w:val="00341601"/>
    <w:rsid w:val="00342265"/>
    <w:rsid w:val="003423A7"/>
    <w:rsid w:val="0034265D"/>
    <w:rsid w:val="003430B6"/>
    <w:rsid w:val="00343254"/>
    <w:rsid w:val="0034352B"/>
    <w:rsid w:val="00343E20"/>
    <w:rsid w:val="003451A2"/>
    <w:rsid w:val="00345380"/>
    <w:rsid w:val="003462D2"/>
    <w:rsid w:val="00346F52"/>
    <w:rsid w:val="00347965"/>
    <w:rsid w:val="00347DBF"/>
    <w:rsid w:val="00350EE8"/>
    <w:rsid w:val="003518F2"/>
    <w:rsid w:val="00352168"/>
    <w:rsid w:val="003522C3"/>
    <w:rsid w:val="00352436"/>
    <w:rsid w:val="003538B8"/>
    <w:rsid w:val="00353D0B"/>
    <w:rsid w:val="00353E4D"/>
    <w:rsid w:val="0035418F"/>
    <w:rsid w:val="0035449E"/>
    <w:rsid w:val="00354BDF"/>
    <w:rsid w:val="00355C2C"/>
    <w:rsid w:val="00355FD4"/>
    <w:rsid w:val="00356338"/>
    <w:rsid w:val="003566EE"/>
    <w:rsid w:val="0035699D"/>
    <w:rsid w:val="00356C6D"/>
    <w:rsid w:val="003574D6"/>
    <w:rsid w:val="00357A6F"/>
    <w:rsid w:val="00360568"/>
    <w:rsid w:val="00360A43"/>
    <w:rsid w:val="00360BE6"/>
    <w:rsid w:val="00360BFB"/>
    <w:rsid w:val="00360FB7"/>
    <w:rsid w:val="003611F3"/>
    <w:rsid w:val="0036157C"/>
    <w:rsid w:val="00362A3A"/>
    <w:rsid w:val="00362AB5"/>
    <w:rsid w:val="00362B31"/>
    <w:rsid w:val="00362C78"/>
    <w:rsid w:val="00362CA5"/>
    <w:rsid w:val="00362DA7"/>
    <w:rsid w:val="00362DAF"/>
    <w:rsid w:val="00362E82"/>
    <w:rsid w:val="00362EA4"/>
    <w:rsid w:val="00363034"/>
    <w:rsid w:val="0036360C"/>
    <w:rsid w:val="0036446B"/>
    <w:rsid w:val="00364981"/>
    <w:rsid w:val="00364E8A"/>
    <w:rsid w:val="00365157"/>
    <w:rsid w:val="003656D1"/>
    <w:rsid w:val="00365A8F"/>
    <w:rsid w:val="0036682C"/>
    <w:rsid w:val="00366870"/>
    <w:rsid w:val="00366F01"/>
    <w:rsid w:val="00367087"/>
    <w:rsid w:val="003679C4"/>
    <w:rsid w:val="00367C24"/>
    <w:rsid w:val="003700E1"/>
    <w:rsid w:val="0037012A"/>
    <w:rsid w:val="003705FB"/>
    <w:rsid w:val="00370840"/>
    <w:rsid w:val="00370C2E"/>
    <w:rsid w:val="00370C68"/>
    <w:rsid w:val="003715C1"/>
    <w:rsid w:val="00371F01"/>
    <w:rsid w:val="00372870"/>
    <w:rsid w:val="00372A67"/>
    <w:rsid w:val="00373335"/>
    <w:rsid w:val="00373495"/>
    <w:rsid w:val="00374231"/>
    <w:rsid w:val="00374387"/>
    <w:rsid w:val="003746D7"/>
    <w:rsid w:val="00374C1E"/>
    <w:rsid w:val="00374D26"/>
    <w:rsid w:val="00375116"/>
    <w:rsid w:val="003751F7"/>
    <w:rsid w:val="00375DBE"/>
    <w:rsid w:val="00375F94"/>
    <w:rsid w:val="00376298"/>
    <w:rsid w:val="003776DE"/>
    <w:rsid w:val="00377A05"/>
    <w:rsid w:val="00377BC2"/>
    <w:rsid w:val="00377CD3"/>
    <w:rsid w:val="00380595"/>
    <w:rsid w:val="0038097D"/>
    <w:rsid w:val="003809C6"/>
    <w:rsid w:val="00381132"/>
    <w:rsid w:val="00381868"/>
    <w:rsid w:val="0038199D"/>
    <w:rsid w:val="003819FB"/>
    <w:rsid w:val="00381E36"/>
    <w:rsid w:val="00381EFD"/>
    <w:rsid w:val="00382252"/>
    <w:rsid w:val="00382477"/>
    <w:rsid w:val="00382CC9"/>
    <w:rsid w:val="00383421"/>
    <w:rsid w:val="00383588"/>
    <w:rsid w:val="00383B60"/>
    <w:rsid w:val="00383D03"/>
    <w:rsid w:val="00383D1E"/>
    <w:rsid w:val="00383E7C"/>
    <w:rsid w:val="003843D3"/>
    <w:rsid w:val="0038460F"/>
    <w:rsid w:val="003848B3"/>
    <w:rsid w:val="00384AD1"/>
    <w:rsid w:val="0038544C"/>
    <w:rsid w:val="00385B18"/>
    <w:rsid w:val="00385B33"/>
    <w:rsid w:val="00385E94"/>
    <w:rsid w:val="003863B4"/>
    <w:rsid w:val="00386BF9"/>
    <w:rsid w:val="003876E2"/>
    <w:rsid w:val="00387996"/>
    <w:rsid w:val="00387B8F"/>
    <w:rsid w:val="00387C64"/>
    <w:rsid w:val="003903F0"/>
    <w:rsid w:val="003905D7"/>
    <w:rsid w:val="00390740"/>
    <w:rsid w:val="00390742"/>
    <w:rsid w:val="00390992"/>
    <w:rsid w:val="00390EA6"/>
    <w:rsid w:val="003911DA"/>
    <w:rsid w:val="00391250"/>
    <w:rsid w:val="003933F5"/>
    <w:rsid w:val="003935D6"/>
    <w:rsid w:val="00393CDA"/>
    <w:rsid w:val="00393DCF"/>
    <w:rsid w:val="00393F61"/>
    <w:rsid w:val="00394237"/>
    <w:rsid w:val="00394822"/>
    <w:rsid w:val="0039484F"/>
    <w:rsid w:val="0039590A"/>
    <w:rsid w:val="00395CF8"/>
    <w:rsid w:val="003966B1"/>
    <w:rsid w:val="003972E6"/>
    <w:rsid w:val="003973E8"/>
    <w:rsid w:val="003A0445"/>
    <w:rsid w:val="003A0604"/>
    <w:rsid w:val="003A08CE"/>
    <w:rsid w:val="003A0A50"/>
    <w:rsid w:val="003A0A85"/>
    <w:rsid w:val="003A0BF4"/>
    <w:rsid w:val="003A0EF4"/>
    <w:rsid w:val="003A1498"/>
    <w:rsid w:val="003A17C7"/>
    <w:rsid w:val="003A212A"/>
    <w:rsid w:val="003A217E"/>
    <w:rsid w:val="003A21F8"/>
    <w:rsid w:val="003A276C"/>
    <w:rsid w:val="003A291F"/>
    <w:rsid w:val="003A2F64"/>
    <w:rsid w:val="003A36E0"/>
    <w:rsid w:val="003A3CC8"/>
    <w:rsid w:val="003A3DA5"/>
    <w:rsid w:val="003A3E13"/>
    <w:rsid w:val="003A4156"/>
    <w:rsid w:val="003A4C05"/>
    <w:rsid w:val="003A50A0"/>
    <w:rsid w:val="003A5F87"/>
    <w:rsid w:val="003A67C7"/>
    <w:rsid w:val="003A6E0F"/>
    <w:rsid w:val="003A7255"/>
    <w:rsid w:val="003A72C8"/>
    <w:rsid w:val="003A75AE"/>
    <w:rsid w:val="003A786A"/>
    <w:rsid w:val="003B00C4"/>
    <w:rsid w:val="003B034B"/>
    <w:rsid w:val="003B037C"/>
    <w:rsid w:val="003B0492"/>
    <w:rsid w:val="003B1098"/>
    <w:rsid w:val="003B1340"/>
    <w:rsid w:val="003B13A3"/>
    <w:rsid w:val="003B1939"/>
    <w:rsid w:val="003B1D7B"/>
    <w:rsid w:val="003B24F8"/>
    <w:rsid w:val="003B2696"/>
    <w:rsid w:val="003B289A"/>
    <w:rsid w:val="003B29C0"/>
    <w:rsid w:val="003B319C"/>
    <w:rsid w:val="003B356D"/>
    <w:rsid w:val="003B368E"/>
    <w:rsid w:val="003B3B57"/>
    <w:rsid w:val="003B3D45"/>
    <w:rsid w:val="003B401B"/>
    <w:rsid w:val="003B46EE"/>
    <w:rsid w:val="003B4859"/>
    <w:rsid w:val="003B48B8"/>
    <w:rsid w:val="003B4D09"/>
    <w:rsid w:val="003B5765"/>
    <w:rsid w:val="003B59E4"/>
    <w:rsid w:val="003B5CBF"/>
    <w:rsid w:val="003B617B"/>
    <w:rsid w:val="003B6A01"/>
    <w:rsid w:val="003B6B7A"/>
    <w:rsid w:val="003B70A7"/>
    <w:rsid w:val="003B7251"/>
    <w:rsid w:val="003B7992"/>
    <w:rsid w:val="003B7B96"/>
    <w:rsid w:val="003B7D1E"/>
    <w:rsid w:val="003C0443"/>
    <w:rsid w:val="003C05DC"/>
    <w:rsid w:val="003C0C83"/>
    <w:rsid w:val="003C0DDF"/>
    <w:rsid w:val="003C1114"/>
    <w:rsid w:val="003C12F6"/>
    <w:rsid w:val="003C1A4C"/>
    <w:rsid w:val="003C1BDB"/>
    <w:rsid w:val="003C1FB5"/>
    <w:rsid w:val="003C20FD"/>
    <w:rsid w:val="003C2AA8"/>
    <w:rsid w:val="003C384C"/>
    <w:rsid w:val="003C40B8"/>
    <w:rsid w:val="003C4372"/>
    <w:rsid w:val="003C4575"/>
    <w:rsid w:val="003C4844"/>
    <w:rsid w:val="003C4AE7"/>
    <w:rsid w:val="003C4B1C"/>
    <w:rsid w:val="003C4F4C"/>
    <w:rsid w:val="003C4FD3"/>
    <w:rsid w:val="003C5344"/>
    <w:rsid w:val="003C58FB"/>
    <w:rsid w:val="003C5C8D"/>
    <w:rsid w:val="003C5D03"/>
    <w:rsid w:val="003C6C2B"/>
    <w:rsid w:val="003C7111"/>
    <w:rsid w:val="003C7277"/>
    <w:rsid w:val="003C7A3E"/>
    <w:rsid w:val="003D0250"/>
    <w:rsid w:val="003D0500"/>
    <w:rsid w:val="003D0750"/>
    <w:rsid w:val="003D0AD4"/>
    <w:rsid w:val="003D12DF"/>
    <w:rsid w:val="003D15F1"/>
    <w:rsid w:val="003D1D32"/>
    <w:rsid w:val="003D1EF9"/>
    <w:rsid w:val="003D2008"/>
    <w:rsid w:val="003D20F7"/>
    <w:rsid w:val="003D21A4"/>
    <w:rsid w:val="003D2388"/>
    <w:rsid w:val="003D25C5"/>
    <w:rsid w:val="003D2ACA"/>
    <w:rsid w:val="003D2B89"/>
    <w:rsid w:val="003D2C06"/>
    <w:rsid w:val="003D2F37"/>
    <w:rsid w:val="003D3192"/>
    <w:rsid w:val="003D346B"/>
    <w:rsid w:val="003D4120"/>
    <w:rsid w:val="003D494A"/>
    <w:rsid w:val="003D4E1B"/>
    <w:rsid w:val="003D4EA0"/>
    <w:rsid w:val="003D4FE2"/>
    <w:rsid w:val="003D5200"/>
    <w:rsid w:val="003D52A7"/>
    <w:rsid w:val="003D54A1"/>
    <w:rsid w:val="003D54BF"/>
    <w:rsid w:val="003D5764"/>
    <w:rsid w:val="003D59D7"/>
    <w:rsid w:val="003D5DE1"/>
    <w:rsid w:val="003D6538"/>
    <w:rsid w:val="003D66AB"/>
    <w:rsid w:val="003D67D9"/>
    <w:rsid w:val="003D699C"/>
    <w:rsid w:val="003D6C6C"/>
    <w:rsid w:val="003D7233"/>
    <w:rsid w:val="003D771B"/>
    <w:rsid w:val="003D78FF"/>
    <w:rsid w:val="003D79B8"/>
    <w:rsid w:val="003D7EF7"/>
    <w:rsid w:val="003D7F65"/>
    <w:rsid w:val="003E006E"/>
    <w:rsid w:val="003E04D8"/>
    <w:rsid w:val="003E08C5"/>
    <w:rsid w:val="003E0A4E"/>
    <w:rsid w:val="003E0DC8"/>
    <w:rsid w:val="003E0EFA"/>
    <w:rsid w:val="003E0F47"/>
    <w:rsid w:val="003E168D"/>
    <w:rsid w:val="003E16F3"/>
    <w:rsid w:val="003E1934"/>
    <w:rsid w:val="003E1B5D"/>
    <w:rsid w:val="003E2383"/>
    <w:rsid w:val="003E2754"/>
    <w:rsid w:val="003E2C7B"/>
    <w:rsid w:val="003E2D6F"/>
    <w:rsid w:val="003E3126"/>
    <w:rsid w:val="003E32AC"/>
    <w:rsid w:val="003E33A7"/>
    <w:rsid w:val="003E353D"/>
    <w:rsid w:val="003E3B71"/>
    <w:rsid w:val="003E41BB"/>
    <w:rsid w:val="003E425E"/>
    <w:rsid w:val="003E4379"/>
    <w:rsid w:val="003E44C3"/>
    <w:rsid w:val="003E47B1"/>
    <w:rsid w:val="003E4C9B"/>
    <w:rsid w:val="003E4CA4"/>
    <w:rsid w:val="003E539C"/>
    <w:rsid w:val="003E541A"/>
    <w:rsid w:val="003E54A0"/>
    <w:rsid w:val="003E587C"/>
    <w:rsid w:val="003E5D99"/>
    <w:rsid w:val="003E61E6"/>
    <w:rsid w:val="003E75E9"/>
    <w:rsid w:val="003E76F7"/>
    <w:rsid w:val="003E7826"/>
    <w:rsid w:val="003F042D"/>
    <w:rsid w:val="003F082C"/>
    <w:rsid w:val="003F0EAC"/>
    <w:rsid w:val="003F116E"/>
    <w:rsid w:val="003F17A4"/>
    <w:rsid w:val="003F23C3"/>
    <w:rsid w:val="003F2402"/>
    <w:rsid w:val="003F24F2"/>
    <w:rsid w:val="003F2D1B"/>
    <w:rsid w:val="003F2DC6"/>
    <w:rsid w:val="003F3165"/>
    <w:rsid w:val="003F33F2"/>
    <w:rsid w:val="003F3495"/>
    <w:rsid w:val="003F3EC8"/>
    <w:rsid w:val="003F41A1"/>
    <w:rsid w:val="003F464F"/>
    <w:rsid w:val="003F4761"/>
    <w:rsid w:val="003F49A9"/>
    <w:rsid w:val="003F4BDC"/>
    <w:rsid w:val="003F5410"/>
    <w:rsid w:val="003F552D"/>
    <w:rsid w:val="003F5FD5"/>
    <w:rsid w:val="003F6362"/>
    <w:rsid w:val="003F6988"/>
    <w:rsid w:val="003F735F"/>
    <w:rsid w:val="003F7914"/>
    <w:rsid w:val="003F79E5"/>
    <w:rsid w:val="003F7D9C"/>
    <w:rsid w:val="004007F5"/>
    <w:rsid w:val="0040090E"/>
    <w:rsid w:val="00400987"/>
    <w:rsid w:val="00400BF4"/>
    <w:rsid w:val="00401168"/>
    <w:rsid w:val="00401328"/>
    <w:rsid w:val="0040144B"/>
    <w:rsid w:val="00402000"/>
    <w:rsid w:val="00402584"/>
    <w:rsid w:val="00403272"/>
    <w:rsid w:val="00403387"/>
    <w:rsid w:val="00403392"/>
    <w:rsid w:val="0040354B"/>
    <w:rsid w:val="00403636"/>
    <w:rsid w:val="004037F3"/>
    <w:rsid w:val="00403DD5"/>
    <w:rsid w:val="0040437C"/>
    <w:rsid w:val="0040440F"/>
    <w:rsid w:val="00404F42"/>
    <w:rsid w:val="004057EA"/>
    <w:rsid w:val="00405AED"/>
    <w:rsid w:val="00405D09"/>
    <w:rsid w:val="00405E80"/>
    <w:rsid w:val="00406E59"/>
    <w:rsid w:val="004070F2"/>
    <w:rsid w:val="004073F2"/>
    <w:rsid w:val="00407833"/>
    <w:rsid w:val="00407844"/>
    <w:rsid w:val="004078E5"/>
    <w:rsid w:val="00407A1F"/>
    <w:rsid w:val="00407AEB"/>
    <w:rsid w:val="00407CC7"/>
    <w:rsid w:val="00407DAE"/>
    <w:rsid w:val="00410209"/>
    <w:rsid w:val="00410843"/>
    <w:rsid w:val="004111D2"/>
    <w:rsid w:val="00411443"/>
    <w:rsid w:val="004114EB"/>
    <w:rsid w:val="004119CE"/>
    <w:rsid w:val="0041278F"/>
    <w:rsid w:val="00412979"/>
    <w:rsid w:val="00412E31"/>
    <w:rsid w:val="0041319C"/>
    <w:rsid w:val="00413463"/>
    <w:rsid w:val="004136F3"/>
    <w:rsid w:val="0041379E"/>
    <w:rsid w:val="00413938"/>
    <w:rsid w:val="0041457A"/>
    <w:rsid w:val="00414E9D"/>
    <w:rsid w:val="00415371"/>
    <w:rsid w:val="00415ECE"/>
    <w:rsid w:val="0041635E"/>
    <w:rsid w:val="0041650E"/>
    <w:rsid w:val="00416AF0"/>
    <w:rsid w:val="00416B22"/>
    <w:rsid w:val="00416F12"/>
    <w:rsid w:val="0041723C"/>
    <w:rsid w:val="00417313"/>
    <w:rsid w:val="004178F6"/>
    <w:rsid w:val="00417DAB"/>
    <w:rsid w:val="00417E51"/>
    <w:rsid w:val="0042034E"/>
    <w:rsid w:val="00420E46"/>
    <w:rsid w:val="00421130"/>
    <w:rsid w:val="0042139A"/>
    <w:rsid w:val="00421F8C"/>
    <w:rsid w:val="00422578"/>
    <w:rsid w:val="00422C88"/>
    <w:rsid w:val="00422E84"/>
    <w:rsid w:val="00422F13"/>
    <w:rsid w:val="0042304B"/>
    <w:rsid w:val="004231D3"/>
    <w:rsid w:val="00423687"/>
    <w:rsid w:val="0042386D"/>
    <w:rsid w:val="00423D27"/>
    <w:rsid w:val="00423E11"/>
    <w:rsid w:val="00423EBC"/>
    <w:rsid w:val="00424190"/>
    <w:rsid w:val="0042421D"/>
    <w:rsid w:val="00424A03"/>
    <w:rsid w:val="00424A15"/>
    <w:rsid w:val="00425385"/>
    <w:rsid w:val="004253C4"/>
    <w:rsid w:val="00425925"/>
    <w:rsid w:val="00425EFB"/>
    <w:rsid w:val="004260CE"/>
    <w:rsid w:val="00426983"/>
    <w:rsid w:val="004269FD"/>
    <w:rsid w:val="00426D21"/>
    <w:rsid w:val="0042759B"/>
    <w:rsid w:val="00427B3D"/>
    <w:rsid w:val="00427CEA"/>
    <w:rsid w:val="00427DB0"/>
    <w:rsid w:val="004300E8"/>
    <w:rsid w:val="004302F6"/>
    <w:rsid w:val="00430945"/>
    <w:rsid w:val="00430A9A"/>
    <w:rsid w:val="00430B02"/>
    <w:rsid w:val="00430B5C"/>
    <w:rsid w:val="00430C69"/>
    <w:rsid w:val="004312A2"/>
    <w:rsid w:val="00431916"/>
    <w:rsid w:val="00431A99"/>
    <w:rsid w:val="00431E60"/>
    <w:rsid w:val="0043216B"/>
    <w:rsid w:val="004324C4"/>
    <w:rsid w:val="00432ACF"/>
    <w:rsid w:val="00432D7A"/>
    <w:rsid w:val="004330B8"/>
    <w:rsid w:val="00433AA2"/>
    <w:rsid w:val="00434077"/>
    <w:rsid w:val="004343E7"/>
    <w:rsid w:val="00434612"/>
    <w:rsid w:val="004346C9"/>
    <w:rsid w:val="00434833"/>
    <w:rsid w:val="004348AA"/>
    <w:rsid w:val="004348D5"/>
    <w:rsid w:val="00434FA2"/>
    <w:rsid w:val="004354C3"/>
    <w:rsid w:val="00435C31"/>
    <w:rsid w:val="00436434"/>
    <w:rsid w:val="0043654E"/>
    <w:rsid w:val="00436D68"/>
    <w:rsid w:val="00436F26"/>
    <w:rsid w:val="00437081"/>
    <w:rsid w:val="00437172"/>
    <w:rsid w:val="00437668"/>
    <w:rsid w:val="004377FD"/>
    <w:rsid w:val="00437D99"/>
    <w:rsid w:val="0044012E"/>
    <w:rsid w:val="00440396"/>
    <w:rsid w:val="004408C2"/>
    <w:rsid w:val="0044130A"/>
    <w:rsid w:val="00442036"/>
    <w:rsid w:val="0044238C"/>
    <w:rsid w:val="00442C3E"/>
    <w:rsid w:val="00443EE7"/>
    <w:rsid w:val="00443FD9"/>
    <w:rsid w:val="00444098"/>
    <w:rsid w:val="0044459A"/>
    <w:rsid w:val="0044515F"/>
    <w:rsid w:val="004451F4"/>
    <w:rsid w:val="004454B5"/>
    <w:rsid w:val="00445D2E"/>
    <w:rsid w:val="00445E0C"/>
    <w:rsid w:val="00446103"/>
    <w:rsid w:val="00446A03"/>
    <w:rsid w:val="00446B0F"/>
    <w:rsid w:val="00446C8A"/>
    <w:rsid w:val="00446EB2"/>
    <w:rsid w:val="00446F37"/>
    <w:rsid w:val="00447572"/>
    <w:rsid w:val="0044770E"/>
    <w:rsid w:val="00447738"/>
    <w:rsid w:val="00447A27"/>
    <w:rsid w:val="00447A71"/>
    <w:rsid w:val="00447B2A"/>
    <w:rsid w:val="00450247"/>
    <w:rsid w:val="0045028F"/>
    <w:rsid w:val="0045042F"/>
    <w:rsid w:val="004508FE"/>
    <w:rsid w:val="00450A9F"/>
    <w:rsid w:val="0045157F"/>
    <w:rsid w:val="0045180F"/>
    <w:rsid w:val="00452973"/>
    <w:rsid w:val="0045299A"/>
    <w:rsid w:val="00452FE3"/>
    <w:rsid w:val="00452FEA"/>
    <w:rsid w:val="0045304B"/>
    <w:rsid w:val="0045377E"/>
    <w:rsid w:val="004538C6"/>
    <w:rsid w:val="00453B2E"/>
    <w:rsid w:val="00453BAF"/>
    <w:rsid w:val="00453C60"/>
    <w:rsid w:val="00453ED2"/>
    <w:rsid w:val="004542AF"/>
    <w:rsid w:val="0045464A"/>
    <w:rsid w:val="00455234"/>
    <w:rsid w:val="00455864"/>
    <w:rsid w:val="004559DB"/>
    <w:rsid w:val="00455B37"/>
    <w:rsid w:val="00455FC2"/>
    <w:rsid w:val="00456238"/>
    <w:rsid w:val="00456308"/>
    <w:rsid w:val="00456494"/>
    <w:rsid w:val="00456F0B"/>
    <w:rsid w:val="00456FDD"/>
    <w:rsid w:val="004576C6"/>
    <w:rsid w:val="004577EE"/>
    <w:rsid w:val="00457E76"/>
    <w:rsid w:val="0046013D"/>
    <w:rsid w:val="004613AB"/>
    <w:rsid w:val="0046152F"/>
    <w:rsid w:val="0046169F"/>
    <w:rsid w:val="00461846"/>
    <w:rsid w:val="00461B29"/>
    <w:rsid w:val="00461BF2"/>
    <w:rsid w:val="004625E3"/>
    <w:rsid w:val="00462660"/>
    <w:rsid w:val="00462883"/>
    <w:rsid w:val="004628F7"/>
    <w:rsid w:val="0046290D"/>
    <w:rsid w:val="00462E17"/>
    <w:rsid w:val="00462FA3"/>
    <w:rsid w:val="004631E1"/>
    <w:rsid w:val="004634D2"/>
    <w:rsid w:val="004636A8"/>
    <w:rsid w:val="00463A28"/>
    <w:rsid w:val="00463C2B"/>
    <w:rsid w:val="004640BA"/>
    <w:rsid w:val="0046471C"/>
    <w:rsid w:val="00465073"/>
    <w:rsid w:val="004651FF"/>
    <w:rsid w:val="004654C0"/>
    <w:rsid w:val="0046566E"/>
    <w:rsid w:val="00465885"/>
    <w:rsid w:val="00465939"/>
    <w:rsid w:val="00465B37"/>
    <w:rsid w:val="00465C17"/>
    <w:rsid w:val="0046643A"/>
    <w:rsid w:val="00466C4C"/>
    <w:rsid w:val="00466C90"/>
    <w:rsid w:val="00466E9E"/>
    <w:rsid w:val="00466F62"/>
    <w:rsid w:val="0046734D"/>
    <w:rsid w:val="00467575"/>
    <w:rsid w:val="004676F7"/>
    <w:rsid w:val="00467D83"/>
    <w:rsid w:val="00467EFF"/>
    <w:rsid w:val="00470214"/>
    <w:rsid w:val="00470579"/>
    <w:rsid w:val="00470B5B"/>
    <w:rsid w:val="00470F42"/>
    <w:rsid w:val="004713E2"/>
    <w:rsid w:val="004715AC"/>
    <w:rsid w:val="00471F56"/>
    <w:rsid w:val="00472770"/>
    <w:rsid w:val="00472BB3"/>
    <w:rsid w:val="00472CDC"/>
    <w:rsid w:val="004730E5"/>
    <w:rsid w:val="0047334C"/>
    <w:rsid w:val="004742DF"/>
    <w:rsid w:val="00474592"/>
    <w:rsid w:val="004746ED"/>
    <w:rsid w:val="00474AAF"/>
    <w:rsid w:val="00475004"/>
    <w:rsid w:val="00475FF4"/>
    <w:rsid w:val="004762C3"/>
    <w:rsid w:val="004763BA"/>
    <w:rsid w:val="004765BA"/>
    <w:rsid w:val="0047692D"/>
    <w:rsid w:val="00476E88"/>
    <w:rsid w:val="00476FF7"/>
    <w:rsid w:val="00477190"/>
    <w:rsid w:val="004774F0"/>
    <w:rsid w:val="004779C1"/>
    <w:rsid w:val="00477E49"/>
    <w:rsid w:val="00480255"/>
    <w:rsid w:val="00480559"/>
    <w:rsid w:val="00480920"/>
    <w:rsid w:val="00480AA5"/>
    <w:rsid w:val="00480FE4"/>
    <w:rsid w:val="0048110C"/>
    <w:rsid w:val="00481D51"/>
    <w:rsid w:val="00481EC4"/>
    <w:rsid w:val="00481EEF"/>
    <w:rsid w:val="004826CD"/>
    <w:rsid w:val="00482C2C"/>
    <w:rsid w:val="004832A0"/>
    <w:rsid w:val="0048347B"/>
    <w:rsid w:val="00483C52"/>
    <w:rsid w:val="00483DEB"/>
    <w:rsid w:val="004840CA"/>
    <w:rsid w:val="00484E7C"/>
    <w:rsid w:val="0048518A"/>
    <w:rsid w:val="00485259"/>
    <w:rsid w:val="004852C9"/>
    <w:rsid w:val="0048550A"/>
    <w:rsid w:val="004857F1"/>
    <w:rsid w:val="00485881"/>
    <w:rsid w:val="00485A2B"/>
    <w:rsid w:val="00485B16"/>
    <w:rsid w:val="00485C14"/>
    <w:rsid w:val="00485D49"/>
    <w:rsid w:val="004867AC"/>
    <w:rsid w:val="00487485"/>
    <w:rsid w:val="004877D5"/>
    <w:rsid w:val="00487ACB"/>
    <w:rsid w:val="00487AD5"/>
    <w:rsid w:val="00487C8B"/>
    <w:rsid w:val="0049036C"/>
    <w:rsid w:val="004906AC"/>
    <w:rsid w:val="00490B20"/>
    <w:rsid w:val="00491B3D"/>
    <w:rsid w:val="0049257F"/>
    <w:rsid w:val="004926F7"/>
    <w:rsid w:val="004927A6"/>
    <w:rsid w:val="00493925"/>
    <w:rsid w:val="00493E45"/>
    <w:rsid w:val="0049443F"/>
    <w:rsid w:val="00494E48"/>
    <w:rsid w:val="00494F16"/>
    <w:rsid w:val="00494F4A"/>
    <w:rsid w:val="00495594"/>
    <w:rsid w:val="00495E1F"/>
    <w:rsid w:val="00495F4D"/>
    <w:rsid w:val="00495F4F"/>
    <w:rsid w:val="0049630C"/>
    <w:rsid w:val="00496424"/>
    <w:rsid w:val="00496877"/>
    <w:rsid w:val="00496C7C"/>
    <w:rsid w:val="00496E79"/>
    <w:rsid w:val="0049704D"/>
    <w:rsid w:val="004970FF"/>
    <w:rsid w:val="00497931"/>
    <w:rsid w:val="00497CDE"/>
    <w:rsid w:val="00497D2B"/>
    <w:rsid w:val="004A0366"/>
    <w:rsid w:val="004A0D91"/>
    <w:rsid w:val="004A0DAA"/>
    <w:rsid w:val="004A0F51"/>
    <w:rsid w:val="004A113D"/>
    <w:rsid w:val="004A154A"/>
    <w:rsid w:val="004A1838"/>
    <w:rsid w:val="004A1C4E"/>
    <w:rsid w:val="004A2198"/>
    <w:rsid w:val="004A24DF"/>
    <w:rsid w:val="004A2ABD"/>
    <w:rsid w:val="004A2BBB"/>
    <w:rsid w:val="004A2D43"/>
    <w:rsid w:val="004A30BB"/>
    <w:rsid w:val="004A30DA"/>
    <w:rsid w:val="004A32F0"/>
    <w:rsid w:val="004A3628"/>
    <w:rsid w:val="004A3747"/>
    <w:rsid w:val="004A386A"/>
    <w:rsid w:val="004A3913"/>
    <w:rsid w:val="004A3F7D"/>
    <w:rsid w:val="004A4286"/>
    <w:rsid w:val="004A469A"/>
    <w:rsid w:val="004A4B2B"/>
    <w:rsid w:val="004A50A4"/>
    <w:rsid w:val="004A522C"/>
    <w:rsid w:val="004A57F9"/>
    <w:rsid w:val="004A6628"/>
    <w:rsid w:val="004A6786"/>
    <w:rsid w:val="004A72B6"/>
    <w:rsid w:val="004A7ADF"/>
    <w:rsid w:val="004A7CE0"/>
    <w:rsid w:val="004A7D32"/>
    <w:rsid w:val="004B0204"/>
    <w:rsid w:val="004B0533"/>
    <w:rsid w:val="004B17B0"/>
    <w:rsid w:val="004B1969"/>
    <w:rsid w:val="004B1E62"/>
    <w:rsid w:val="004B1FCB"/>
    <w:rsid w:val="004B217D"/>
    <w:rsid w:val="004B21B9"/>
    <w:rsid w:val="004B24A2"/>
    <w:rsid w:val="004B2D42"/>
    <w:rsid w:val="004B3283"/>
    <w:rsid w:val="004B3349"/>
    <w:rsid w:val="004B3B28"/>
    <w:rsid w:val="004B3F3D"/>
    <w:rsid w:val="004B3FCC"/>
    <w:rsid w:val="004B422A"/>
    <w:rsid w:val="004B438E"/>
    <w:rsid w:val="004B43DC"/>
    <w:rsid w:val="004B458F"/>
    <w:rsid w:val="004B47FD"/>
    <w:rsid w:val="004B4DF6"/>
    <w:rsid w:val="004B4E62"/>
    <w:rsid w:val="004B53C3"/>
    <w:rsid w:val="004B5A49"/>
    <w:rsid w:val="004B60B1"/>
    <w:rsid w:val="004B60CF"/>
    <w:rsid w:val="004B6B77"/>
    <w:rsid w:val="004B6CE3"/>
    <w:rsid w:val="004B6D0D"/>
    <w:rsid w:val="004B6EE6"/>
    <w:rsid w:val="004B7979"/>
    <w:rsid w:val="004B79D4"/>
    <w:rsid w:val="004B7CA3"/>
    <w:rsid w:val="004B7E05"/>
    <w:rsid w:val="004C0B8D"/>
    <w:rsid w:val="004C1103"/>
    <w:rsid w:val="004C1581"/>
    <w:rsid w:val="004C18CA"/>
    <w:rsid w:val="004C1C45"/>
    <w:rsid w:val="004C1D44"/>
    <w:rsid w:val="004C2410"/>
    <w:rsid w:val="004C2C72"/>
    <w:rsid w:val="004C2DF5"/>
    <w:rsid w:val="004C36FF"/>
    <w:rsid w:val="004C389B"/>
    <w:rsid w:val="004C4976"/>
    <w:rsid w:val="004C56F4"/>
    <w:rsid w:val="004C583C"/>
    <w:rsid w:val="004C5AD9"/>
    <w:rsid w:val="004C5AE6"/>
    <w:rsid w:val="004C6923"/>
    <w:rsid w:val="004C742A"/>
    <w:rsid w:val="004C77B1"/>
    <w:rsid w:val="004C78A5"/>
    <w:rsid w:val="004C7A77"/>
    <w:rsid w:val="004C7C77"/>
    <w:rsid w:val="004D0071"/>
    <w:rsid w:val="004D0436"/>
    <w:rsid w:val="004D0650"/>
    <w:rsid w:val="004D1196"/>
    <w:rsid w:val="004D1B89"/>
    <w:rsid w:val="004D1BE5"/>
    <w:rsid w:val="004D21E5"/>
    <w:rsid w:val="004D22A2"/>
    <w:rsid w:val="004D2D4E"/>
    <w:rsid w:val="004D2F29"/>
    <w:rsid w:val="004D3062"/>
    <w:rsid w:val="004D338A"/>
    <w:rsid w:val="004D362D"/>
    <w:rsid w:val="004D36A2"/>
    <w:rsid w:val="004D37D8"/>
    <w:rsid w:val="004D3C52"/>
    <w:rsid w:val="004D3D24"/>
    <w:rsid w:val="004D4D6F"/>
    <w:rsid w:val="004D56C2"/>
    <w:rsid w:val="004D5CC7"/>
    <w:rsid w:val="004D6416"/>
    <w:rsid w:val="004D6CE5"/>
    <w:rsid w:val="004D6EB0"/>
    <w:rsid w:val="004D7203"/>
    <w:rsid w:val="004D7224"/>
    <w:rsid w:val="004D730D"/>
    <w:rsid w:val="004D73ED"/>
    <w:rsid w:val="004D7B97"/>
    <w:rsid w:val="004E0206"/>
    <w:rsid w:val="004E0543"/>
    <w:rsid w:val="004E08CA"/>
    <w:rsid w:val="004E0969"/>
    <w:rsid w:val="004E1E35"/>
    <w:rsid w:val="004E215C"/>
    <w:rsid w:val="004E27FE"/>
    <w:rsid w:val="004E2C2B"/>
    <w:rsid w:val="004E3008"/>
    <w:rsid w:val="004E3021"/>
    <w:rsid w:val="004E326E"/>
    <w:rsid w:val="004E32FC"/>
    <w:rsid w:val="004E38AD"/>
    <w:rsid w:val="004E3B48"/>
    <w:rsid w:val="004E3E5E"/>
    <w:rsid w:val="004E3F16"/>
    <w:rsid w:val="004E4229"/>
    <w:rsid w:val="004E487D"/>
    <w:rsid w:val="004E49EF"/>
    <w:rsid w:val="004E4D31"/>
    <w:rsid w:val="004E4E97"/>
    <w:rsid w:val="004E501E"/>
    <w:rsid w:val="004E5929"/>
    <w:rsid w:val="004E5BFF"/>
    <w:rsid w:val="004E5E8D"/>
    <w:rsid w:val="004E6454"/>
    <w:rsid w:val="004E655F"/>
    <w:rsid w:val="004E68B8"/>
    <w:rsid w:val="004E6AEF"/>
    <w:rsid w:val="004E7506"/>
    <w:rsid w:val="004E7801"/>
    <w:rsid w:val="004E7869"/>
    <w:rsid w:val="004F00BE"/>
    <w:rsid w:val="004F0B23"/>
    <w:rsid w:val="004F0D52"/>
    <w:rsid w:val="004F1391"/>
    <w:rsid w:val="004F1520"/>
    <w:rsid w:val="004F171C"/>
    <w:rsid w:val="004F18C4"/>
    <w:rsid w:val="004F1AA9"/>
    <w:rsid w:val="004F1C1F"/>
    <w:rsid w:val="004F1C3C"/>
    <w:rsid w:val="004F1D78"/>
    <w:rsid w:val="004F20E6"/>
    <w:rsid w:val="004F21A5"/>
    <w:rsid w:val="004F2253"/>
    <w:rsid w:val="004F228D"/>
    <w:rsid w:val="004F27B3"/>
    <w:rsid w:val="004F2FB8"/>
    <w:rsid w:val="004F301B"/>
    <w:rsid w:val="004F3A6D"/>
    <w:rsid w:val="004F3FA6"/>
    <w:rsid w:val="004F42BA"/>
    <w:rsid w:val="004F45CD"/>
    <w:rsid w:val="004F4B99"/>
    <w:rsid w:val="004F4E0E"/>
    <w:rsid w:val="004F4E3D"/>
    <w:rsid w:val="004F5C90"/>
    <w:rsid w:val="004F5D1B"/>
    <w:rsid w:val="004F60A1"/>
    <w:rsid w:val="004F6B1F"/>
    <w:rsid w:val="004F6CA0"/>
    <w:rsid w:val="004F6EFB"/>
    <w:rsid w:val="004F7158"/>
    <w:rsid w:val="004F7E10"/>
    <w:rsid w:val="004F7E3F"/>
    <w:rsid w:val="005002D6"/>
    <w:rsid w:val="00500806"/>
    <w:rsid w:val="00500924"/>
    <w:rsid w:val="00501399"/>
    <w:rsid w:val="005022B1"/>
    <w:rsid w:val="00502327"/>
    <w:rsid w:val="00502607"/>
    <w:rsid w:val="0050292E"/>
    <w:rsid w:val="005029A3"/>
    <w:rsid w:val="00502C52"/>
    <w:rsid w:val="005039AB"/>
    <w:rsid w:val="00503F5B"/>
    <w:rsid w:val="00504182"/>
    <w:rsid w:val="005044A7"/>
    <w:rsid w:val="005045AF"/>
    <w:rsid w:val="005046D7"/>
    <w:rsid w:val="005049EB"/>
    <w:rsid w:val="00504FD5"/>
    <w:rsid w:val="00505024"/>
    <w:rsid w:val="005050AA"/>
    <w:rsid w:val="0050545B"/>
    <w:rsid w:val="00505837"/>
    <w:rsid w:val="00505883"/>
    <w:rsid w:val="005065A9"/>
    <w:rsid w:val="0050798C"/>
    <w:rsid w:val="00507B90"/>
    <w:rsid w:val="00507BC1"/>
    <w:rsid w:val="00507C07"/>
    <w:rsid w:val="00507C37"/>
    <w:rsid w:val="005109F4"/>
    <w:rsid w:val="0051145B"/>
    <w:rsid w:val="005119FE"/>
    <w:rsid w:val="00511B70"/>
    <w:rsid w:val="00511E41"/>
    <w:rsid w:val="005120E8"/>
    <w:rsid w:val="0051213D"/>
    <w:rsid w:val="0051216C"/>
    <w:rsid w:val="005121C3"/>
    <w:rsid w:val="0051229C"/>
    <w:rsid w:val="0051296B"/>
    <w:rsid w:val="00512CBB"/>
    <w:rsid w:val="00512E3F"/>
    <w:rsid w:val="00512E79"/>
    <w:rsid w:val="00513276"/>
    <w:rsid w:val="005132F8"/>
    <w:rsid w:val="005134A9"/>
    <w:rsid w:val="005134DE"/>
    <w:rsid w:val="005139C3"/>
    <w:rsid w:val="005141ED"/>
    <w:rsid w:val="00514859"/>
    <w:rsid w:val="005160E5"/>
    <w:rsid w:val="005173EA"/>
    <w:rsid w:val="00517434"/>
    <w:rsid w:val="0051777A"/>
    <w:rsid w:val="00517A36"/>
    <w:rsid w:val="005206E4"/>
    <w:rsid w:val="00520CF4"/>
    <w:rsid w:val="00520D3D"/>
    <w:rsid w:val="00520F7E"/>
    <w:rsid w:val="0052125E"/>
    <w:rsid w:val="00521EA5"/>
    <w:rsid w:val="00522FBA"/>
    <w:rsid w:val="005230C5"/>
    <w:rsid w:val="005232B8"/>
    <w:rsid w:val="005238F0"/>
    <w:rsid w:val="00523B3B"/>
    <w:rsid w:val="00523DAC"/>
    <w:rsid w:val="00523E1F"/>
    <w:rsid w:val="00523ECD"/>
    <w:rsid w:val="00523F84"/>
    <w:rsid w:val="005243F5"/>
    <w:rsid w:val="005251D4"/>
    <w:rsid w:val="005255C3"/>
    <w:rsid w:val="00525751"/>
    <w:rsid w:val="005258F6"/>
    <w:rsid w:val="00525A36"/>
    <w:rsid w:val="00525A63"/>
    <w:rsid w:val="00525BB4"/>
    <w:rsid w:val="005269F6"/>
    <w:rsid w:val="00526AA7"/>
    <w:rsid w:val="00526E51"/>
    <w:rsid w:val="005274D1"/>
    <w:rsid w:val="00527A2F"/>
    <w:rsid w:val="00527FB9"/>
    <w:rsid w:val="00530755"/>
    <w:rsid w:val="00530836"/>
    <w:rsid w:val="00530BA7"/>
    <w:rsid w:val="005313BE"/>
    <w:rsid w:val="0053172E"/>
    <w:rsid w:val="00531836"/>
    <w:rsid w:val="00531908"/>
    <w:rsid w:val="00531A85"/>
    <w:rsid w:val="00531D20"/>
    <w:rsid w:val="005320AE"/>
    <w:rsid w:val="005323EC"/>
    <w:rsid w:val="0053287F"/>
    <w:rsid w:val="00532DD4"/>
    <w:rsid w:val="0053353A"/>
    <w:rsid w:val="00533612"/>
    <w:rsid w:val="00533D26"/>
    <w:rsid w:val="00533E63"/>
    <w:rsid w:val="00534290"/>
    <w:rsid w:val="0053484E"/>
    <w:rsid w:val="00534A9A"/>
    <w:rsid w:val="00534C1A"/>
    <w:rsid w:val="00535230"/>
    <w:rsid w:val="005357AB"/>
    <w:rsid w:val="005359B4"/>
    <w:rsid w:val="00535F68"/>
    <w:rsid w:val="005360F3"/>
    <w:rsid w:val="00536606"/>
    <w:rsid w:val="00537045"/>
    <w:rsid w:val="00537807"/>
    <w:rsid w:val="0053790F"/>
    <w:rsid w:val="00540446"/>
    <w:rsid w:val="00540917"/>
    <w:rsid w:val="00540F4B"/>
    <w:rsid w:val="00540F4D"/>
    <w:rsid w:val="0054146C"/>
    <w:rsid w:val="00541D8B"/>
    <w:rsid w:val="005420FE"/>
    <w:rsid w:val="0054249E"/>
    <w:rsid w:val="00542581"/>
    <w:rsid w:val="005425DD"/>
    <w:rsid w:val="0054264A"/>
    <w:rsid w:val="005428C0"/>
    <w:rsid w:val="00542A5D"/>
    <w:rsid w:val="00542FAD"/>
    <w:rsid w:val="00543120"/>
    <w:rsid w:val="005437D7"/>
    <w:rsid w:val="00543A5A"/>
    <w:rsid w:val="005440BA"/>
    <w:rsid w:val="0054415F"/>
    <w:rsid w:val="00544AF2"/>
    <w:rsid w:val="0054524F"/>
    <w:rsid w:val="00545A38"/>
    <w:rsid w:val="005462FB"/>
    <w:rsid w:val="00546403"/>
    <w:rsid w:val="0054683E"/>
    <w:rsid w:val="0054694A"/>
    <w:rsid w:val="0054752B"/>
    <w:rsid w:val="0054760B"/>
    <w:rsid w:val="005502A4"/>
    <w:rsid w:val="00550CBA"/>
    <w:rsid w:val="005510B3"/>
    <w:rsid w:val="00551239"/>
    <w:rsid w:val="0055173C"/>
    <w:rsid w:val="0055179B"/>
    <w:rsid w:val="0055192C"/>
    <w:rsid w:val="00552148"/>
    <w:rsid w:val="0055227A"/>
    <w:rsid w:val="005526D2"/>
    <w:rsid w:val="00552A68"/>
    <w:rsid w:val="00552C80"/>
    <w:rsid w:val="00552DA1"/>
    <w:rsid w:val="00552E78"/>
    <w:rsid w:val="0055344C"/>
    <w:rsid w:val="00554B49"/>
    <w:rsid w:val="00555C5F"/>
    <w:rsid w:val="00555DC2"/>
    <w:rsid w:val="0055666B"/>
    <w:rsid w:val="00556800"/>
    <w:rsid w:val="005569A1"/>
    <w:rsid w:val="005574F1"/>
    <w:rsid w:val="005579A9"/>
    <w:rsid w:val="00557A21"/>
    <w:rsid w:val="00557DEB"/>
    <w:rsid w:val="005600D9"/>
    <w:rsid w:val="005601BB"/>
    <w:rsid w:val="0056032B"/>
    <w:rsid w:val="0056042F"/>
    <w:rsid w:val="005605F4"/>
    <w:rsid w:val="005606C8"/>
    <w:rsid w:val="00560750"/>
    <w:rsid w:val="00560CB4"/>
    <w:rsid w:val="00560D2A"/>
    <w:rsid w:val="00561261"/>
    <w:rsid w:val="00561523"/>
    <w:rsid w:val="00561704"/>
    <w:rsid w:val="00561EE5"/>
    <w:rsid w:val="00562155"/>
    <w:rsid w:val="00562179"/>
    <w:rsid w:val="0056267B"/>
    <w:rsid w:val="00562B83"/>
    <w:rsid w:val="00562F54"/>
    <w:rsid w:val="00562FA2"/>
    <w:rsid w:val="005630AC"/>
    <w:rsid w:val="0056391A"/>
    <w:rsid w:val="00563D56"/>
    <w:rsid w:val="005647A7"/>
    <w:rsid w:val="0056507B"/>
    <w:rsid w:val="00565351"/>
    <w:rsid w:val="00565385"/>
    <w:rsid w:val="0056573D"/>
    <w:rsid w:val="0056608A"/>
    <w:rsid w:val="00566379"/>
    <w:rsid w:val="005664FB"/>
    <w:rsid w:val="005665D0"/>
    <w:rsid w:val="0056705A"/>
    <w:rsid w:val="00567319"/>
    <w:rsid w:val="0057032B"/>
    <w:rsid w:val="00570848"/>
    <w:rsid w:val="00570B2D"/>
    <w:rsid w:val="00570C7B"/>
    <w:rsid w:val="00570E1A"/>
    <w:rsid w:val="00571FB2"/>
    <w:rsid w:val="005721A1"/>
    <w:rsid w:val="0057221A"/>
    <w:rsid w:val="0057267E"/>
    <w:rsid w:val="005728D2"/>
    <w:rsid w:val="00572F48"/>
    <w:rsid w:val="0057393D"/>
    <w:rsid w:val="00573CA8"/>
    <w:rsid w:val="0057437D"/>
    <w:rsid w:val="005748A4"/>
    <w:rsid w:val="00574938"/>
    <w:rsid w:val="00574A26"/>
    <w:rsid w:val="00574A52"/>
    <w:rsid w:val="00574C34"/>
    <w:rsid w:val="00574F80"/>
    <w:rsid w:val="00575297"/>
    <w:rsid w:val="0057533C"/>
    <w:rsid w:val="00575A71"/>
    <w:rsid w:val="00575AE8"/>
    <w:rsid w:val="00575D10"/>
    <w:rsid w:val="00575E51"/>
    <w:rsid w:val="005772AF"/>
    <w:rsid w:val="00577350"/>
    <w:rsid w:val="005773E9"/>
    <w:rsid w:val="00577443"/>
    <w:rsid w:val="005774BC"/>
    <w:rsid w:val="005779C0"/>
    <w:rsid w:val="00577DF6"/>
    <w:rsid w:val="00577E15"/>
    <w:rsid w:val="00577FD3"/>
    <w:rsid w:val="00580319"/>
    <w:rsid w:val="0058079D"/>
    <w:rsid w:val="0058099C"/>
    <w:rsid w:val="00580F81"/>
    <w:rsid w:val="00581616"/>
    <w:rsid w:val="00581EBC"/>
    <w:rsid w:val="005820DA"/>
    <w:rsid w:val="005829A5"/>
    <w:rsid w:val="00582A47"/>
    <w:rsid w:val="00582D04"/>
    <w:rsid w:val="005832B1"/>
    <w:rsid w:val="005834E4"/>
    <w:rsid w:val="00583CC0"/>
    <w:rsid w:val="00583D73"/>
    <w:rsid w:val="005840A0"/>
    <w:rsid w:val="00584164"/>
    <w:rsid w:val="005843E8"/>
    <w:rsid w:val="0058576F"/>
    <w:rsid w:val="00585C31"/>
    <w:rsid w:val="00585FB9"/>
    <w:rsid w:val="00586660"/>
    <w:rsid w:val="005866A0"/>
    <w:rsid w:val="005868CE"/>
    <w:rsid w:val="00586B86"/>
    <w:rsid w:val="00587027"/>
    <w:rsid w:val="00587159"/>
    <w:rsid w:val="00587A65"/>
    <w:rsid w:val="005900A3"/>
    <w:rsid w:val="00590C4A"/>
    <w:rsid w:val="00590F98"/>
    <w:rsid w:val="005915EE"/>
    <w:rsid w:val="00591660"/>
    <w:rsid w:val="005916FD"/>
    <w:rsid w:val="00592120"/>
    <w:rsid w:val="00592138"/>
    <w:rsid w:val="005926CC"/>
    <w:rsid w:val="00592EA6"/>
    <w:rsid w:val="00592F1A"/>
    <w:rsid w:val="00593D9F"/>
    <w:rsid w:val="00594409"/>
    <w:rsid w:val="00594691"/>
    <w:rsid w:val="0059474D"/>
    <w:rsid w:val="00594AD3"/>
    <w:rsid w:val="00594F4D"/>
    <w:rsid w:val="005953A7"/>
    <w:rsid w:val="005956E8"/>
    <w:rsid w:val="00595F2C"/>
    <w:rsid w:val="00596341"/>
    <w:rsid w:val="00596899"/>
    <w:rsid w:val="005969F0"/>
    <w:rsid w:val="00597035"/>
    <w:rsid w:val="0059714C"/>
    <w:rsid w:val="005975E9"/>
    <w:rsid w:val="00597D69"/>
    <w:rsid w:val="005A0663"/>
    <w:rsid w:val="005A076E"/>
    <w:rsid w:val="005A111A"/>
    <w:rsid w:val="005A1434"/>
    <w:rsid w:val="005A1A4F"/>
    <w:rsid w:val="005A206C"/>
    <w:rsid w:val="005A2733"/>
    <w:rsid w:val="005A2AB3"/>
    <w:rsid w:val="005A2D66"/>
    <w:rsid w:val="005A3031"/>
    <w:rsid w:val="005A328E"/>
    <w:rsid w:val="005A3858"/>
    <w:rsid w:val="005A390C"/>
    <w:rsid w:val="005A3C7F"/>
    <w:rsid w:val="005A3FF8"/>
    <w:rsid w:val="005A43DC"/>
    <w:rsid w:val="005A47CA"/>
    <w:rsid w:val="005A4E14"/>
    <w:rsid w:val="005A4E7B"/>
    <w:rsid w:val="005A5D0D"/>
    <w:rsid w:val="005A657C"/>
    <w:rsid w:val="005A718C"/>
    <w:rsid w:val="005A768E"/>
    <w:rsid w:val="005A7947"/>
    <w:rsid w:val="005A7FE9"/>
    <w:rsid w:val="005B0835"/>
    <w:rsid w:val="005B087B"/>
    <w:rsid w:val="005B1F09"/>
    <w:rsid w:val="005B1FBD"/>
    <w:rsid w:val="005B2359"/>
    <w:rsid w:val="005B2A96"/>
    <w:rsid w:val="005B2C79"/>
    <w:rsid w:val="005B3554"/>
    <w:rsid w:val="005B445A"/>
    <w:rsid w:val="005B4822"/>
    <w:rsid w:val="005B4CFD"/>
    <w:rsid w:val="005B590A"/>
    <w:rsid w:val="005B5D75"/>
    <w:rsid w:val="005B641A"/>
    <w:rsid w:val="005B7080"/>
    <w:rsid w:val="005B7867"/>
    <w:rsid w:val="005B794B"/>
    <w:rsid w:val="005B79BD"/>
    <w:rsid w:val="005C0747"/>
    <w:rsid w:val="005C08C4"/>
    <w:rsid w:val="005C0A5A"/>
    <w:rsid w:val="005C0A7C"/>
    <w:rsid w:val="005C0CA7"/>
    <w:rsid w:val="005C1FD6"/>
    <w:rsid w:val="005C2020"/>
    <w:rsid w:val="005C2A4A"/>
    <w:rsid w:val="005C322C"/>
    <w:rsid w:val="005C3A39"/>
    <w:rsid w:val="005C3BA0"/>
    <w:rsid w:val="005C400E"/>
    <w:rsid w:val="005C46F1"/>
    <w:rsid w:val="005C47FE"/>
    <w:rsid w:val="005C49A5"/>
    <w:rsid w:val="005C4B35"/>
    <w:rsid w:val="005C4BD8"/>
    <w:rsid w:val="005C4C0B"/>
    <w:rsid w:val="005C571E"/>
    <w:rsid w:val="005C591B"/>
    <w:rsid w:val="005C5DE9"/>
    <w:rsid w:val="005C5F78"/>
    <w:rsid w:val="005C6206"/>
    <w:rsid w:val="005C65EF"/>
    <w:rsid w:val="005C67B4"/>
    <w:rsid w:val="005C6F66"/>
    <w:rsid w:val="005C70BF"/>
    <w:rsid w:val="005C7501"/>
    <w:rsid w:val="005C7818"/>
    <w:rsid w:val="005C7948"/>
    <w:rsid w:val="005C7B44"/>
    <w:rsid w:val="005D027D"/>
    <w:rsid w:val="005D0BA3"/>
    <w:rsid w:val="005D0D0F"/>
    <w:rsid w:val="005D0D8F"/>
    <w:rsid w:val="005D10E4"/>
    <w:rsid w:val="005D12E7"/>
    <w:rsid w:val="005D1F97"/>
    <w:rsid w:val="005D1F9F"/>
    <w:rsid w:val="005D20A1"/>
    <w:rsid w:val="005D252F"/>
    <w:rsid w:val="005D2C78"/>
    <w:rsid w:val="005D367F"/>
    <w:rsid w:val="005D375F"/>
    <w:rsid w:val="005D38E3"/>
    <w:rsid w:val="005D38F4"/>
    <w:rsid w:val="005D3B9D"/>
    <w:rsid w:val="005D3C25"/>
    <w:rsid w:val="005D4197"/>
    <w:rsid w:val="005D467B"/>
    <w:rsid w:val="005D4A66"/>
    <w:rsid w:val="005D4C74"/>
    <w:rsid w:val="005D4D05"/>
    <w:rsid w:val="005D4E9F"/>
    <w:rsid w:val="005D4ED4"/>
    <w:rsid w:val="005D507C"/>
    <w:rsid w:val="005D56D5"/>
    <w:rsid w:val="005D64DE"/>
    <w:rsid w:val="005D6623"/>
    <w:rsid w:val="005D6931"/>
    <w:rsid w:val="005D6CDA"/>
    <w:rsid w:val="005D6CE0"/>
    <w:rsid w:val="005D6D17"/>
    <w:rsid w:val="005D6EA3"/>
    <w:rsid w:val="005D7094"/>
    <w:rsid w:val="005D72F4"/>
    <w:rsid w:val="005D7953"/>
    <w:rsid w:val="005D7CFC"/>
    <w:rsid w:val="005D7F73"/>
    <w:rsid w:val="005E084C"/>
    <w:rsid w:val="005E0ED0"/>
    <w:rsid w:val="005E1048"/>
    <w:rsid w:val="005E151E"/>
    <w:rsid w:val="005E1BCB"/>
    <w:rsid w:val="005E1F55"/>
    <w:rsid w:val="005E28A9"/>
    <w:rsid w:val="005E2FEF"/>
    <w:rsid w:val="005E3091"/>
    <w:rsid w:val="005E3152"/>
    <w:rsid w:val="005E393D"/>
    <w:rsid w:val="005E3C26"/>
    <w:rsid w:val="005E3D21"/>
    <w:rsid w:val="005E3F50"/>
    <w:rsid w:val="005E4425"/>
    <w:rsid w:val="005E4458"/>
    <w:rsid w:val="005E45A5"/>
    <w:rsid w:val="005E461E"/>
    <w:rsid w:val="005E4C32"/>
    <w:rsid w:val="005E4E65"/>
    <w:rsid w:val="005E5534"/>
    <w:rsid w:val="005E5BEE"/>
    <w:rsid w:val="005E5FA1"/>
    <w:rsid w:val="005E6477"/>
    <w:rsid w:val="005E64A9"/>
    <w:rsid w:val="005E6CE6"/>
    <w:rsid w:val="005E7751"/>
    <w:rsid w:val="005E7B9F"/>
    <w:rsid w:val="005E7BE5"/>
    <w:rsid w:val="005F028B"/>
    <w:rsid w:val="005F0342"/>
    <w:rsid w:val="005F0999"/>
    <w:rsid w:val="005F0D0B"/>
    <w:rsid w:val="005F0D7A"/>
    <w:rsid w:val="005F16BC"/>
    <w:rsid w:val="005F17EF"/>
    <w:rsid w:val="005F180A"/>
    <w:rsid w:val="005F1ADE"/>
    <w:rsid w:val="005F20F4"/>
    <w:rsid w:val="005F21A9"/>
    <w:rsid w:val="005F23E0"/>
    <w:rsid w:val="005F2643"/>
    <w:rsid w:val="005F2821"/>
    <w:rsid w:val="005F2B48"/>
    <w:rsid w:val="005F341E"/>
    <w:rsid w:val="005F358E"/>
    <w:rsid w:val="005F3CAF"/>
    <w:rsid w:val="005F411B"/>
    <w:rsid w:val="005F4966"/>
    <w:rsid w:val="005F5071"/>
    <w:rsid w:val="005F5F2E"/>
    <w:rsid w:val="005F5FA1"/>
    <w:rsid w:val="005F5FB0"/>
    <w:rsid w:val="005F60C4"/>
    <w:rsid w:val="005F684D"/>
    <w:rsid w:val="005F6F2E"/>
    <w:rsid w:val="005F73D4"/>
    <w:rsid w:val="005F763E"/>
    <w:rsid w:val="005F7AA6"/>
    <w:rsid w:val="005F7BF2"/>
    <w:rsid w:val="0060029A"/>
    <w:rsid w:val="00600425"/>
    <w:rsid w:val="00600C0C"/>
    <w:rsid w:val="00601050"/>
    <w:rsid w:val="0060169C"/>
    <w:rsid w:val="0060181F"/>
    <w:rsid w:val="00601911"/>
    <w:rsid w:val="00601FD5"/>
    <w:rsid w:val="0060294B"/>
    <w:rsid w:val="00602950"/>
    <w:rsid w:val="00602E00"/>
    <w:rsid w:val="006032E9"/>
    <w:rsid w:val="006034D9"/>
    <w:rsid w:val="00603957"/>
    <w:rsid w:val="00603B00"/>
    <w:rsid w:val="00604090"/>
    <w:rsid w:val="006041FA"/>
    <w:rsid w:val="00604200"/>
    <w:rsid w:val="00604341"/>
    <w:rsid w:val="00604B91"/>
    <w:rsid w:val="00604D35"/>
    <w:rsid w:val="00605203"/>
    <w:rsid w:val="006053FB"/>
    <w:rsid w:val="00605685"/>
    <w:rsid w:val="00605D1D"/>
    <w:rsid w:val="00605DF1"/>
    <w:rsid w:val="00605FD9"/>
    <w:rsid w:val="006061ED"/>
    <w:rsid w:val="00606BFF"/>
    <w:rsid w:val="00607D22"/>
    <w:rsid w:val="00610492"/>
    <w:rsid w:val="00610543"/>
    <w:rsid w:val="00611556"/>
    <w:rsid w:val="0061293D"/>
    <w:rsid w:val="00612BC2"/>
    <w:rsid w:val="00612F1A"/>
    <w:rsid w:val="0061316D"/>
    <w:rsid w:val="006135A9"/>
    <w:rsid w:val="006135B4"/>
    <w:rsid w:val="00613ED3"/>
    <w:rsid w:val="00614798"/>
    <w:rsid w:val="00614D4F"/>
    <w:rsid w:val="00615245"/>
    <w:rsid w:val="00615A35"/>
    <w:rsid w:val="00616255"/>
    <w:rsid w:val="00616D32"/>
    <w:rsid w:val="00616DC6"/>
    <w:rsid w:val="00616E49"/>
    <w:rsid w:val="006170DC"/>
    <w:rsid w:val="006171B5"/>
    <w:rsid w:val="00617CD0"/>
    <w:rsid w:val="0062008A"/>
    <w:rsid w:val="006201DF"/>
    <w:rsid w:val="00620250"/>
    <w:rsid w:val="00620327"/>
    <w:rsid w:val="00620662"/>
    <w:rsid w:val="00620C9C"/>
    <w:rsid w:val="00620D98"/>
    <w:rsid w:val="006212D3"/>
    <w:rsid w:val="006214DD"/>
    <w:rsid w:val="006217A6"/>
    <w:rsid w:val="006219FA"/>
    <w:rsid w:val="00622311"/>
    <w:rsid w:val="00622764"/>
    <w:rsid w:val="00622766"/>
    <w:rsid w:val="00622ABA"/>
    <w:rsid w:val="006236A7"/>
    <w:rsid w:val="00623BF7"/>
    <w:rsid w:val="00624A6C"/>
    <w:rsid w:val="00624BF5"/>
    <w:rsid w:val="00624E35"/>
    <w:rsid w:val="00624EB5"/>
    <w:rsid w:val="00625359"/>
    <w:rsid w:val="00625A96"/>
    <w:rsid w:val="00625BC8"/>
    <w:rsid w:val="0062633D"/>
    <w:rsid w:val="006277A8"/>
    <w:rsid w:val="00630B57"/>
    <w:rsid w:val="00630C41"/>
    <w:rsid w:val="00630EE2"/>
    <w:rsid w:val="0063168D"/>
    <w:rsid w:val="00631C7E"/>
    <w:rsid w:val="00631DB5"/>
    <w:rsid w:val="00631DE5"/>
    <w:rsid w:val="0063213C"/>
    <w:rsid w:val="006322CC"/>
    <w:rsid w:val="00632343"/>
    <w:rsid w:val="0063265A"/>
    <w:rsid w:val="0063316C"/>
    <w:rsid w:val="00633F06"/>
    <w:rsid w:val="006345AA"/>
    <w:rsid w:val="00635171"/>
    <w:rsid w:val="0063526A"/>
    <w:rsid w:val="00635590"/>
    <w:rsid w:val="006356ED"/>
    <w:rsid w:val="0063591C"/>
    <w:rsid w:val="006359F7"/>
    <w:rsid w:val="00635B13"/>
    <w:rsid w:val="00635D22"/>
    <w:rsid w:val="006360A5"/>
    <w:rsid w:val="00636368"/>
    <w:rsid w:val="00636701"/>
    <w:rsid w:val="00636A6A"/>
    <w:rsid w:val="00636D42"/>
    <w:rsid w:val="006372DD"/>
    <w:rsid w:val="006400CD"/>
    <w:rsid w:val="00640964"/>
    <w:rsid w:val="00640D9A"/>
    <w:rsid w:val="00641839"/>
    <w:rsid w:val="006418C8"/>
    <w:rsid w:val="00641A8A"/>
    <w:rsid w:val="00641ABE"/>
    <w:rsid w:val="00641D5B"/>
    <w:rsid w:val="0064212B"/>
    <w:rsid w:val="006424DF"/>
    <w:rsid w:val="0064254D"/>
    <w:rsid w:val="006428A2"/>
    <w:rsid w:val="006429A0"/>
    <w:rsid w:val="00642C91"/>
    <w:rsid w:val="006431AE"/>
    <w:rsid w:val="006432AB"/>
    <w:rsid w:val="006443FE"/>
    <w:rsid w:val="006455DD"/>
    <w:rsid w:val="00645B80"/>
    <w:rsid w:val="00646035"/>
    <w:rsid w:val="0064624B"/>
    <w:rsid w:val="0064650A"/>
    <w:rsid w:val="00646550"/>
    <w:rsid w:val="00646947"/>
    <w:rsid w:val="00646B0A"/>
    <w:rsid w:val="00646B7C"/>
    <w:rsid w:val="006470DC"/>
    <w:rsid w:val="006472F8"/>
    <w:rsid w:val="00647603"/>
    <w:rsid w:val="00647799"/>
    <w:rsid w:val="00647910"/>
    <w:rsid w:val="00650164"/>
    <w:rsid w:val="006505CD"/>
    <w:rsid w:val="006506A0"/>
    <w:rsid w:val="0065104B"/>
    <w:rsid w:val="00651BAD"/>
    <w:rsid w:val="00652257"/>
    <w:rsid w:val="00652451"/>
    <w:rsid w:val="006527B6"/>
    <w:rsid w:val="00652FCE"/>
    <w:rsid w:val="00653105"/>
    <w:rsid w:val="006537D3"/>
    <w:rsid w:val="00654331"/>
    <w:rsid w:val="006548F5"/>
    <w:rsid w:val="006549DA"/>
    <w:rsid w:val="00655234"/>
    <w:rsid w:val="00655934"/>
    <w:rsid w:val="00655C7F"/>
    <w:rsid w:val="00655CDB"/>
    <w:rsid w:val="0065612F"/>
    <w:rsid w:val="00656247"/>
    <w:rsid w:val="00656256"/>
    <w:rsid w:val="00656275"/>
    <w:rsid w:val="0065694E"/>
    <w:rsid w:val="00656ADF"/>
    <w:rsid w:val="00657058"/>
    <w:rsid w:val="00657282"/>
    <w:rsid w:val="0065736A"/>
    <w:rsid w:val="0065743B"/>
    <w:rsid w:val="00657C20"/>
    <w:rsid w:val="0066022B"/>
    <w:rsid w:val="006602ED"/>
    <w:rsid w:val="00660C28"/>
    <w:rsid w:val="0066102E"/>
    <w:rsid w:val="006613DA"/>
    <w:rsid w:val="006618E3"/>
    <w:rsid w:val="006620E9"/>
    <w:rsid w:val="00662126"/>
    <w:rsid w:val="006628CC"/>
    <w:rsid w:val="006628E0"/>
    <w:rsid w:val="00662D72"/>
    <w:rsid w:val="0066330E"/>
    <w:rsid w:val="006635A8"/>
    <w:rsid w:val="0066393C"/>
    <w:rsid w:val="00663A32"/>
    <w:rsid w:val="00663EDC"/>
    <w:rsid w:val="0066428E"/>
    <w:rsid w:val="0066431F"/>
    <w:rsid w:val="00664345"/>
    <w:rsid w:val="0066440C"/>
    <w:rsid w:val="006648FE"/>
    <w:rsid w:val="0066586C"/>
    <w:rsid w:val="00665AFB"/>
    <w:rsid w:val="00665BB2"/>
    <w:rsid w:val="00665FFD"/>
    <w:rsid w:val="00666C50"/>
    <w:rsid w:val="00666C9B"/>
    <w:rsid w:val="00666FD4"/>
    <w:rsid w:val="00667247"/>
    <w:rsid w:val="00667801"/>
    <w:rsid w:val="00667C01"/>
    <w:rsid w:val="00667F49"/>
    <w:rsid w:val="00667FF3"/>
    <w:rsid w:val="00670532"/>
    <w:rsid w:val="006709D8"/>
    <w:rsid w:val="00670C88"/>
    <w:rsid w:val="00671405"/>
    <w:rsid w:val="0067178F"/>
    <w:rsid w:val="006717CA"/>
    <w:rsid w:val="006719D9"/>
    <w:rsid w:val="00671D99"/>
    <w:rsid w:val="00672071"/>
    <w:rsid w:val="00672533"/>
    <w:rsid w:val="006725B9"/>
    <w:rsid w:val="0067275A"/>
    <w:rsid w:val="00672B5F"/>
    <w:rsid w:val="00672F91"/>
    <w:rsid w:val="006730FD"/>
    <w:rsid w:val="00673511"/>
    <w:rsid w:val="00673776"/>
    <w:rsid w:val="006739E0"/>
    <w:rsid w:val="00673E8B"/>
    <w:rsid w:val="00673FB9"/>
    <w:rsid w:val="006741F0"/>
    <w:rsid w:val="006742CA"/>
    <w:rsid w:val="006744D7"/>
    <w:rsid w:val="0067462C"/>
    <w:rsid w:val="00674655"/>
    <w:rsid w:val="006748ED"/>
    <w:rsid w:val="00674A3C"/>
    <w:rsid w:val="006758D3"/>
    <w:rsid w:val="00675B6A"/>
    <w:rsid w:val="0067682B"/>
    <w:rsid w:val="0067697B"/>
    <w:rsid w:val="00676C45"/>
    <w:rsid w:val="00676C74"/>
    <w:rsid w:val="00680E82"/>
    <w:rsid w:val="006813C2"/>
    <w:rsid w:val="0068151C"/>
    <w:rsid w:val="006817D8"/>
    <w:rsid w:val="006822D0"/>
    <w:rsid w:val="00682463"/>
    <w:rsid w:val="00682A19"/>
    <w:rsid w:val="00682ED3"/>
    <w:rsid w:val="00683468"/>
    <w:rsid w:val="0068365F"/>
    <w:rsid w:val="006836BD"/>
    <w:rsid w:val="00684741"/>
    <w:rsid w:val="00684CA3"/>
    <w:rsid w:val="00685AEF"/>
    <w:rsid w:val="00685CEF"/>
    <w:rsid w:val="00686017"/>
    <w:rsid w:val="0068685E"/>
    <w:rsid w:val="006868DB"/>
    <w:rsid w:val="006869B9"/>
    <w:rsid w:val="00686C67"/>
    <w:rsid w:val="00686ED6"/>
    <w:rsid w:val="006872CF"/>
    <w:rsid w:val="006874CA"/>
    <w:rsid w:val="00687AE4"/>
    <w:rsid w:val="00687FCE"/>
    <w:rsid w:val="0069046B"/>
    <w:rsid w:val="0069064D"/>
    <w:rsid w:val="00690DEA"/>
    <w:rsid w:val="006913C5"/>
    <w:rsid w:val="00691AF6"/>
    <w:rsid w:val="00691C03"/>
    <w:rsid w:val="00691F81"/>
    <w:rsid w:val="00692A2D"/>
    <w:rsid w:val="00692D5F"/>
    <w:rsid w:val="00692EE8"/>
    <w:rsid w:val="006931CD"/>
    <w:rsid w:val="006932CE"/>
    <w:rsid w:val="00693494"/>
    <w:rsid w:val="00693574"/>
    <w:rsid w:val="0069360C"/>
    <w:rsid w:val="0069451F"/>
    <w:rsid w:val="0069454E"/>
    <w:rsid w:val="00694633"/>
    <w:rsid w:val="00694A21"/>
    <w:rsid w:val="00694B62"/>
    <w:rsid w:val="00694DCE"/>
    <w:rsid w:val="0069517B"/>
    <w:rsid w:val="00695180"/>
    <w:rsid w:val="006951D9"/>
    <w:rsid w:val="006956ED"/>
    <w:rsid w:val="00695832"/>
    <w:rsid w:val="00695BE7"/>
    <w:rsid w:val="00696166"/>
    <w:rsid w:val="00696278"/>
    <w:rsid w:val="00696432"/>
    <w:rsid w:val="0069658A"/>
    <w:rsid w:val="00696698"/>
    <w:rsid w:val="00696EC1"/>
    <w:rsid w:val="0069700B"/>
    <w:rsid w:val="00697165"/>
    <w:rsid w:val="00697281"/>
    <w:rsid w:val="006978FF"/>
    <w:rsid w:val="00697AE8"/>
    <w:rsid w:val="00697F85"/>
    <w:rsid w:val="006A05C8"/>
    <w:rsid w:val="006A06DF"/>
    <w:rsid w:val="006A0A58"/>
    <w:rsid w:val="006A0CB3"/>
    <w:rsid w:val="006A1748"/>
    <w:rsid w:val="006A18E1"/>
    <w:rsid w:val="006A1C04"/>
    <w:rsid w:val="006A235C"/>
    <w:rsid w:val="006A23C8"/>
    <w:rsid w:val="006A26FD"/>
    <w:rsid w:val="006A2854"/>
    <w:rsid w:val="006A2C32"/>
    <w:rsid w:val="006A2D0E"/>
    <w:rsid w:val="006A326A"/>
    <w:rsid w:val="006A32BF"/>
    <w:rsid w:val="006A3AAA"/>
    <w:rsid w:val="006A3ABD"/>
    <w:rsid w:val="006A3D22"/>
    <w:rsid w:val="006A3E46"/>
    <w:rsid w:val="006A415E"/>
    <w:rsid w:val="006A425C"/>
    <w:rsid w:val="006A459A"/>
    <w:rsid w:val="006A45DF"/>
    <w:rsid w:val="006A4D2B"/>
    <w:rsid w:val="006A4F0F"/>
    <w:rsid w:val="006A54D1"/>
    <w:rsid w:val="006A5BCB"/>
    <w:rsid w:val="006A5F0D"/>
    <w:rsid w:val="006A62D6"/>
    <w:rsid w:val="006A65FA"/>
    <w:rsid w:val="006A68C2"/>
    <w:rsid w:val="006A7213"/>
    <w:rsid w:val="006A747E"/>
    <w:rsid w:val="006A792A"/>
    <w:rsid w:val="006A7C40"/>
    <w:rsid w:val="006B0032"/>
    <w:rsid w:val="006B0050"/>
    <w:rsid w:val="006B1207"/>
    <w:rsid w:val="006B1214"/>
    <w:rsid w:val="006B1680"/>
    <w:rsid w:val="006B1C7A"/>
    <w:rsid w:val="006B1E8E"/>
    <w:rsid w:val="006B2035"/>
    <w:rsid w:val="006B20D4"/>
    <w:rsid w:val="006B219E"/>
    <w:rsid w:val="006B2533"/>
    <w:rsid w:val="006B25BE"/>
    <w:rsid w:val="006B261A"/>
    <w:rsid w:val="006B2F0C"/>
    <w:rsid w:val="006B34AF"/>
    <w:rsid w:val="006B3D63"/>
    <w:rsid w:val="006B4174"/>
    <w:rsid w:val="006B4345"/>
    <w:rsid w:val="006B4BA2"/>
    <w:rsid w:val="006B505A"/>
    <w:rsid w:val="006B50F9"/>
    <w:rsid w:val="006B5E03"/>
    <w:rsid w:val="006B6A70"/>
    <w:rsid w:val="006B6B43"/>
    <w:rsid w:val="006B72D7"/>
    <w:rsid w:val="006B7B79"/>
    <w:rsid w:val="006C001C"/>
    <w:rsid w:val="006C0168"/>
    <w:rsid w:val="006C01A1"/>
    <w:rsid w:val="006C01BB"/>
    <w:rsid w:val="006C0493"/>
    <w:rsid w:val="006C08B4"/>
    <w:rsid w:val="006C08C7"/>
    <w:rsid w:val="006C134B"/>
    <w:rsid w:val="006C13A9"/>
    <w:rsid w:val="006C168F"/>
    <w:rsid w:val="006C1817"/>
    <w:rsid w:val="006C19C3"/>
    <w:rsid w:val="006C1BF8"/>
    <w:rsid w:val="006C29B6"/>
    <w:rsid w:val="006C36B1"/>
    <w:rsid w:val="006C393C"/>
    <w:rsid w:val="006C395C"/>
    <w:rsid w:val="006C45DD"/>
    <w:rsid w:val="006C47EA"/>
    <w:rsid w:val="006C49DF"/>
    <w:rsid w:val="006C4BBE"/>
    <w:rsid w:val="006C4CB0"/>
    <w:rsid w:val="006C50E2"/>
    <w:rsid w:val="006C540B"/>
    <w:rsid w:val="006C55A1"/>
    <w:rsid w:val="006C56A6"/>
    <w:rsid w:val="006C5898"/>
    <w:rsid w:val="006C5A45"/>
    <w:rsid w:val="006C5CC0"/>
    <w:rsid w:val="006C5EC8"/>
    <w:rsid w:val="006C60BF"/>
    <w:rsid w:val="006C69E1"/>
    <w:rsid w:val="006C6D67"/>
    <w:rsid w:val="006C6DC0"/>
    <w:rsid w:val="006C71CA"/>
    <w:rsid w:val="006C7382"/>
    <w:rsid w:val="006C7541"/>
    <w:rsid w:val="006C791F"/>
    <w:rsid w:val="006C7D5E"/>
    <w:rsid w:val="006D03B9"/>
    <w:rsid w:val="006D0A0C"/>
    <w:rsid w:val="006D0D09"/>
    <w:rsid w:val="006D0DAB"/>
    <w:rsid w:val="006D0F02"/>
    <w:rsid w:val="006D12D7"/>
    <w:rsid w:val="006D1685"/>
    <w:rsid w:val="006D1BE5"/>
    <w:rsid w:val="006D2905"/>
    <w:rsid w:val="006D4589"/>
    <w:rsid w:val="006D4656"/>
    <w:rsid w:val="006D4E46"/>
    <w:rsid w:val="006D58B5"/>
    <w:rsid w:val="006D590A"/>
    <w:rsid w:val="006D5955"/>
    <w:rsid w:val="006D64D7"/>
    <w:rsid w:val="006D66E9"/>
    <w:rsid w:val="006D6746"/>
    <w:rsid w:val="006D6849"/>
    <w:rsid w:val="006D6BA9"/>
    <w:rsid w:val="006D6BFD"/>
    <w:rsid w:val="006D710F"/>
    <w:rsid w:val="006D7141"/>
    <w:rsid w:val="006D7247"/>
    <w:rsid w:val="006D756B"/>
    <w:rsid w:val="006D756E"/>
    <w:rsid w:val="006D76E7"/>
    <w:rsid w:val="006D7794"/>
    <w:rsid w:val="006D7847"/>
    <w:rsid w:val="006D7CE8"/>
    <w:rsid w:val="006D7FD8"/>
    <w:rsid w:val="006E04F7"/>
    <w:rsid w:val="006E0963"/>
    <w:rsid w:val="006E0B29"/>
    <w:rsid w:val="006E0D84"/>
    <w:rsid w:val="006E12F8"/>
    <w:rsid w:val="006E13BA"/>
    <w:rsid w:val="006E142F"/>
    <w:rsid w:val="006E146F"/>
    <w:rsid w:val="006E14E5"/>
    <w:rsid w:val="006E16B7"/>
    <w:rsid w:val="006E22CA"/>
    <w:rsid w:val="006E2487"/>
    <w:rsid w:val="006E28B6"/>
    <w:rsid w:val="006E3473"/>
    <w:rsid w:val="006E37EF"/>
    <w:rsid w:val="006E4979"/>
    <w:rsid w:val="006E5178"/>
    <w:rsid w:val="006E54FC"/>
    <w:rsid w:val="006E564F"/>
    <w:rsid w:val="006E58B2"/>
    <w:rsid w:val="006E5ACE"/>
    <w:rsid w:val="006E5E68"/>
    <w:rsid w:val="006E6205"/>
    <w:rsid w:val="006E6821"/>
    <w:rsid w:val="006E7041"/>
    <w:rsid w:val="006E7213"/>
    <w:rsid w:val="006E73A5"/>
    <w:rsid w:val="006E75EE"/>
    <w:rsid w:val="006E76C6"/>
    <w:rsid w:val="006F01A1"/>
    <w:rsid w:val="006F047D"/>
    <w:rsid w:val="006F0EA6"/>
    <w:rsid w:val="006F1309"/>
    <w:rsid w:val="006F13B3"/>
    <w:rsid w:val="006F157A"/>
    <w:rsid w:val="006F1661"/>
    <w:rsid w:val="006F17DB"/>
    <w:rsid w:val="006F1DF5"/>
    <w:rsid w:val="006F1E02"/>
    <w:rsid w:val="006F21C5"/>
    <w:rsid w:val="006F2853"/>
    <w:rsid w:val="006F29B0"/>
    <w:rsid w:val="006F2DCF"/>
    <w:rsid w:val="006F35B1"/>
    <w:rsid w:val="006F35DA"/>
    <w:rsid w:val="006F35E3"/>
    <w:rsid w:val="006F3D00"/>
    <w:rsid w:val="006F3ED8"/>
    <w:rsid w:val="006F3F01"/>
    <w:rsid w:val="006F44CA"/>
    <w:rsid w:val="006F454B"/>
    <w:rsid w:val="006F47CF"/>
    <w:rsid w:val="006F4CEC"/>
    <w:rsid w:val="006F4D95"/>
    <w:rsid w:val="006F5523"/>
    <w:rsid w:val="006F589B"/>
    <w:rsid w:val="006F5DF2"/>
    <w:rsid w:val="006F6F15"/>
    <w:rsid w:val="00700611"/>
    <w:rsid w:val="00700963"/>
    <w:rsid w:val="00700AF3"/>
    <w:rsid w:val="00700AF9"/>
    <w:rsid w:val="00700D90"/>
    <w:rsid w:val="00700DFC"/>
    <w:rsid w:val="0070163A"/>
    <w:rsid w:val="0070188A"/>
    <w:rsid w:val="00701FB0"/>
    <w:rsid w:val="00701FF7"/>
    <w:rsid w:val="0070228B"/>
    <w:rsid w:val="00702864"/>
    <w:rsid w:val="00702AA2"/>
    <w:rsid w:val="00703B97"/>
    <w:rsid w:val="00703D1F"/>
    <w:rsid w:val="00703FFF"/>
    <w:rsid w:val="0070465E"/>
    <w:rsid w:val="00704D67"/>
    <w:rsid w:val="00704DE4"/>
    <w:rsid w:val="00704FD4"/>
    <w:rsid w:val="00705E42"/>
    <w:rsid w:val="0070613C"/>
    <w:rsid w:val="00706443"/>
    <w:rsid w:val="007068DB"/>
    <w:rsid w:val="00706CD3"/>
    <w:rsid w:val="00706E6E"/>
    <w:rsid w:val="00707147"/>
    <w:rsid w:val="0070769A"/>
    <w:rsid w:val="00707B5B"/>
    <w:rsid w:val="00710901"/>
    <w:rsid w:val="00710EC2"/>
    <w:rsid w:val="0071175D"/>
    <w:rsid w:val="007117AA"/>
    <w:rsid w:val="0071191B"/>
    <w:rsid w:val="00711C51"/>
    <w:rsid w:val="00711D8F"/>
    <w:rsid w:val="00711E99"/>
    <w:rsid w:val="00711F70"/>
    <w:rsid w:val="007121A4"/>
    <w:rsid w:val="0071226D"/>
    <w:rsid w:val="0071332E"/>
    <w:rsid w:val="00713398"/>
    <w:rsid w:val="007134A6"/>
    <w:rsid w:val="007144EE"/>
    <w:rsid w:val="0071509B"/>
    <w:rsid w:val="0071542E"/>
    <w:rsid w:val="00715885"/>
    <w:rsid w:val="007158F2"/>
    <w:rsid w:val="00715D7D"/>
    <w:rsid w:val="00716A15"/>
    <w:rsid w:val="00716F55"/>
    <w:rsid w:val="007178CD"/>
    <w:rsid w:val="007179F4"/>
    <w:rsid w:val="00717B7D"/>
    <w:rsid w:val="00717F3A"/>
    <w:rsid w:val="00717F91"/>
    <w:rsid w:val="0072052A"/>
    <w:rsid w:val="007205FC"/>
    <w:rsid w:val="00721285"/>
    <w:rsid w:val="00721376"/>
    <w:rsid w:val="00721E48"/>
    <w:rsid w:val="00722128"/>
    <w:rsid w:val="00722564"/>
    <w:rsid w:val="00722569"/>
    <w:rsid w:val="007228B9"/>
    <w:rsid w:val="007228D4"/>
    <w:rsid w:val="00722966"/>
    <w:rsid w:val="00722C3E"/>
    <w:rsid w:val="00722C8F"/>
    <w:rsid w:val="00722EFD"/>
    <w:rsid w:val="0072302D"/>
    <w:rsid w:val="00723870"/>
    <w:rsid w:val="00724190"/>
    <w:rsid w:val="00724D02"/>
    <w:rsid w:val="00724DCE"/>
    <w:rsid w:val="007256B8"/>
    <w:rsid w:val="00725ADA"/>
    <w:rsid w:val="0072634A"/>
    <w:rsid w:val="007266E6"/>
    <w:rsid w:val="00727881"/>
    <w:rsid w:val="00730975"/>
    <w:rsid w:val="007311CB"/>
    <w:rsid w:val="00731276"/>
    <w:rsid w:val="00731338"/>
    <w:rsid w:val="0073171C"/>
    <w:rsid w:val="00731877"/>
    <w:rsid w:val="007319BE"/>
    <w:rsid w:val="0073214F"/>
    <w:rsid w:val="0073276D"/>
    <w:rsid w:val="00732D58"/>
    <w:rsid w:val="00732E84"/>
    <w:rsid w:val="00733B90"/>
    <w:rsid w:val="00733C61"/>
    <w:rsid w:val="0073423F"/>
    <w:rsid w:val="007344E9"/>
    <w:rsid w:val="00734606"/>
    <w:rsid w:val="0073468E"/>
    <w:rsid w:val="00734726"/>
    <w:rsid w:val="00734815"/>
    <w:rsid w:val="00734C30"/>
    <w:rsid w:val="00734D29"/>
    <w:rsid w:val="00735643"/>
    <w:rsid w:val="00735C21"/>
    <w:rsid w:val="00735D19"/>
    <w:rsid w:val="00735F1D"/>
    <w:rsid w:val="0073684E"/>
    <w:rsid w:val="00736AF8"/>
    <w:rsid w:val="007378D0"/>
    <w:rsid w:val="0074000F"/>
    <w:rsid w:val="007401D4"/>
    <w:rsid w:val="00740B2E"/>
    <w:rsid w:val="00740D68"/>
    <w:rsid w:val="00740DD4"/>
    <w:rsid w:val="0074100D"/>
    <w:rsid w:val="00741514"/>
    <w:rsid w:val="007420CB"/>
    <w:rsid w:val="007420DF"/>
    <w:rsid w:val="007424CA"/>
    <w:rsid w:val="0074296A"/>
    <w:rsid w:val="00742DEF"/>
    <w:rsid w:val="00742EE3"/>
    <w:rsid w:val="0074332A"/>
    <w:rsid w:val="007436AE"/>
    <w:rsid w:val="00743DDD"/>
    <w:rsid w:val="00744E32"/>
    <w:rsid w:val="00744E8C"/>
    <w:rsid w:val="00745772"/>
    <w:rsid w:val="00745F04"/>
    <w:rsid w:val="0074635A"/>
    <w:rsid w:val="007469FD"/>
    <w:rsid w:val="00747175"/>
    <w:rsid w:val="00747234"/>
    <w:rsid w:val="0074743E"/>
    <w:rsid w:val="00747548"/>
    <w:rsid w:val="00747601"/>
    <w:rsid w:val="007478C0"/>
    <w:rsid w:val="00747DC6"/>
    <w:rsid w:val="00750649"/>
    <w:rsid w:val="00750B2D"/>
    <w:rsid w:val="00750D79"/>
    <w:rsid w:val="007510EF"/>
    <w:rsid w:val="007516B6"/>
    <w:rsid w:val="007517A7"/>
    <w:rsid w:val="00751B14"/>
    <w:rsid w:val="00751C43"/>
    <w:rsid w:val="00751C45"/>
    <w:rsid w:val="0075212F"/>
    <w:rsid w:val="00752429"/>
    <w:rsid w:val="007525CC"/>
    <w:rsid w:val="007525FA"/>
    <w:rsid w:val="007532A8"/>
    <w:rsid w:val="00753A2D"/>
    <w:rsid w:val="00753CD8"/>
    <w:rsid w:val="00753EE8"/>
    <w:rsid w:val="0075419A"/>
    <w:rsid w:val="00754ED5"/>
    <w:rsid w:val="007551F2"/>
    <w:rsid w:val="00755251"/>
    <w:rsid w:val="007558EC"/>
    <w:rsid w:val="00756081"/>
    <w:rsid w:val="0075644D"/>
    <w:rsid w:val="007568A7"/>
    <w:rsid w:val="007569A1"/>
    <w:rsid w:val="00756BC3"/>
    <w:rsid w:val="00756DE0"/>
    <w:rsid w:val="0075705C"/>
    <w:rsid w:val="007570F8"/>
    <w:rsid w:val="007571B7"/>
    <w:rsid w:val="00757342"/>
    <w:rsid w:val="00757D58"/>
    <w:rsid w:val="00760225"/>
    <w:rsid w:val="0076048B"/>
    <w:rsid w:val="007609A1"/>
    <w:rsid w:val="00760B32"/>
    <w:rsid w:val="0076139F"/>
    <w:rsid w:val="007613C0"/>
    <w:rsid w:val="007613F9"/>
    <w:rsid w:val="00761449"/>
    <w:rsid w:val="00761645"/>
    <w:rsid w:val="00761CD4"/>
    <w:rsid w:val="007621D0"/>
    <w:rsid w:val="0076294B"/>
    <w:rsid w:val="00762EB3"/>
    <w:rsid w:val="00763A3F"/>
    <w:rsid w:val="00763C5B"/>
    <w:rsid w:val="00763ECE"/>
    <w:rsid w:val="00764363"/>
    <w:rsid w:val="00764687"/>
    <w:rsid w:val="007654AC"/>
    <w:rsid w:val="00765724"/>
    <w:rsid w:val="00765C9E"/>
    <w:rsid w:val="00766578"/>
    <w:rsid w:val="007667A6"/>
    <w:rsid w:val="00766E20"/>
    <w:rsid w:val="0076706F"/>
    <w:rsid w:val="0076770A"/>
    <w:rsid w:val="00770246"/>
    <w:rsid w:val="0077032F"/>
    <w:rsid w:val="007705E1"/>
    <w:rsid w:val="00770629"/>
    <w:rsid w:val="00771166"/>
    <w:rsid w:val="00771232"/>
    <w:rsid w:val="00771718"/>
    <w:rsid w:val="00772281"/>
    <w:rsid w:val="007724A3"/>
    <w:rsid w:val="00772ECD"/>
    <w:rsid w:val="00773162"/>
    <w:rsid w:val="007735F7"/>
    <w:rsid w:val="00773F87"/>
    <w:rsid w:val="00773FBE"/>
    <w:rsid w:val="00773FC0"/>
    <w:rsid w:val="007740A1"/>
    <w:rsid w:val="0077427A"/>
    <w:rsid w:val="007744BC"/>
    <w:rsid w:val="00774669"/>
    <w:rsid w:val="0077477B"/>
    <w:rsid w:val="00774B7F"/>
    <w:rsid w:val="0077513F"/>
    <w:rsid w:val="0077520A"/>
    <w:rsid w:val="00775893"/>
    <w:rsid w:val="00775C93"/>
    <w:rsid w:val="00775E2E"/>
    <w:rsid w:val="00776203"/>
    <w:rsid w:val="00776242"/>
    <w:rsid w:val="007764B6"/>
    <w:rsid w:val="007764F9"/>
    <w:rsid w:val="00776B7D"/>
    <w:rsid w:val="007771E8"/>
    <w:rsid w:val="007774F3"/>
    <w:rsid w:val="00777921"/>
    <w:rsid w:val="00777CB8"/>
    <w:rsid w:val="00777CF1"/>
    <w:rsid w:val="00777E59"/>
    <w:rsid w:val="00777F00"/>
    <w:rsid w:val="007800A3"/>
    <w:rsid w:val="00780E22"/>
    <w:rsid w:val="007818D9"/>
    <w:rsid w:val="00781DD9"/>
    <w:rsid w:val="00782BDC"/>
    <w:rsid w:val="00782E93"/>
    <w:rsid w:val="007832B5"/>
    <w:rsid w:val="00783809"/>
    <w:rsid w:val="00783E2D"/>
    <w:rsid w:val="00783FF0"/>
    <w:rsid w:val="00784195"/>
    <w:rsid w:val="00784284"/>
    <w:rsid w:val="00784737"/>
    <w:rsid w:val="0078496B"/>
    <w:rsid w:val="00784E02"/>
    <w:rsid w:val="007852A7"/>
    <w:rsid w:val="007854B7"/>
    <w:rsid w:val="007855CD"/>
    <w:rsid w:val="00785612"/>
    <w:rsid w:val="0078563F"/>
    <w:rsid w:val="00785CA9"/>
    <w:rsid w:val="00785EA0"/>
    <w:rsid w:val="00786331"/>
    <w:rsid w:val="007863E0"/>
    <w:rsid w:val="007864A4"/>
    <w:rsid w:val="00786CA1"/>
    <w:rsid w:val="00787958"/>
    <w:rsid w:val="007900EE"/>
    <w:rsid w:val="007901B0"/>
    <w:rsid w:val="00790E23"/>
    <w:rsid w:val="00790E68"/>
    <w:rsid w:val="00790F8E"/>
    <w:rsid w:val="0079191F"/>
    <w:rsid w:val="00791D25"/>
    <w:rsid w:val="00792377"/>
    <w:rsid w:val="0079245B"/>
    <w:rsid w:val="00792AAC"/>
    <w:rsid w:val="00792B72"/>
    <w:rsid w:val="00792C5C"/>
    <w:rsid w:val="0079399F"/>
    <w:rsid w:val="00793A90"/>
    <w:rsid w:val="007943E9"/>
    <w:rsid w:val="0079459B"/>
    <w:rsid w:val="007945DD"/>
    <w:rsid w:val="007946A8"/>
    <w:rsid w:val="00794BD8"/>
    <w:rsid w:val="00794BF5"/>
    <w:rsid w:val="007950F2"/>
    <w:rsid w:val="00795239"/>
    <w:rsid w:val="00795428"/>
    <w:rsid w:val="007959DD"/>
    <w:rsid w:val="00795F47"/>
    <w:rsid w:val="0079621B"/>
    <w:rsid w:val="00796BB1"/>
    <w:rsid w:val="0079789F"/>
    <w:rsid w:val="007A01E0"/>
    <w:rsid w:val="007A0277"/>
    <w:rsid w:val="007A079E"/>
    <w:rsid w:val="007A07D6"/>
    <w:rsid w:val="007A07FC"/>
    <w:rsid w:val="007A0EE3"/>
    <w:rsid w:val="007A1291"/>
    <w:rsid w:val="007A173D"/>
    <w:rsid w:val="007A1AE8"/>
    <w:rsid w:val="007A1C0D"/>
    <w:rsid w:val="007A21A5"/>
    <w:rsid w:val="007A2208"/>
    <w:rsid w:val="007A2501"/>
    <w:rsid w:val="007A27E9"/>
    <w:rsid w:val="007A283D"/>
    <w:rsid w:val="007A2B5B"/>
    <w:rsid w:val="007A2B71"/>
    <w:rsid w:val="007A2ED5"/>
    <w:rsid w:val="007A3527"/>
    <w:rsid w:val="007A3722"/>
    <w:rsid w:val="007A3A30"/>
    <w:rsid w:val="007A40EC"/>
    <w:rsid w:val="007A4824"/>
    <w:rsid w:val="007A4FF3"/>
    <w:rsid w:val="007A5695"/>
    <w:rsid w:val="007A571F"/>
    <w:rsid w:val="007A5936"/>
    <w:rsid w:val="007A5C06"/>
    <w:rsid w:val="007A6391"/>
    <w:rsid w:val="007A665D"/>
    <w:rsid w:val="007A6BEC"/>
    <w:rsid w:val="007A7244"/>
    <w:rsid w:val="007A746D"/>
    <w:rsid w:val="007A76E8"/>
    <w:rsid w:val="007A7789"/>
    <w:rsid w:val="007B0371"/>
    <w:rsid w:val="007B0630"/>
    <w:rsid w:val="007B176A"/>
    <w:rsid w:val="007B1F55"/>
    <w:rsid w:val="007B210D"/>
    <w:rsid w:val="007B2141"/>
    <w:rsid w:val="007B22A4"/>
    <w:rsid w:val="007B2390"/>
    <w:rsid w:val="007B24EF"/>
    <w:rsid w:val="007B26AA"/>
    <w:rsid w:val="007B2818"/>
    <w:rsid w:val="007B2923"/>
    <w:rsid w:val="007B296F"/>
    <w:rsid w:val="007B2CD6"/>
    <w:rsid w:val="007B3042"/>
    <w:rsid w:val="007B352E"/>
    <w:rsid w:val="007B35C7"/>
    <w:rsid w:val="007B3975"/>
    <w:rsid w:val="007B3A53"/>
    <w:rsid w:val="007B3A72"/>
    <w:rsid w:val="007B3B48"/>
    <w:rsid w:val="007B3C0C"/>
    <w:rsid w:val="007B3EA4"/>
    <w:rsid w:val="007B4065"/>
    <w:rsid w:val="007B4818"/>
    <w:rsid w:val="007B4BB9"/>
    <w:rsid w:val="007B4FAA"/>
    <w:rsid w:val="007B529A"/>
    <w:rsid w:val="007B54C5"/>
    <w:rsid w:val="007B54C9"/>
    <w:rsid w:val="007B554B"/>
    <w:rsid w:val="007B5BCA"/>
    <w:rsid w:val="007B68D1"/>
    <w:rsid w:val="007B69F9"/>
    <w:rsid w:val="007B6C70"/>
    <w:rsid w:val="007B6D6D"/>
    <w:rsid w:val="007B6F52"/>
    <w:rsid w:val="007B71C2"/>
    <w:rsid w:val="007B7484"/>
    <w:rsid w:val="007B74F3"/>
    <w:rsid w:val="007B751C"/>
    <w:rsid w:val="007C0620"/>
    <w:rsid w:val="007C1FAF"/>
    <w:rsid w:val="007C2152"/>
    <w:rsid w:val="007C23C0"/>
    <w:rsid w:val="007C2782"/>
    <w:rsid w:val="007C2B1D"/>
    <w:rsid w:val="007C3088"/>
    <w:rsid w:val="007C3224"/>
    <w:rsid w:val="007C4C0B"/>
    <w:rsid w:val="007C58F8"/>
    <w:rsid w:val="007C5D70"/>
    <w:rsid w:val="007C68C2"/>
    <w:rsid w:val="007C724B"/>
    <w:rsid w:val="007C7815"/>
    <w:rsid w:val="007C7A7C"/>
    <w:rsid w:val="007D0098"/>
    <w:rsid w:val="007D00A7"/>
    <w:rsid w:val="007D01C3"/>
    <w:rsid w:val="007D0B78"/>
    <w:rsid w:val="007D0CE0"/>
    <w:rsid w:val="007D0D2B"/>
    <w:rsid w:val="007D0D91"/>
    <w:rsid w:val="007D1944"/>
    <w:rsid w:val="007D1B74"/>
    <w:rsid w:val="007D20F7"/>
    <w:rsid w:val="007D22AA"/>
    <w:rsid w:val="007D2336"/>
    <w:rsid w:val="007D2711"/>
    <w:rsid w:val="007D27F6"/>
    <w:rsid w:val="007D340E"/>
    <w:rsid w:val="007D3D44"/>
    <w:rsid w:val="007D44CE"/>
    <w:rsid w:val="007D4B91"/>
    <w:rsid w:val="007D4C96"/>
    <w:rsid w:val="007D5213"/>
    <w:rsid w:val="007D56D0"/>
    <w:rsid w:val="007D5A6B"/>
    <w:rsid w:val="007D5FA1"/>
    <w:rsid w:val="007D63D1"/>
    <w:rsid w:val="007D651C"/>
    <w:rsid w:val="007D6715"/>
    <w:rsid w:val="007D7071"/>
    <w:rsid w:val="007D7646"/>
    <w:rsid w:val="007D7B73"/>
    <w:rsid w:val="007D7C1C"/>
    <w:rsid w:val="007E03F5"/>
    <w:rsid w:val="007E0410"/>
    <w:rsid w:val="007E08F8"/>
    <w:rsid w:val="007E158D"/>
    <w:rsid w:val="007E176A"/>
    <w:rsid w:val="007E19B1"/>
    <w:rsid w:val="007E1CA4"/>
    <w:rsid w:val="007E1D42"/>
    <w:rsid w:val="007E1F3D"/>
    <w:rsid w:val="007E1FB5"/>
    <w:rsid w:val="007E281E"/>
    <w:rsid w:val="007E2E66"/>
    <w:rsid w:val="007E2E87"/>
    <w:rsid w:val="007E3167"/>
    <w:rsid w:val="007E3315"/>
    <w:rsid w:val="007E3E5F"/>
    <w:rsid w:val="007E40B0"/>
    <w:rsid w:val="007E45CC"/>
    <w:rsid w:val="007E4A97"/>
    <w:rsid w:val="007E4CCC"/>
    <w:rsid w:val="007E5859"/>
    <w:rsid w:val="007E5C18"/>
    <w:rsid w:val="007E5CFE"/>
    <w:rsid w:val="007E5D0A"/>
    <w:rsid w:val="007E6394"/>
    <w:rsid w:val="007E69BA"/>
    <w:rsid w:val="007E69DF"/>
    <w:rsid w:val="007E6A68"/>
    <w:rsid w:val="007E6B67"/>
    <w:rsid w:val="007E70AE"/>
    <w:rsid w:val="007E77B3"/>
    <w:rsid w:val="007E7EC9"/>
    <w:rsid w:val="007F005E"/>
    <w:rsid w:val="007F02E6"/>
    <w:rsid w:val="007F0905"/>
    <w:rsid w:val="007F10C7"/>
    <w:rsid w:val="007F1CB8"/>
    <w:rsid w:val="007F1CBB"/>
    <w:rsid w:val="007F2260"/>
    <w:rsid w:val="007F2763"/>
    <w:rsid w:val="007F2A45"/>
    <w:rsid w:val="007F346F"/>
    <w:rsid w:val="007F35A9"/>
    <w:rsid w:val="007F36B0"/>
    <w:rsid w:val="007F3E13"/>
    <w:rsid w:val="007F3F57"/>
    <w:rsid w:val="007F405A"/>
    <w:rsid w:val="007F432C"/>
    <w:rsid w:val="007F4591"/>
    <w:rsid w:val="007F491A"/>
    <w:rsid w:val="007F49DC"/>
    <w:rsid w:val="007F4C20"/>
    <w:rsid w:val="007F4D6F"/>
    <w:rsid w:val="007F4E94"/>
    <w:rsid w:val="007F5447"/>
    <w:rsid w:val="007F6EE8"/>
    <w:rsid w:val="007F758F"/>
    <w:rsid w:val="007F77BA"/>
    <w:rsid w:val="007F7A52"/>
    <w:rsid w:val="007F7E40"/>
    <w:rsid w:val="007F7E63"/>
    <w:rsid w:val="007F7F7B"/>
    <w:rsid w:val="007F7FE3"/>
    <w:rsid w:val="008005C5"/>
    <w:rsid w:val="00800F7E"/>
    <w:rsid w:val="00801369"/>
    <w:rsid w:val="008015E4"/>
    <w:rsid w:val="0080220E"/>
    <w:rsid w:val="00802773"/>
    <w:rsid w:val="00802941"/>
    <w:rsid w:val="00802B91"/>
    <w:rsid w:val="00803142"/>
    <w:rsid w:val="00803C12"/>
    <w:rsid w:val="00803CDD"/>
    <w:rsid w:val="00803E50"/>
    <w:rsid w:val="0080414B"/>
    <w:rsid w:val="00804324"/>
    <w:rsid w:val="00804329"/>
    <w:rsid w:val="0080459A"/>
    <w:rsid w:val="00804AA0"/>
    <w:rsid w:val="00805110"/>
    <w:rsid w:val="00805479"/>
    <w:rsid w:val="00805BE0"/>
    <w:rsid w:val="00806052"/>
    <w:rsid w:val="00806714"/>
    <w:rsid w:val="008069B7"/>
    <w:rsid w:val="00806BDC"/>
    <w:rsid w:val="00806F85"/>
    <w:rsid w:val="00807362"/>
    <w:rsid w:val="008073B5"/>
    <w:rsid w:val="0080752E"/>
    <w:rsid w:val="0080757B"/>
    <w:rsid w:val="0080760F"/>
    <w:rsid w:val="00807F75"/>
    <w:rsid w:val="0081090D"/>
    <w:rsid w:val="0081093A"/>
    <w:rsid w:val="00810BAE"/>
    <w:rsid w:val="00810F4A"/>
    <w:rsid w:val="008116F2"/>
    <w:rsid w:val="008119C2"/>
    <w:rsid w:val="00811EB0"/>
    <w:rsid w:val="00812152"/>
    <w:rsid w:val="008129AC"/>
    <w:rsid w:val="00812B34"/>
    <w:rsid w:val="00812F68"/>
    <w:rsid w:val="0081307F"/>
    <w:rsid w:val="008130F1"/>
    <w:rsid w:val="0081321E"/>
    <w:rsid w:val="008138C7"/>
    <w:rsid w:val="00813B15"/>
    <w:rsid w:val="00813BD2"/>
    <w:rsid w:val="00813C0C"/>
    <w:rsid w:val="00813D0E"/>
    <w:rsid w:val="008142BD"/>
    <w:rsid w:val="008153FC"/>
    <w:rsid w:val="00815DA8"/>
    <w:rsid w:val="00815EA8"/>
    <w:rsid w:val="00815F63"/>
    <w:rsid w:val="008164C7"/>
    <w:rsid w:val="008168FE"/>
    <w:rsid w:val="008170E4"/>
    <w:rsid w:val="008170EC"/>
    <w:rsid w:val="00817274"/>
    <w:rsid w:val="00817690"/>
    <w:rsid w:val="008177D1"/>
    <w:rsid w:val="008178C7"/>
    <w:rsid w:val="00817904"/>
    <w:rsid w:val="008204E8"/>
    <w:rsid w:val="008206F4"/>
    <w:rsid w:val="008216F9"/>
    <w:rsid w:val="00822047"/>
    <w:rsid w:val="0082211B"/>
    <w:rsid w:val="00822773"/>
    <w:rsid w:val="0082307A"/>
    <w:rsid w:val="0082309D"/>
    <w:rsid w:val="008236EA"/>
    <w:rsid w:val="00823A7E"/>
    <w:rsid w:val="00823CCC"/>
    <w:rsid w:val="008248CC"/>
    <w:rsid w:val="00824A69"/>
    <w:rsid w:val="00824A8D"/>
    <w:rsid w:val="00825000"/>
    <w:rsid w:val="008251C6"/>
    <w:rsid w:val="00825BA6"/>
    <w:rsid w:val="00825C68"/>
    <w:rsid w:val="00825ED3"/>
    <w:rsid w:val="008265F7"/>
    <w:rsid w:val="008266AA"/>
    <w:rsid w:val="00826BCC"/>
    <w:rsid w:val="00827351"/>
    <w:rsid w:val="00827F8C"/>
    <w:rsid w:val="00830221"/>
    <w:rsid w:val="0083238C"/>
    <w:rsid w:val="00832593"/>
    <w:rsid w:val="0083280C"/>
    <w:rsid w:val="008335A9"/>
    <w:rsid w:val="00833686"/>
    <w:rsid w:val="008338AC"/>
    <w:rsid w:val="00833A18"/>
    <w:rsid w:val="00833EC6"/>
    <w:rsid w:val="00834044"/>
    <w:rsid w:val="00834540"/>
    <w:rsid w:val="00835406"/>
    <w:rsid w:val="0083570D"/>
    <w:rsid w:val="00835848"/>
    <w:rsid w:val="00835D60"/>
    <w:rsid w:val="00835E67"/>
    <w:rsid w:val="00835E9B"/>
    <w:rsid w:val="00836290"/>
    <w:rsid w:val="00836C3A"/>
    <w:rsid w:val="00837575"/>
    <w:rsid w:val="008377A6"/>
    <w:rsid w:val="00837E90"/>
    <w:rsid w:val="00840154"/>
    <w:rsid w:val="008403F3"/>
    <w:rsid w:val="0084042C"/>
    <w:rsid w:val="00840499"/>
    <w:rsid w:val="00840AFA"/>
    <w:rsid w:val="00840CF6"/>
    <w:rsid w:val="00840E54"/>
    <w:rsid w:val="0084125B"/>
    <w:rsid w:val="008412DD"/>
    <w:rsid w:val="008417A6"/>
    <w:rsid w:val="00841EBA"/>
    <w:rsid w:val="00841EDC"/>
    <w:rsid w:val="00842CC6"/>
    <w:rsid w:val="0084307A"/>
    <w:rsid w:val="00843435"/>
    <w:rsid w:val="008434CC"/>
    <w:rsid w:val="00843B1A"/>
    <w:rsid w:val="00843FC6"/>
    <w:rsid w:val="00844058"/>
    <w:rsid w:val="00844FC3"/>
    <w:rsid w:val="00845103"/>
    <w:rsid w:val="008452FC"/>
    <w:rsid w:val="008453CE"/>
    <w:rsid w:val="00845D3B"/>
    <w:rsid w:val="008462AD"/>
    <w:rsid w:val="008463EA"/>
    <w:rsid w:val="0084667C"/>
    <w:rsid w:val="0084684C"/>
    <w:rsid w:val="00846CC8"/>
    <w:rsid w:val="00846F39"/>
    <w:rsid w:val="008473E6"/>
    <w:rsid w:val="00847BED"/>
    <w:rsid w:val="008500FA"/>
    <w:rsid w:val="008508F4"/>
    <w:rsid w:val="00850937"/>
    <w:rsid w:val="00850952"/>
    <w:rsid w:val="00850991"/>
    <w:rsid w:val="00850FCD"/>
    <w:rsid w:val="00851432"/>
    <w:rsid w:val="00851656"/>
    <w:rsid w:val="00851AFB"/>
    <w:rsid w:val="00851DA5"/>
    <w:rsid w:val="00852346"/>
    <w:rsid w:val="008527FB"/>
    <w:rsid w:val="00852ABB"/>
    <w:rsid w:val="00852E66"/>
    <w:rsid w:val="00852FBF"/>
    <w:rsid w:val="008532A7"/>
    <w:rsid w:val="008539E5"/>
    <w:rsid w:val="008541C3"/>
    <w:rsid w:val="00854673"/>
    <w:rsid w:val="008548F8"/>
    <w:rsid w:val="008549C6"/>
    <w:rsid w:val="00854ED2"/>
    <w:rsid w:val="00854F40"/>
    <w:rsid w:val="00855973"/>
    <w:rsid w:val="00855B2F"/>
    <w:rsid w:val="00855EF9"/>
    <w:rsid w:val="00855FA2"/>
    <w:rsid w:val="008560BD"/>
    <w:rsid w:val="00856A6D"/>
    <w:rsid w:val="00856FE8"/>
    <w:rsid w:val="00857061"/>
    <w:rsid w:val="00857241"/>
    <w:rsid w:val="008577E5"/>
    <w:rsid w:val="00857F6F"/>
    <w:rsid w:val="008602F7"/>
    <w:rsid w:val="00860710"/>
    <w:rsid w:val="00860AF2"/>
    <w:rsid w:val="00860F75"/>
    <w:rsid w:val="008612DD"/>
    <w:rsid w:val="008616D3"/>
    <w:rsid w:val="0086172E"/>
    <w:rsid w:val="00861CA2"/>
    <w:rsid w:val="008620E0"/>
    <w:rsid w:val="0086214F"/>
    <w:rsid w:val="008629BE"/>
    <w:rsid w:val="008636A5"/>
    <w:rsid w:val="008638F4"/>
    <w:rsid w:val="00863CBB"/>
    <w:rsid w:val="008645B1"/>
    <w:rsid w:val="00864DC8"/>
    <w:rsid w:val="00865A38"/>
    <w:rsid w:val="008660B4"/>
    <w:rsid w:val="008662A7"/>
    <w:rsid w:val="00866A5E"/>
    <w:rsid w:val="00866DE2"/>
    <w:rsid w:val="00867434"/>
    <w:rsid w:val="00867721"/>
    <w:rsid w:val="00867961"/>
    <w:rsid w:val="00867A1C"/>
    <w:rsid w:val="008700F9"/>
    <w:rsid w:val="008702F0"/>
    <w:rsid w:val="008704C0"/>
    <w:rsid w:val="008708C8"/>
    <w:rsid w:val="00870FFE"/>
    <w:rsid w:val="0087148D"/>
    <w:rsid w:val="0087188F"/>
    <w:rsid w:val="00871D78"/>
    <w:rsid w:val="00871E7F"/>
    <w:rsid w:val="00872AC6"/>
    <w:rsid w:val="00873409"/>
    <w:rsid w:val="0087370F"/>
    <w:rsid w:val="00873D0B"/>
    <w:rsid w:val="00874062"/>
    <w:rsid w:val="008741BB"/>
    <w:rsid w:val="00874C45"/>
    <w:rsid w:val="00875041"/>
    <w:rsid w:val="0087580C"/>
    <w:rsid w:val="00875956"/>
    <w:rsid w:val="00875B45"/>
    <w:rsid w:val="008762D7"/>
    <w:rsid w:val="00876CD6"/>
    <w:rsid w:val="00876D56"/>
    <w:rsid w:val="00876EF2"/>
    <w:rsid w:val="00876F83"/>
    <w:rsid w:val="00877580"/>
    <w:rsid w:val="00877BC1"/>
    <w:rsid w:val="00877BD0"/>
    <w:rsid w:val="00877F47"/>
    <w:rsid w:val="00880160"/>
    <w:rsid w:val="00880605"/>
    <w:rsid w:val="0088069F"/>
    <w:rsid w:val="00880A2A"/>
    <w:rsid w:val="00880B8A"/>
    <w:rsid w:val="0088127A"/>
    <w:rsid w:val="00881559"/>
    <w:rsid w:val="008818D3"/>
    <w:rsid w:val="008824B7"/>
    <w:rsid w:val="008828B8"/>
    <w:rsid w:val="00883068"/>
    <w:rsid w:val="00883DA5"/>
    <w:rsid w:val="00884042"/>
    <w:rsid w:val="0088432E"/>
    <w:rsid w:val="008844FB"/>
    <w:rsid w:val="008845AF"/>
    <w:rsid w:val="00884A12"/>
    <w:rsid w:val="00884C6D"/>
    <w:rsid w:val="00884DCD"/>
    <w:rsid w:val="00884E5B"/>
    <w:rsid w:val="00884EBD"/>
    <w:rsid w:val="00884FC9"/>
    <w:rsid w:val="00885135"/>
    <w:rsid w:val="008854B8"/>
    <w:rsid w:val="008858A8"/>
    <w:rsid w:val="00886494"/>
    <w:rsid w:val="00886EEC"/>
    <w:rsid w:val="008874A4"/>
    <w:rsid w:val="00887BE3"/>
    <w:rsid w:val="00887D80"/>
    <w:rsid w:val="0089004C"/>
    <w:rsid w:val="0089071B"/>
    <w:rsid w:val="00890879"/>
    <w:rsid w:val="008908F0"/>
    <w:rsid w:val="00890D1C"/>
    <w:rsid w:val="00890F3E"/>
    <w:rsid w:val="00890FFB"/>
    <w:rsid w:val="0089141E"/>
    <w:rsid w:val="008921A6"/>
    <w:rsid w:val="008924F2"/>
    <w:rsid w:val="0089290B"/>
    <w:rsid w:val="00892D5C"/>
    <w:rsid w:val="0089316C"/>
    <w:rsid w:val="00893236"/>
    <w:rsid w:val="008933DE"/>
    <w:rsid w:val="008936AF"/>
    <w:rsid w:val="008937DE"/>
    <w:rsid w:val="00893B02"/>
    <w:rsid w:val="00893C44"/>
    <w:rsid w:val="00893EAB"/>
    <w:rsid w:val="008944B1"/>
    <w:rsid w:val="00894895"/>
    <w:rsid w:val="00894F02"/>
    <w:rsid w:val="00894FF6"/>
    <w:rsid w:val="008950B4"/>
    <w:rsid w:val="008966F1"/>
    <w:rsid w:val="00896AEA"/>
    <w:rsid w:val="00896C40"/>
    <w:rsid w:val="0089713D"/>
    <w:rsid w:val="008977EE"/>
    <w:rsid w:val="00897F00"/>
    <w:rsid w:val="008A0446"/>
    <w:rsid w:val="008A0914"/>
    <w:rsid w:val="008A0AF6"/>
    <w:rsid w:val="008A0EF0"/>
    <w:rsid w:val="008A15D1"/>
    <w:rsid w:val="008A1901"/>
    <w:rsid w:val="008A19AC"/>
    <w:rsid w:val="008A208C"/>
    <w:rsid w:val="008A2832"/>
    <w:rsid w:val="008A2985"/>
    <w:rsid w:val="008A2DCD"/>
    <w:rsid w:val="008A332E"/>
    <w:rsid w:val="008A34A4"/>
    <w:rsid w:val="008A3B09"/>
    <w:rsid w:val="008A422C"/>
    <w:rsid w:val="008A46A1"/>
    <w:rsid w:val="008A47E9"/>
    <w:rsid w:val="008A4AE4"/>
    <w:rsid w:val="008A4B8B"/>
    <w:rsid w:val="008A6061"/>
    <w:rsid w:val="008A60FC"/>
    <w:rsid w:val="008A69F6"/>
    <w:rsid w:val="008A715B"/>
    <w:rsid w:val="008A78E4"/>
    <w:rsid w:val="008B004F"/>
    <w:rsid w:val="008B00D7"/>
    <w:rsid w:val="008B046E"/>
    <w:rsid w:val="008B05AC"/>
    <w:rsid w:val="008B05B1"/>
    <w:rsid w:val="008B08A5"/>
    <w:rsid w:val="008B0B10"/>
    <w:rsid w:val="008B0B2B"/>
    <w:rsid w:val="008B0DF9"/>
    <w:rsid w:val="008B116E"/>
    <w:rsid w:val="008B156A"/>
    <w:rsid w:val="008B1CA5"/>
    <w:rsid w:val="008B2D1B"/>
    <w:rsid w:val="008B2D1D"/>
    <w:rsid w:val="008B2E9C"/>
    <w:rsid w:val="008B35EF"/>
    <w:rsid w:val="008B3A2D"/>
    <w:rsid w:val="008B3A47"/>
    <w:rsid w:val="008B43AE"/>
    <w:rsid w:val="008B46A1"/>
    <w:rsid w:val="008B46BE"/>
    <w:rsid w:val="008B4D18"/>
    <w:rsid w:val="008B4DC3"/>
    <w:rsid w:val="008B52B4"/>
    <w:rsid w:val="008B5E06"/>
    <w:rsid w:val="008B62F0"/>
    <w:rsid w:val="008B6AA3"/>
    <w:rsid w:val="008B7079"/>
    <w:rsid w:val="008B757E"/>
    <w:rsid w:val="008B7D5F"/>
    <w:rsid w:val="008B7DA4"/>
    <w:rsid w:val="008C0C04"/>
    <w:rsid w:val="008C0C7C"/>
    <w:rsid w:val="008C0DFC"/>
    <w:rsid w:val="008C0FF7"/>
    <w:rsid w:val="008C15AB"/>
    <w:rsid w:val="008C27F0"/>
    <w:rsid w:val="008C2BEE"/>
    <w:rsid w:val="008C2C38"/>
    <w:rsid w:val="008C2EB8"/>
    <w:rsid w:val="008C3392"/>
    <w:rsid w:val="008C34D9"/>
    <w:rsid w:val="008C36A8"/>
    <w:rsid w:val="008C3F27"/>
    <w:rsid w:val="008C4924"/>
    <w:rsid w:val="008C4A69"/>
    <w:rsid w:val="008C53B7"/>
    <w:rsid w:val="008C5628"/>
    <w:rsid w:val="008C5A61"/>
    <w:rsid w:val="008C61E9"/>
    <w:rsid w:val="008C64B1"/>
    <w:rsid w:val="008C6915"/>
    <w:rsid w:val="008C6D02"/>
    <w:rsid w:val="008C7138"/>
    <w:rsid w:val="008C73E1"/>
    <w:rsid w:val="008C75D4"/>
    <w:rsid w:val="008C78EC"/>
    <w:rsid w:val="008C7927"/>
    <w:rsid w:val="008C7FF4"/>
    <w:rsid w:val="008D0787"/>
    <w:rsid w:val="008D085F"/>
    <w:rsid w:val="008D0F97"/>
    <w:rsid w:val="008D122C"/>
    <w:rsid w:val="008D163F"/>
    <w:rsid w:val="008D1CBA"/>
    <w:rsid w:val="008D3830"/>
    <w:rsid w:val="008D396F"/>
    <w:rsid w:val="008D3EA1"/>
    <w:rsid w:val="008D3FDF"/>
    <w:rsid w:val="008D44C8"/>
    <w:rsid w:val="008D4F88"/>
    <w:rsid w:val="008D5264"/>
    <w:rsid w:val="008D5267"/>
    <w:rsid w:val="008D52E2"/>
    <w:rsid w:val="008D55F4"/>
    <w:rsid w:val="008D5912"/>
    <w:rsid w:val="008D5B64"/>
    <w:rsid w:val="008D6D2C"/>
    <w:rsid w:val="008D6F51"/>
    <w:rsid w:val="008D7556"/>
    <w:rsid w:val="008D7921"/>
    <w:rsid w:val="008D7A89"/>
    <w:rsid w:val="008D7D5A"/>
    <w:rsid w:val="008D7E11"/>
    <w:rsid w:val="008D7E1F"/>
    <w:rsid w:val="008E03A3"/>
    <w:rsid w:val="008E03BC"/>
    <w:rsid w:val="008E0EB6"/>
    <w:rsid w:val="008E168C"/>
    <w:rsid w:val="008E18F9"/>
    <w:rsid w:val="008E1C9F"/>
    <w:rsid w:val="008E2793"/>
    <w:rsid w:val="008E29FB"/>
    <w:rsid w:val="008E2BFA"/>
    <w:rsid w:val="008E31BC"/>
    <w:rsid w:val="008E32F9"/>
    <w:rsid w:val="008E3359"/>
    <w:rsid w:val="008E392E"/>
    <w:rsid w:val="008E3C98"/>
    <w:rsid w:val="008E400D"/>
    <w:rsid w:val="008E4359"/>
    <w:rsid w:val="008E43D3"/>
    <w:rsid w:val="008E4407"/>
    <w:rsid w:val="008E45D1"/>
    <w:rsid w:val="008E4E4B"/>
    <w:rsid w:val="008E543C"/>
    <w:rsid w:val="008E5835"/>
    <w:rsid w:val="008E5BC3"/>
    <w:rsid w:val="008E6A9B"/>
    <w:rsid w:val="008E6F66"/>
    <w:rsid w:val="008E7384"/>
    <w:rsid w:val="008E75D8"/>
    <w:rsid w:val="008E77F6"/>
    <w:rsid w:val="008E79AD"/>
    <w:rsid w:val="008E7DAD"/>
    <w:rsid w:val="008E7DFC"/>
    <w:rsid w:val="008E7E23"/>
    <w:rsid w:val="008E7EB5"/>
    <w:rsid w:val="008F0456"/>
    <w:rsid w:val="008F09C1"/>
    <w:rsid w:val="008F0D16"/>
    <w:rsid w:val="008F12B9"/>
    <w:rsid w:val="008F1A9B"/>
    <w:rsid w:val="008F1FFD"/>
    <w:rsid w:val="008F21D4"/>
    <w:rsid w:val="008F2AEA"/>
    <w:rsid w:val="008F2EE2"/>
    <w:rsid w:val="008F31EF"/>
    <w:rsid w:val="008F32C7"/>
    <w:rsid w:val="008F36E7"/>
    <w:rsid w:val="008F3A70"/>
    <w:rsid w:val="008F3AA8"/>
    <w:rsid w:val="008F3BA1"/>
    <w:rsid w:val="008F4C54"/>
    <w:rsid w:val="008F5774"/>
    <w:rsid w:val="008F593C"/>
    <w:rsid w:val="008F5BDA"/>
    <w:rsid w:val="008F5EBF"/>
    <w:rsid w:val="008F62C1"/>
    <w:rsid w:val="008F64AF"/>
    <w:rsid w:val="008F6650"/>
    <w:rsid w:val="008F66B7"/>
    <w:rsid w:val="008F6EF4"/>
    <w:rsid w:val="008F7AF3"/>
    <w:rsid w:val="008F7D2E"/>
    <w:rsid w:val="00900027"/>
    <w:rsid w:val="0090018D"/>
    <w:rsid w:val="00900F7F"/>
    <w:rsid w:val="0090139A"/>
    <w:rsid w:val="009014A9"/>
    <w:rsid w:val="00901B4B"/>
    <w:rsid w:val="00901BBE"/>
    <w:rsid w:val="00902073"/>
    <w:rsid w:val="00902C66"/>
    <w:rsid w:val="00902DC2"/>
    <w:rsid w:val="0090329A"/>
    <w:rsid w:val="009033A7"/>
    <w:rsid w:val="00903BEB"/>
    <w:rsid w:val="00903DB1"/>
    <w:rsid w:val="00904393"/>
    <w:rsid w:val="00904A05"/>
    <w:rsid w:val="00904F38"/>
    <w:rsid w:val="00905313"/>
    <w:rsid w:val="00905C26"/>
    <w:rsid w:val="00906025"/>
    <w:rsid w:val="009065C7"/>
    <w:rsid w:val="009066B4"/>
    <w:rsid w:val="0090701A"/>
    <w:rsid w:val="00907401"/>
    <w:rsid w:val="00907AF2"/>
    <w:rsid w:val="0091044C"/>
    <w:rsid w:val="0091074C"/>
    <w:rsid w:val="00911CCD"/>
    <w:rsid w:val="00911D32"/>
    <w:rsid w:val="0091243C"/>
    <w:rsid w:val="009128DF"/>
    <w:rsid w:val="009129F0"/>
    <w:rsid w:val="00912DC5"/>
    <w:rsid w:val="009131D5"/>
    <w:rsid w:val="00913274"/>
    <w:rsid w:val="00913317"/>
    <w:rsid w:val="00913392"/>
    <w:rsid w:val="00913A28"/>
    <w:rsid w:val="00913ADB"/>
    <w:rsid w:val="00913BC7"/>
    <w:rsid w:val="00914139"/>
    <w:rsid w:val="00914D09"/>
    <w:rsid w:val="00915991"/>
    <w:rsid w:val="00915AE4"/>
    <w:rsid w:val="009161E7"/>
    <w:rsid w:val="009168AC"/>
    <w:rsid w:val="00917134"/>
    <w:rsid w:val="0091748B"/>
    <w:rsid w:val="00917800"/>
    <w:rsid w:val="00920532"/>
    <w:rsid w:val="009205B9"/>
    <w:rsid w:val="00920764"/>
    <w:rsid w:val="00920C27"/>
    <w:rsid w:val="009214FE"/>
    <w:rsid w:val="00921530"/>
    <w:rsid w:val="00921696"/>
    <w:rsid w:val="00921CF0"/>
    <w:rsid w:val="00921D69"/>
    <w:rsid w:val="00922450"/>
    <w:rsid w:val="0092250E"/>
    <w:rsid w:val="00922798"/>
    <w:rsid w:val="0092283A"/>
    <w:rsid w:val="0092293F"/>
    <w:rsid w:val="00922AFB"/>
    <w:rsid w:val="00923037"/>
    <w:rsid w:val="00923985"/>
    <w:rsid w:val="009243F4"/>
    <w:rsid w:val="00924B08"/>
    <w:rsid w:val="009250D5"/>
    <w:rsid w:val="00925296"/>
    <w:rsid w:val="00925958"/>
    <w:rsid w:val="00925DCA"/>
    <w:rsid w:val="00925FE1"/>
    <w:rsid w:val="0092606F"/>
    <w:rsid w:val="00926245"/>
    <w:rsid w:val="00926791"/>
    <w:rsid w:val="0092688F"/>
    <w:rsid w:val="00926B9B"/>
    <w:rsid w:val="00926C08"/>
    <w:rsid w:val="00926FD3"/>
    <w:rsid w:val="009270BF"/>
    <w:rsid w:val="009275B6"/>
    <w:rsid w:val="009276F1"/>
    <w:rsid w:val="00927705"/>
    <w:rsid w:val="00927F2B"/>
    <w:rsid w:val="00927FE3"/>
    <w:rsid w:val="00930135"/>
    <w:rsid w:val="009304D5"/>
    <w:rsid w:val="00930510"/>
    <w:rsid w:val="00930D5C"/>
    <w:rsid w:val="00930EC6"/>
    <w:rsid w:val="0093103B"/>
    <w:rsid w:val="00931338"/>
    <w:rsid w:val="009328C2"/>
    <w:rsid w:val="00932F5B"/>
    <w:rsid w:val="009331C8"/>
    <w:rsid w:val="0093331F"/>
    <w:rsid w:val="009333B4"/>
    <w:rsid w:val="00933977"/>
    <w:rsid w:val="00933AB6"/>
    <w:rsid w:val="00933F8E"/>
    <w:rsid w:val="009340B8"/>
    <w:rsid w:val="00934197"/>
    <w:rsid w:val="009347D3"/>
    <w:rsid w:val="00934ACA"/>
    <w:rsid w:val="00934B0A"/>
    <w:rsid w:val="00934BBB"/>
    <w:rsid w:val="00934E57"/>
    <w:rsid w:val="00935032"/>
    <w:rsid w:val="0093526B"/>
    <w:rsid w:val="00935275"/>
    <w:rsid w:val="00935379"/>
    <w:rsid w:val="00935CF7"/>
    <w:rsid w:val="00936B2F"/>
    <w:rsid w:val="00937679"/>
    <w:rsid w:val="00940797"/>
    <w:rsid w:val="00940B7C"/>
    <w:rsid w:val="00940E1A"/>
    <w:rsid w:val="009412C5"/>
    <w:rsid w:val="0094150C"/>
    <w:rsid w:val="00941A02"/>
    <w:rsid w:val="00941F5D"/>
    <w:rsid w:val="00941FD7"/>
    <w:rsid w:val="00942714"/>
    <w:rsid w:val="009429CD"/>
    <w:rsid w:val="009429D9"/>
    <w:rsid w:val="00942C6C"/>
    <w:rsid w:val="00943084"/>
    <w:rsid w:val="00943939"/>
    <w:rsid w:val="00943C92"/>
    <w:rsid w:val="009447D9"/>
    <w:rsid w:val="00944E2A"/>
    <w:rsid w:val="00944F65"/>
    <w:rsid w:val="009458E2"/>
    <w:rsid w:val="00945C80"/>
    <w:rsid w:val="009461AC"/>
    <w:rsid w:val="009461F6"/>
    <w:rsid w:val="00946798"/>
    <w:rsid w:val="00946A3E"/>
    <w:rsid w:val="00946F20"/>
    <w:rsid w:val="0094701E"/>
    <w:rsid w:val="009478DE"/>
    <w:rsid w:val="00950AB1"/>
    <w:rsid w:val="00950E6C"/>
    <w:rsid w:val="00951397"/>
    <w:rsid w:val="00951895"/>
    <w:rsid w:val="00951B37"/>
    <w:rsid w:val="00951E33"/>
    <w:rsid w:val="00951E60"/>
    <w:rsid w:val="009521E6"/>
    <w:rsid w:val="009522F8"/>
    <w:rsid w:val="009525DF"/>
    <w:rsid w:val="009527E0"/>
    <w:rsid w:val="00952AA7"/>
    <w:rsid w:val="00952E08"/>
    <w:rsid w:val="009538DF"/>
    <w:rsid w:val="00953906"/>
    <w:rsid w:val="00953D9E"/>
    <w:rsid w:val="0095403F"/>
    <w:rsid w:val="00954918"/>
    <w:rsid w:val="00954CFA"/>
    <w:rsid w:val="00954E52"/>
    <w:rsid w:val="00954F91"/>
    <w:rsid w:val="00955BB5"/>
    <w:rsid w:val="009567EF"/>
    <w:rsid w:val="00956EC6"/>
    <w:rsid w:val="009572C9"/>
    <w:rsid w:val="00957505"/>
    <w:rsid w:val="00957AD4"/>
    <w:rsid w:val="00957E00"/>
    <w:rsid w:val="00957E6C"/>
    <w:rsid w:val="009601A4"/>
    <w:rsid w:val="00960D47"/>
    <w:rsid w:val="009614A3"/>
    <w:rsid w:val="00961929"/>
    <w:rsid w:val="00961978"/>
    <w:rsid w:val="00961A05"/>
    <w:rsid w:val="00961A2E"/>
    <w:rsid w:val="009622D3"/>
    <w:rsid w:val="0096234A"/>
    <w:rsid w:val="009623B7"/>
    <w:rsid w:val="00962473"/>
    <w:rsid w:val="009626F8"/>
    <w:rsid w:val="00962C33"/>
    <w:rsid w:val="00963048"/>
    <w:rsid w:val="0096341A"/>
    <w:rsid w:val="0096351C"/>
    <w:rsid w:val="009636DD"/>
    <w:rsid w:val="00963C41"/>
    <w:rsid w:val="00963C73"/>
    <w:rsid w:val="00963E39"/>
    <w:rsid w:val="009644C7"/>
    <w:rsid w:val="009645F1"/>
    <w:rsid w:val="009646EA"/>
    <w:rsid w:val="009648A8"/>
    <w:rsid w:val="00964A5B"/>
    <w:rsid w:val="00964E7E"/>
    <w:rsid w:val="00964FEC"/>
    <w:rsid w:val="00965134"/>
    <w:rsid w:val="00965362"/>
    <w:rsid w:val="0096575B"/>
    <w:rsid w:val="009661A4"/>
    <w:rsid w:val="00966933"/>
    <w:rsid w:val="009670E1"/>
    <w:rsid w:val="00967255"/>
    <w:rsid w:val="009674AC"/>
    <w:rsid w:val="0096797B"/>
    <w:rsid w:val="009679B7"/>
    <w:rsid w:val="00967A1A"/>
    <w:rsid w:val="00970766"/>
    <w:rsid w:val="00970D29"/>
    <w:rsid w:val="00970F4A"/>
    <w:rsid w:val="00971139"/>
    <w:rsid w:val="00971398"/>
    <w:rsid w:val="00971A8E"/>
    <w:rsid w:val="00971C0B"/>
    <w:rsid w:val="00971FFC"/>
    <w:rsid w:val="00972549"/>
    <w:rsid w:val="00972DF0"/>
    <w:rsid w:val="00972F5D"/>
    <w:rsid w:val="00973090"/>
    <w:rsid w:val="0097321D"/>
    <w:rsid w:val="0097327A"/>
    <w:rsid w:val="009733DC"/>
    <w:rsid w:val="00973994"/>
    <w:rsid w:val="0097471F"/>
    <w:rsid w:val="0097484D"/>
    <w:rsid w:val="0097488B"/>
    <w:rsid w:val="00974DBA"/>
    <w:rsid w:val="00974ECA"/>
    <w:rsid w:val="00975020"/>
    <w:rsid w:val="009750D8"/>
    <w:rsid w:val="00975151"/>
    <w:rsid w:val="0097546B"/>
    <w:rsid w:val="0097560E"/>
    <w:rsid w:val="00975953"/>
    <w:rsid w:val="00975A7C"/>
    <w:rsid w:val="00976292"/>
    <w:rsid w:val="0097674F"/>
    <w:rsid w:val="00976900"/>
    <w:rsid w:val="00976A8E"/>
    <w:rsid w:val="00977114"/>
    <w:rsid w:val="00977233"/>
    <w:rsid w:val="0097738B"/>
    <w:rsid w:val="00977558"/>
    <w:rsid w:val="0097755E"/>
    <w:rsid w:val="009809B4"/>
    <w:rsid w:val="009816B9"/>
    <w:rsid w:val="00981E38"/>
    <w:rsid w:val="00982640"/>
    <w:rsid w:val="00982956"/>
    <w:rsid w:val="00982AFC"/>
    <w:rsid w:val="00982BB3"/>
    <w:rsid w:val="00982D36"/>
    <w:rsid w:val="00982DEC"/>
    <w:rsid w:val="00982E3B"/>
    <w:rsid w:val="00982E57"/>
    <w:rsid w:val="009835E7"/>
    <w:rsid w:val="00984043"/>
    <w:rsid w:val="00984868"/>
    <w:rsid w:val="009848DB"/>
    <w:rsid w:val="00984934"/>
    <w:rsid w:val="00984BDA"/>
    <w:rsid w:val="0098509F"/>
    <w:rsid w:val="009853D3"/>
    <w:rsid w:val="00985730"/>
    <w:rsid w:val="00986242"/>
    <w:rsid w:val="009867A3"/>
    <w:rsid w:val="00986B50"/>
    <w:rsid w:val="00986DFC"/>
    <w:rsid w:val="00987229"/>
    <w:rsid w:val="0098724C"/>
    <w:rsid w:val="00987772"/>
    <w:rsid w:val="00987A67"/>
    <w:rsid w:val="00990321"/>
    <w:rsid w:val="0099058C"/>
    <w:rsid w:val="0099091F"/>
    <w:rsid w:val="00990AC4"/>
    <w:rsid w:val="00990B67"/>
    <w:rsid w:val="00990BC1"/>
    <w:rsid w:val="00990C95"/>
    <w:rsid w:val="00990DCE"/>
    <w:rsid w:val="00990FAE"/>
    <w:rsid w:val="00991272"/>
    <w:rsid w:val="009914F9"/>
    <w:rsid w:val="00991F61"/>
    <w:rsid w:val="00992240"/>
    <w:rsid w:val="0099283F"/>
    <w:rsid w:val="0099293A"/>
    <w:rsid w:val="00992A06"/>
    <w:rsid w:val="00992DE8"/>
    <w:rsid w:val="009930E6"/>
    <w:rsid w:val="00993585"/>
    <w:rsid w:val="00993E57"/>
    <w:rsid w:val="009945FA"/>
    <w:rsid w:val="00994D4C"/>
    <w:rsid w:val="0099589E"/>
    <w:rsid w:val="00995C6A"/>
    <w:rsid w:val="00996288"/>
    <w:rsid w:val="00996907"/>
    <w:rsid w:val="00996D34"/>
    <w:rsid w:val="00996D78"/>
    <w:rsid w:val="00996E37"/>
    <w:rsid w:val="00997102"/>
    <w:rsid w:val="009974B8"/>
    <w:rsid w:val="00997888"/>
    <w:rsid w:val="0099788B"/>
    <w:rsid w:val="00997AA4"/>
    <w:rsid w:val="00997B79"/>
    <w:rsid w:val="009A077F"/>
    <w:rsid w:val="009A14D4"/>
    <w:rsid w:val="009A1564"/>
    <w:rsid w:val="009A1C69"/>
    <w:rsid w:val="009A202B"/>
    <w:rsid w:val="009A207B"/>
    <w:rsid w:val="009A2328"/>
    <w:rsid w:val="009A2A24"/>
    <w:rsid w:val="009A306A"/>
    <w:rsid w:val="009A333A"/>
    <w:rsid w:val="009A368E"/>
    <w:rsid w:val="009A39C2"/>
    <w:rsid w:val="009A3D01"/>
    <w:rsid w:val="009A4107"/>
    <w:rsid w:val="009A47D7"/>
    <w:rsid w:val="009A4AA1"/>
    <w:rsid w:val="009A4EC0"/>
    <w:rsid w:val="009A5371"/>
    <w:rsid w:val="009A5495"/>
    <w:rsid w:val="009A57CB"/>
    <w:rsid w:val="009A57F5"/>
    <w:rsid w:val="009A5E55"/>
    <w:rsid w:val="009A6D0F"/>
    <w:rsid w:val="009A703B"/>
    <w:rsid w:val="009A7ED8"/>
    <w:rsid w:val="009B08AA"/>
    <w:rsid w:val="009B12E6"/>
    <w:rsid w:val="009B1B5F"/>
    <w:rsid w:val="009B1BF8"/>
    <w:rsid w:val="009B1CEF"/>
    <w:rsid w:val="009B1E54"/>
    <w:rsid w:val="009B20AA"/>
    <w:rsid w:val="009B2686"/>
    <w:rsid w:val="009B2A14"/>
    <w:rsid w:val="009B2A4F"/>
    <w:rsid w:val="009B2A89"/>
    <w:rsid w:val="009B3083"/>
    <w:rsid w:val="009B32A7"/>
    <w:rsid w:val="009B52F1"/>
    <w:rsid w:val="009B5555"/>
    <w:rsid w:val="009B55D1"/>
    <w:rsid w:val="009B5B3E"/>
    <w:rsid w:val="009B64B3"/>
    <w:rsid w:val="009B670A"/>
    <w:rsid w:val="009B6CBB"/>
    <w:rsid w:val="009B6EF8"/>
    <w:rsid w:val="009B70D3"/>
    <w:rsid w:val="009B7122"/>
    <w:rsid w:val="009B7198"/>
    <w:rsid w:val="009B7622"/>
    <w:rsid w:val="009B7A6B"/>
    <w:rsid w:val="009B7C32"/>
    <w:rsid w:val="009B7C67"/>
    <w:rsid w:val="009B7DD8"/>
    <w:rsid w:val="009C0331"/>
    <w:rsid w:val="009C0F2D"/>
    <w:rsid w:val="009C1B49"/>
    <w:rsid w:val="009C1D1E"/>
    <w:rsid w:val="009C23B2"/>
    <w:rsid w:val="009C259E"/>
    <w:rsid w:val="009C34AE"/>
    <w:rsid w:val="009C3526"/>
    <w:rsid w:val="009C35A1"/>
    <w:rsid w:val="009C3B75"/>
    <w:rsid w:val="009C3D74"/>
    <w:rsid w:val="009C4CCC"/>
    <w:rsid w:val="009C4DBC"/>
    <w:rsid w:val="009C4E8D"/>
    <w:rsid w:val="009C4EA6"/>
    <w:rsid w:val="009C5813"/>
    <w:rsid w:val="009C638E"/>
    <w:rsid w:val="009C6A4B"/>
    <w:rsid w:val="009C6AA7"/>
    <w:rsid w:val="009C6DD6"/>
    <w:rsid w:val="009C7AC4"/>
    <w:rsid w:val="009D0974"/>
    <w:rsid w:val="009D0BF7"/>
    <w:rsid w:val="009D0D48"/>
    <w:rsid w:val="009D10AC"/>
    <w:rsid w:val="009D115D"/>
    <w:rsid w:val="009D11DC"/>
    <w:rsid w:val="009D1340"/>
    <w:rsid w:val="009D168D"/>
    <w:rsid w:val="009D218F"/>
    <w:rsid w:val="009D257E"/>
    <w:rsid w:val="009D25C8"/>
    <w:rsid w:val="009D2712"/>
    <w:rsid w:val="009D28B8"/>
    <w:rsid w:val="009D2AA5"/>
    <w:rsid w:val="009D3DFB"/>
    <w:rsid w:val="009D3FD2"/>
    <w:rsid w:val="009D4C4A"/>
    <w:rsid w:val="009D4DD1"/>
    <w:rsid w:val="009D4FD9"/>
    <w:rsid w:val="009D57D0"/>
    <w:rsid w:val="009D5DFB"/>
    <w:rsid w:val="009D685E"/>
    <w:rsid w:val="009D693A"/>
    <w:rsid w:val="009D6E4A"/>
    <w:rsid w:val="009D7968"/>
    <w:rsid w:val="009D7F51"/>
    <w:rsid w:val="009E032F"/>
    <w:rsid w:val="009E079D"/>
    <w:rsid w:val="009E0DFE"/>
    <w:rsid w:val="009E1067"/>
    <w:rsid w:val="009E124B"/>
    <w:rsid w:val="009E18F8"/>
    <w:rsid w:val="009E2022"/>
    <w:rsid w:val="009E250B"/>
    <w:rsid w:val="009E25BA"/>
    <w:rsid w:val="009E2C16"/>
    <w:rsid w:val="009E2E35"/>
    <w:rsid w:val="009E34DE"/>
    <w:rsid w:val="009E386B"/>
    <w:rsid w:val="009E43AC"/>
    <w:rsid w:val="009E44F3"/>
    <w:rsid w:val="009E45AA"/>
    <w:rsid w:val="009E4D40"/>
    <w:rsid w:val="009E4D58"/>
    <w:rsid w:val="009E4DE8"/>
    <w:rsid w:val="009E4E17"/>
    <w:rsid w:val="009E598E"/>
    <w:rsid w:val="009E5D4C"/>
    <w:rsid w:val="009E5DF3"/>
    <w:rsid w:val="009E6313"/>
    <w:rsid w:val="009E6EF2"/>
    <w:rsid w:val="009E761D"/>
    <w:rsid w:val="009E77F7"/>
    <w:rsid w:val="009E7814"/>
    <w:rsid w:val="009E797C"/>
    <w:rsid w:val="009E7A8E"/>
    <w:rsid w:val="009F095F"/>
    <w:rsid w:val="009F0ECF"/>
    <w:rsid w:val="009F15B4"/>
    <w:rsid w:val="009F176E"/>
    <w:rsid w:val="009F26B8"/>
    <w:rsid w:val="009F2991"/>
    <w:rsid w:val="009F319C"/>
    <w:rsid w:val="009F32EE"/>
    <w:rsid w:val="009F3316"/>
    <w:rsid w:val="009F3354"/>
    <w:rsid w:val="009F36ED"/>
    <w:rsid w:val="009F3D77"/>
    <w:rsid w:val="009F4607"/>
    <w:rsid w:val="009F4649"/>
    <w:rsid w:val="009F481D"/>
    <w:rsid w:val="009F4A85"/>
    <w:rsid w:val="009F4C0A"/>
    <w:rsid w:val="009F4CD8"/>
    <w:rsid w:val="009F4E43"/>
    <w:rsid w:val="009F4EEF"/>
    <w:rsid w:val="009F551A"/>
    <w:rsid w:val="009F56AE"/>
    <w:rsid w:val="009F57D0"/>
    <w:rsid w:val="009F5FA7"/>
    <w:rsid w:val="009F6122"/>
    <w:rsid w:val="009F6996"/>
    <w:rsid w:val="009F7492"/>
    <w:rsid w:val="009F7551"/>
    <w:rsid w:val="009F79C4"/>
    <w:rsid w:val="009F7A98"/>
    <w:rsid w:val="00A002D6"/>
    <w:rsid w:val="00A002FD"/>
    <w:rsid w:val="00A004C1"/>
    <w:rsid w:val="00A00794"/>
    <w:rsid w:val="00A008EA"/>
    <w:rsid w:val="00A00BD3"/>
    <w:rsid w:val="00A010D6"/>
    <w:rsid w:val="00A0145F"/>
    <w:rsid w:val="00A01743"/>
    <w:rsid w:val="00A01AF5"/>
    <w:rsid w:val="00A02413"/>
    <w:rsid w:val="00A02684"/>
    <w:rsid w:val="00A0269A"/>
    <w:rsid w:val="00A02C6F"/>
    <w:rsid w:val="00A02FBE"/>
    <w:rsid w:val="00A0389D"/>
    <w:rsid w:val="00A0391C"/>
    <w:rsid w:val="00A03A0E"/>
    <w:rsid w:val="00A03CA0"/>
    <w:rsid w:val="00A03D0A"/>
    <w:rsid w:val="00A03DA5"/>
    <w:rsid w:val="00A03DD1"/>
    <w:rsid w:val="00A03DE9"/>
    <w:rsid w:val="00A04367"/>
    <w:rsid w:val="00A04416"/>
    <w:rsid w:val="00A04590"/>
    <w:rsid w:val="00A04A86"/>
    <w:rsid w:val="00A04B86"/>
    <w:rsid w:val="00A04D58"/>
    <w:rsid w:val="00A054FB"/>
    <w:rsid w:val="00A0578A"/>
    <w:rsid w:val="00A05838"/>
    <w:rsid w:val="00A060D5"/>
    <w:rsid w:val="00A060DC"/>
    <w:rsid w:val="00A0613F"/>
    <w:rsid w:val="00A06290"/>
    <w:rsid w:val="00A066E4"/>
    <w:rsid w:val="00A07964"/>
    <w:rsid w:val="00A07DDD"/>
    <w:rsid w:val="00A07DF6"/>
    <w:rsid w:val="00A07E8D"/>
    <w:rsid w:val="00A07E8E"/>
    <w:rsid w:val="00A1015B"/>
    <w:rsid w:val="00A10199"/>
    <w:rsid w:val="00A10711"/>
    <w:rsid w:val="00A10D2E"/>
    <w:rsid w:val="00A1101A"/>
    <w:rsid w:val="00A11292"/>
    <w:rsid w:val="00A11BA7"/>
    <w:rsid w:val="00A11BE2"/>
    <w:rsid w:val="00A12334"/>
    <w:rsid w:val="00A1241B"/>
    <w:rsid w:val="00A125AC"/>
    <w:rsid w:val="00A12780"/>
    <w:rsid w:val="00A12A4B"/>
    <w:rsid w:val="00A12A90"/>
    <w:rsid w:val="00A13054"/>
    <w:rsid w:val="00A13112"/>
    <w:rsid w:val="00A13D00"/>
    <w:rsid w:val="00A14B36"/>
    <w:rsid w:val="00A151B8"/>
    <w:rsid w:val="00A15233"/>
    <w:rsid w:val="00A152BE"/>
    <w:rsid w:val="00A15781"/>
    <w:rsid w:val="00A158C3"/>
    <w:rsid w:val="00A15D5C"/>
    <w:rsid w:val="00A1619F"/>
    <w:rsid w:val="00A1641A"/>
    <w:rsid w:val="00A166A8"/>
    <w:rsid w:val="00A167CB"/>
    <w:rsid w:val="00A1698E"/>
    <w:rsid w:val="00A16CCF"/>
    <w:rsid w:val="00A16F8E"/>
    <w:rsid w:val="00A16FDA"/>
    <w:rsid w:val="00A17220"/>
    <w:rsid w:val="00A172EA"/>
    <w:rsid w:val="00A1785A"/>
    <w:rsid w:val="00A17BFD"/>
    <w:rsid w:val="00A17FEB"/>
    <w:rsid w:val="00A20293"/>
    <w:rsid w:val="00A20B67"/>
    <w:rsid w:val="00A20C75"/>
    <w:rsid w:val="00A20FB1"/>
    <w:rsid w:val="00A2137D"/>
    <w:rsid w:val="00A21786"/>
    <w:rsid w:val="00A21A91"/>
    <w:rsid w:val="00A21AC8"/>
    <w:rsid w:val="00A22197"/>
    <w:rsid w:val="00A223E8"/>
    <w:rsid w:val="00A23E40"/>
    <w:rsid w:val="00A240AA"/>
    <w:rsid w:val="00A24590"/>
    <w:rsid w:val="00A2470A"/>
    <w:rsid w:val="00A248DE"/>
    <w:rsid w:val="00A24C4C"/>
    <w:rsid w:val="00A24FBE"/>
    <w:rsid w:val="00A25659"/>
    <w:rsid w:val="00A25687"/>
    <w:rsid w:val="00A25736"/>
    <w:rsid w:val="00A25EA0"/>
    <w:rsid w:val="00A25EB0"/>
    <w:rsid w:val="00A26033"/>
    <w:rsid w:val="00A2637B"/>
    <w:rsid w:val="00A2652E"/>
    <w:rsid w:val="00A26CA0"/>
    <w:rsid w:val="00A27056"/>
    <w:rsid w:val="00A2722F"/>
    <w:rsid w:val="00A27297"/>
    <w:rsid w:val="00A27724"/>
    <w:rsid w:val="00A27806"/>
    <w:rsid w:val="00A2788C"/>
    <w:rsid w:val="00A30262"/>
    <w:rsid w:val="00A302B0"/>
    <w:rsid w:val="00A302D1"/>
    <w:rsid w:val="00A30E38"/>
    <w:rsid w:val="00A30EA0"/>
    <w:rsid w:val="00A30FF9"/>
    <w:rsid w:val="00A310DC"/>
    <w:rsid w:val="00A317BD"/>
    <w:rsid w:val="00A31E58"/>
    <w:rsid w:val="00A325D6"/>
    <w:rsid w:val="00A32C7C"/>
    <w:rsid w:val="00A32FCB"/>
    <w:rsid w:val="00A33058"/>
    <w:rsid w:val="00A33083"/>
    <w:rsid w:val="00A33C1D"/>
    <w:rsid w:val="00A33C76"/>
    <w:rsid w:val="00A34048"/>
    <w:rsid w:val="00A343D3"/>
    <w:rsid w:val="00A34704"/>
    <w:rsid w:val="00A3473D"/>
    <w:rsid w:val="00A34740"/>
    <w:rsid w:val="00A34759"/>
    <w:rsid w:val="00A347D7"/>
    <w:rsid w:val="00A348AC"/>
    <w:rsid w:val="00A34E6A"/>
    <w:rsid w:val="00A351E0"/>
    <w:rsid w:val="00A3533C"/>
    <w:rsid w:val="00A353B6"/>
    <w:rsid w:val="00A36371"/>
    <w:rsid w:val="00A363EB"/>
    <w:rsid w:val="00A365A2"/>
    <w:rsid w:val="00A36D44"/>
    <w:rsid w:val="00A370C8"/>
    <w:rsid w:val="00A37202"/>
    <w:rsid w:val="00A372D5"/>
    <w:rsid w:val="00A374B0"/>
    <w:rsid w:val="00A3782A"/>
    <w:rsid w:val="00A37D72"/>
    <w:rsid w:val="00A37F6C"/>
    <w:rsid w:val="00A4029E"/>
    <w:rsid w:val="00A407D4"/>
    <w:rsid w:val="00A407E4"/>
    <w:rsid w:val="00A40A44"/>
    <w:rsid w:val="00A4163B"/>
    <w:rsid w:val="00A41A5C"/>
    <w:rsid w:val="00A41C01"/>
    <w:rsid w:val="00A42689"/>
    <w:rsid w:val="00A42A0C"/>
    <w:rsid w:val="00A42C99"/>
    <w:rsid w:val="00A433FA"/>
    <w:rsid w:val="00A43448"/>
    <w:rsid w:val="00A4370C"/>
    <w:rsid w:val="00A43844"/>
    <w:rsid w:val="00A43B7B"/>
    <w:rsid w:val="00A43E83"/>
    <w:rsid w:val="00A43FD2"/>
    <w:rsid w:val="00A442F8"/>
    <w:rsid w:val="00A446AF"/>
    <w:rsid w:val="00A44743"/>
    <w:rsid w:val="00A44A30"/>
    <w:rsid w:val="00A457DD"/>
    <w:rsid w:val="00A4643E"/>
    <w:rsid w:val="00A4680D"/>
    <w:rsid w:val="00A46973"/>
    <w:rsid w:val="00A469D2"/>
    <w:rsid w:val="00A46ADA"/>
    <w:rsid w:val="00A46B4D"/>
    <w:rsid w:val="00A46E76"/>
    <w:rsid w:val="00A46F4B"/>
    <w:rsid w:val="00A46FDD"/>
    <w:rsid w:val="00A46FF8"/>
    <w:rsid w:val="00A501D0"/>
    <w:rsid w:val="00A50271"/>
    <w:rsid w:val="00A50A17"/>
    <w:rsid w:val="00A50CBA"/>
    <w:rsid w:val="00A515C8"/>
    <w:rsid w:val="00A51A15"/>
    <w:rsid w:val="00A51BA5"/>
    <w:rsid w:val="00A51C32"/>
    <w:rsid w:val="00A51C56"/>
    <w:rsid w:val="00A51CAE"/>
    <w:rsid w:val="00A51E53"/>
    <w:rsid w:val="00A5206C"/>
    <w:rsid w:val="00A52450"/>
    <w:rsid w:val="00A52738"/>
    <w:rsid w:val="00A530B3"/>
    <w:rsid w:val="00A53E6C"/>
    <w:rsid w:val="00A5438F"/>
    <w:rsid w:val="00A54470"/>
    <w:rsid w:val="00A5455D"/>
    <w:rsid w:val="00A54CB4"/>
    <w:rsid w:val="00A54DB3"/>
    <w:rsid w:val="00A54EF1"/>
    <w:rsid w:val="00A55171"/>
    <w:rsid w:val="00A55403"/>
    <w:rsid w:val="00A5543C"/>
    <w:rsid w:val="00A55479"/>
    <w:rsid w:val="00A556C9"/>
    <w:rsid w:val="00A55740"/>
    <w:rsid w:val="00A55E41"/>
    <w:rsid w:val="00A565BD"/>
    <w:rsid w:val="00A56DC3"/>
    <w:rsid w:val="00A5702B"/>
    <w:rsid w:val="00A57199"/>
    <w:rsid w:val="00A572EB"/>
    <w:rsid w:val="00A57837"/>
    <w:rsid w:val="00A578A2"/>
    <w:rsid w:val="00A601E9"/>
    <w:rsid w:val="00A608C0"/>
    <w:rsid w:val="00A6190B"/>
    <w:rsid w:val="00A61A6B"/>
    <w:rsid w:val="00A61ABE"/>
    <w:rsid w:val="00A61F72"/>
    <w:rsid w:val="00A63287"/>
    <w:rsid w:val="00A633F4"/>
    <w:rsid w:val="00A6388D"/>
    <w:rsid w:val="00A63A79"/>
    <w:rsid w:val="00A63CF9"/>
    <w:rsid w:val="00A64650"/>
    <w:rsid w:val="00A64BB6"/>
    <w:rsid w:val="00A64F32"/>
    <w:rsid w:val="00A652EF"/>
    <w:rsid w:val="00A655A3"/>
    <w:rsid w:val="00A65809"/>
    <w:rsid w:val="00A65AED"/>
    <w:rsid w:val="00A65E03"/>
    <w:rsid w:val="00A660AE"/>
    <w:rsid w:val="00A661B7"/>
    <w:rsid w:val="00A665C3"/>
    <w:rsid w:val="00A667A2"/>
    <w:rsid w:val="00A6692E"/>
    <w:rsid w:val="00A673A0"/>
    <w:rsid w:val="00A678B2"/>
    <w:rsid w:val="00A678E9"/>
    <w:rsid w:val="00A6798D"/>
    <w:rsid w:val="00A67AF4"/>
    <w:rsid w:val="00A67F30"/>
    <w:rsid w:val="00A7005B"/>
    <w:rsid w:val="00A704A3"/>
    <w:rsid w:val="00A70DE8"/>
    <w:rsid w:val="00A70F7B"/>
    <w:rsid w:val="00A710BA"/>
    <w:rsid w:val="00A71380"/>
    <w:rsid w:val="00A719BE"/>
    <w:rsid w:val="00A71C89"/>
    <w:rsid w:val="00A72112"/>
    <w:rsid w:val="00A725AC"/>
    <w:rsid w:val="00A72976"/>
    <w:rsid w:val="00A72CA9"/>
    <w:rsid w:val="00A72CC7"/>
    <w:rsid w:val="00A72D20"/>
    <w:rsid w:val="00A72D21"/>
    <w:rsid w:val="00A72F28"/>
    <w:rsid w:val="00A72FAF"/>
    <w:rsid w:val="00A73418"/>
    <w:rsid w:val="00A738DD"/>
    <w:rsid w:val="00A73E1C"/>
    <w:rsid w:val="00A73FA7"/>
    <w:rsid w:val="00A7423D"/>
    <w:rsid w:val="00A743B6"/>
    <w:rsid w:val="00A7451E"/>
    <w:rsid w:val="00A747DE"/>
    <w:rsid w:val="00A74C8A"/>
    <w:rsid w:val="00A74D7F"/>
    <w:rsid w:val="00A74D85"/>
    <w:rsid w:val="00A74F13"/>
    <w:rsid w:val="00A75099"/>
    <w:rsid w:val="00A75281"/>
    <w:rsid w:val="00A75338"/>
    <w:rsid w:val="00A75643"/>
    <w:rsid w:val="00A75B29"/>
    <w:rsid w:val="00A76445"/>
    <w:rsid w:val="00A76CD1"/>
    <w:rsid w:val="00A77333"/>
    <w:rsid w:val="00A77C96"/>
    <w:rsid w:val="00A77E31"/>
    <w:rsid w:val="00A8037F"/>
    <w:rsid w:val="00A8051F"/>
    <w:rsid w:val="00A8074D"/>
    <w:rsid w:val="00A80B3F"/>
    <w:rsid w:val="00A80F97"/>
    <w:rsid w:val="00A817D4"/>
    <w:rsid w:val="00A81E46"/>
    <w:rsid w:val="00A81FFC"/>
    <w:rsid w:val="00A82019"/>
    <w:rsid w:val="00A821C8"/>
    <w:rsid w:val="00A822FF"/>
    <w:rsid w:val="00A8246E"/>
    <w:rsid w:val="00A82998"/>
    <w:rsid w:val="00A82ED2"/>
    <w:rsid w:val="00A82FB4"/>
    <w:rsid w:val="00A83401"/>
    <w:rsid w:val="00A83508"/>
    <w:rsid w:val="00A83599"/>
    <w:rsid w:val="00A845C7"/>
    <w:rsid w:val="00A84951"/>
    <w:rsid w:val="00A8498D"/>
    <w:rsid w:val="00A84D90"/>
    <w:rsid w:val="00A852E7"/>
    <w:rsid w:val="00A857B9"/>
    <w:rsid w:val="00A86F1A"/>
    <w:rsid w:val="00A870B5"/>
    <w:rsid w:val="00A871E4"/>
    <w:rsid w:val="00A8746E"/>
    <w:rsid w:val="00A87B39"/>
    <w:rsid w:val="00A87E3C"/>
    <w:rsid w:val="00A905F6"/>
    <w:rsid w:val="00A907A7"/>
    <w:rsid w:val="00A909C4"/>
    <w:rsid w:val="00A90B4D"/>
    <w:rsid w:val="00A91037"/>
    <w:rsid w:val="00A910D8"/>
    <w:rsid w:val="00A91515"/>
    <w:rsid w:val="00A91DA3"/>
    <w:rsid w:val="00A92838"/>
    <w:rsid w:val="00A92B51"/>
    <w:rsid w:val="00A934B5"/>
    <w:rsid w:val="00A93A84"/>
    <w:rsid w:val="00A946C5"/>
    <w:rsid w:val="00A94EE1"/>
    <w:rsid w:val="00A95484"/>
    <w:rsid w:val="00A95742"/>
    <w:rsid w:val="00A95862"/>
    <w:rsid w:val="00A95DDA"/>
    <w:rsid w:val="00A95DEF"/>
    <w:rsid w:val="00A961EF"/>
    <w:rsid w:val="00A96369"/>
    <w:rsid w:val="00A966B5"/>
    <w:rsid w:val="00A96D8D"/>
    <w:rsid w:val="00A973CB"/>
    <w:rsid w:val="00A974DA"/>
    <w:rsid w:val="00A9771C"/>
    <w:rsid w:val="00AA0448"/>
    <w:rsid w:val="00AA0DCA"/>
    <w:rsid w:val="00AA1364"/>
    <w:rsid w:val="00AA140C"/>
    <w:rsid w:val="00AA1984"/>
    <w:rsid w:val="00AA1E67"/>
    <w:rsid w:val="00AA1F84"/>
    <w:rsid w:val="00AA2974"/>
    <w:rsid w:val="00AA2D49"/>
    <w:rsid w:val="00AA2EA3"/>
    <w:rsid w:val="00AA31EB"/>
    <w:rsid w:val="00AA3645"/>
    <w:rsid w:val="00AA394F"/>
    <w:rsid w:val="00AA3B6D"/>
    <w:rsid w:val="00AA3FA3"/>
    <w:rsid w:val="00AA404F"/>
    <w:rsid w:val="00AA48BC"/>
    <w:rsid w:val="00AA4C17"/>
    <w:rsid w:val="00AA4C88"/>
    <w:rsid w:val="00AA53FC"/>
    <w:rsid w:val="00AA57F8"/>
    <w:rsid w:val="00AA58F6"/>
    <w:rsid w:val="00AA63BC"/>
    <w:rsid w:val="00AA6536"/>
    <w:rsid w:val="00AA6B27"/>
    <w:rsid w:val="00AA6C42"/>
    <w:rsid w:val="00AA6D5E"/>
    <w:rsid w:val="00AA78EC"/>
    <w:rsid w:val="00AA7D84"/>
    <w:rsid w:val="00AB083E"/>
    <w:rsid w:val="00AB1683"/>
    <w:rsid w:val="00AB1F59"/>
    <w:rsid w:val="00AB20E2"/>
    <w:rsid w:val="00AB27A7"/>
    <w:rsid w:val="00AB28BB"/>
    <w:rsid w:val="00AB3111"/>
    <w:rsid w:val="00AB33CC"/>
    <w:rsid w:val="00AB39D3"/>
    <w:rsid w:val="00AB4058"/>
    <w:rsid w:val="00AB43F9"/>
    <w:rsid w:val="00AB4761"/>
    <w:rsid w:val="00AB4AB9"/>
    <w:rsid w:val="00AB4E21"/>
    <w:rsid w:val="00AB4FD2"/>
    <w:rsid w:val="00AB528B"/>
    <w:rsid w:val="00AB5A8C"/>
    <w:rsid w:val="00AB5D88"/>
    <w:rsid w:val="00AB6082"/>
    <w:rsid w:val="00AB6251"/>
    <w:rsid w:val="00AB69A4"/>
    <w:rsid w:val="00AB6B89"/>
    <w:rsid w:val="00AB6DF4"/>
    <w:rsid w:val="00AB7374"/>
    <w:rsid w:val="00AB7507"/>
    <w:rsid w:val="00AB759B"/>
    <w:rsid w:val="00AB770C"/>
    <w:rsid w:val="00AB7AE0"/>
    <w:rsid w:val="00AB7CBB"/>
    <w:rsid w:val="00AB7CF0"/>
    <w:rsid w:val="00AB7E8F"/>
    <w:rsid w:val="00AC0977"/>
    <w:rsid w:val="00AC0B5E"/>
    <w:rsid w:val="00AC0E16"/>
    <w:rsid w:val="00AC1051"/>
    <w:rsid w:val="00AC1315"/>
    <w:rsid w:val="00AC13AF"/>
    <w:rsid w:val="00AC18A5"/>
    <w:rsid w:val="00AC2A2A"/>
    <w:rsid w:val="00AC2AC5"/>
    <w:rsid w:val="00AC2C35"/>
    <w:rsid w:val="00AC2F4F"/>
    <w:rsid w:val="00AC330D"/>
    <w:rsid w:val="00AC36DD"/>
    <w:rsid w:val="00AC37A9"/>
    <w:rsid w:val="00AC42C0"/>
    <w:rsid w:val="00AC44DE"/>
    <w:rsid w:val="00AC4999"/>
    <w:rsid w:val="00AC4EDD"/>
    <w:rsid w:val="00AC51CF"/>
    <w:rsid w:val="00AC57FA"/>
    <w:rsid w:val="00AC5D6F"/>
    <w:rsid w:val="00AC5D8D"/>
    <w:rsid w:val="00AC5E98"/>
    <w:rsid w:val="00AC610A"/>
    <w:rsid w:val="00AC70AA"/>
    <w:rsid w:val="00AC7AA8"/>
    <w:rsid w:val="00AC7E8D"/>
    <w:rsid w:val="00AD00CE"/>
    <w:rsid w:val="00AD0315"/>
    <w:rsid w:val="00AD16ED"/>
    <w:rsid w:val="00AD18A0"/>
    <w:rsid w:val="00AD1D51"/>
    <w:rsid w:val="00AD2095"/>
    <w:rsid w:val="00AD2159"/>
    <w:rsid w:val="00AD29D4"/>
    <w:rsid w:val="00AD2B1E"/>
    <w:rsid w:val="00AD2C42"/>
    <w:rsid w:val="00AD2D95"/>
    <w:rsid w:val="00AD3417"/>
    <w:rsid w:val="00AD36B2"/>
    <w:rsid w:val="00AD3751"/>
    <w:rsid w:val="00AD3759"/>
    <w:rsid w:val="00AD3BA0"/>
    <w:rsid w:val="00AD3D51"/>
    <w:rsid w:val="00AD448F"/>
    <w:rsid w:val="00AD47DB"/>
    <w:rsid w:val="00AD4BAA"/>
    <w:rsid w:val="00AD5088"/>
    <w:rsid w:val="00AD51DC"/>
    <w:rsid w:val="00AD54C6"/>
    <w:rsid w:val="00AD5E2D"/>
    <w:rsid w:val="00AD5E72"/>
    <w:rsid w:val="00AD5FE5"/>
    <w:rsid w:val="00AD63EE"/>
    <w:rsid w:val="00AD67AC"/>
    <w:rsid w:val="00AD683D"/>
    <w:rsid w:val="00AD6C83"/>
    <w:rsid w:val="00AD6FB1"/>
    <w:rsid w:val="00AD739F"/>
    <w:rsid w:val="00AD7434"/>
    <w:rsid w:val="00AD77E3"/>
    <w:rsid w:val="00AD785D"/>
    <w:rsid w:val="00AE0039"/>
    <w:rsid w:val="00AE072C"/>
    <w:rsid w:val="00AE07FB"/>
    <w:rsid w:val="00AE0F84"/>
    <w:rsid w:val="00AE1690"/>
    <w:rsid w:val="00AE1A29"/>
    <w:rsid w:val="00AE1C43"/>
    <w:rsid w:val="00AE29E2"/>
    <w:rsid w:val="00AE3059"/>
    <w:rsid w:val="00AE30BC"/>
    <w:rsid w:val="00AE3BE2"/>
    <w:rsid w:val="00AE3CC1"/>
    <w:rsid w:val="00AE42D3"/>
    <w:rsid w:val="00AE4468"/>
    <w:rsid w:val="00AE518B"/>
    <w:rsid w:val="00AE5A21"/>
    <w:rsid w:val="00AE5B13"/>
    <w:rsid w:val="00AE609E"/>
    <w:rsid w:val="00AE60BC"/>
    <w:rsid w:val="00AE60C5"/>
    <w:rsid w:val="00AE677A"/>
    <w:rsid w:val="00AE6970"/>
    <w:rsid w:val="00AE6E45"/>
    <w:rsid w:val="00AE6F7C"/>
    <w:rsid w:val="00AE6F85"/>
    <w:rsid w:val="00AE772E"/>
    <w:rsid w:val="00AE7814"/>
    <w:rsid w:val="00AE78A6"/>
    <w:rsid w:val="00AE7E8F"/>
    <w:rsid w:val="00AE7F72"/>
    <w:rsid w:val="00AE7FE8"/>
    <w:rsid w:val="00AF009D"/>
    <w:rsid w:val="00AF00D8"/>
    <w:rsid w:val="00AF03C2"/>
    <w:rsid w:val="00AF043D"/>
    <w:rsid w:val="00AF0F6A"/>
    <w:rsid w:val="00AF16B1"/>
    <w:rsid w:val="00AF17D4"/>
    <w:rsid w:val="00AF17FD"/>
    <w:rsid w:val="00AF1A47"/>
    <w:rsid w:val="00AF1F3F"/>
    <w:rsid w:val="00AF234A"/>
    <w:rsid w:val="00AF2582"/>
    <w:rsid w:val="00AF2CEE"/>
    <w:rsid w:val="00AF3DE7"/>
    <w:rsid w:val="00AF42AB"/>
    <w:rsid w:val="00AF45C9"/>
    <w:rsid w:val="00AF4ED5"/>
    <w:rsid w:val="00AF51E0"/>
    <w:rsid w:val="00AF6286"/>
    <w:rsid w:val="00AF652D"/>
    <w:rsid w:val="00AF6735"/>
    <w:rsid w:val="00AF6BEB"/>
    <w:rsid w:val="00AF6BEF"/>
    <w:rsid w:val="00AF6D97"/>
    <w:rsid w:val="00AF7228"/>
    <w:rsid w:val="00AF773B"/>
    <w:rsid w:val="00AF783C"/>
    <w:rsid w:val="00AF7A29"/>
    <w:rsid w:val="00AF7BEB"/>
    <w:rsid w:val="00AF7F1D"/>
    <w:rsid w:val="00B0010F"/>
    <w:rsid w:val="00B003F7"/>
    <w:rsid w:val="00B00418"/>
    <w:rsid w:val="00B00686"/>
    <w:rsid w:val="00B0093E"/>
    <w:rsid w:val="00B00DB3"/>
    <w:rsid w:val="00B00E49"/>
    <w:rsid w:val="00B00FE9"/>
    <w:rsid w:val="00B01537"/>
    <w:rsid w:val="00B018DF"/>
    <w:rsid w:val="00B02267"/>
    <w:rsid w:val="00B0250E"/>
    <w:rsid w:val="00B02785"/>
    <w:rsid w:val="00B02CC9"/>
    <w:rsid w:val="00B03385"/>
    <w:rsid w:val="00B03BD9"/>
    <w:rsid w:val="00B03D1C"/>
    <w:rsid w:val="00B03E31"/>
    <w:rsid w:val="00B0447B"/>
    <w:rsid w:val="00B045DA"/>
    <w:rsid w:val="00B04A98"/>
    <w:rsid w:val="00B04CC9"/>
    <w:rsid w:val="00B04DDC"/>
    <w:rsid w:val="00B04DE4"/>
    <w:rsid w:val="00B05275"/>
    <w:rsid w:val="00B0531B"/>
    <w:rsid w:val="00B05471"/>
    <w:rsid w:val="00B0565A"/>
    <w:rsid w:val="00B05A86"/>
    <w:rsid w:val="00B05BA8"/>
    <w:rsid w:val="00B05D0F"/>
    <w:rsid w:val="00B0602D"/>
    <w:rsid w:val="00B0660D"/>
    <w:rsid w:val="00B06812"/>
    <w:rsid w:val="00B06843"/>
    <w:rsid w:val="00B0709A"/>
    <w:rsid w:val="00B0720A"/>
    <w:rsid w:val="00B07399"/>
    <w:rsid w:val="00B073E1"/>
    <w:rsid w:val="00B0791A"/>
    <w:rsid w:val="00B079C6"/>
    <w:rsid w:val="00B07CF6"/>
    <w:rsid w:val="00B07D61"/>
    <w:rsid w:val="00B07FCD"/>
    <w:rsid w:val="00B10124"/>
    <w:rsid w:val="00B1015D"/>
    <w:rsid w:val="00B10264"/>
    <w:rsid w:val="00B1095F"/>
    <w:rsid w:val="00B10AF1"/>
    <w:rsid w:val="00B10B0D"/>
    <w:rsid w:val="00B10BB5"/>
    <w:rsid w:val="00B10BF4"/>
    <w:rsid w:val="00B10C32"/>
    <w:rsid w:val="00B1123E"/>
    <w:rsid w:val="00B118C3"/>
    <w:rsid w:val="00B11A8A"/>
    <w:rsid w:val="00B12467"/>
    <w:rsid w:val="00B12C9D"/>
    <w:rsid w:val="00B12D0B"/>
    <w:rsid w:val="00B12E8E"/>
    <w:rsid w:val="00B141B3"/>
    <w:rsid w:val="00B144A0"/>
    <w:rsid w:val="00B15012"/>
    <w:rsid w:val="00B15049"/>
    <w:rsid w:val="00B15C19"/>
    <w:rsid w:val="00B15CED"/>
    <w:rsid w:val="00B15FF2"/>
    <w:rsid w:val="00B16466"/>
    <w:rsid w:val="00B167D5"/>
    <w:rsid w:val="00B17227"/>
    <w:rsid w:val="00B17774"/>
    <w:rsid w:val="00B17862"/>
    <w:rsid w:val="00B17B63"/>
    <w:rsid w:val="00B17CB5"/>
    <w:rsid w:val="00B2020D"/>
    <w:rsid w:val="00B20316"/>
    <w:rsid w:val="00B20505"/>
    <w:rsid w:val="00B21145"/>
    <w:rsid w:val="00B21523"/>
    <w:rsid w:val="00B215DB"/>
    <w:rsid w:val="00B2169A"/>
    <w:rsid w:val="00B21C06"/>
    <w:rsid w:val="00B21C32"/>
    <w:rsid w:val="00B21CF4"/>
    <w:rsid w:val="00B21DDE"/>
    <w:rsid w:val="00B21E56"/>
    <w:rsid w:val="00B220DF"/>
    <w:rsid w:val="00B2244E"/>
    <w:rsid w:val="00B227C5"/>
    <w:rsid w:val="00B2302E"/>
    <w:rsid w:val="00B237CB"/>
    <w:rsid w:val="00B23E0C"/>
    <w:rsid w:val="00B23F59"/>
    <w:rsid w:val="00B24008"/>
    <w:rsid w:val="00B24181"/>
    <w:rsid w:val="00B24245"/>
    <w:rsid w:val="00B24393"/>
    <w:rsid w:val="00B24412"/>
    <w:rsid w:val="00B24603"/>
    <w:rsid w:val="00B26755"/>
    <w:rsid w:val="00B26A19"/>
    <w:rsid w:val="00B26BB0"/>
    <w:rsid w:val="00B26EF2"/>
    <w:rsid w:val="00B26F8E"/>
    <w:rsid w:val="00B27378"/>
    <w:rsid w:val="00B27637"/>
    <w:rsid w:val="00B277A2"/>
    <w:rsid w:val="00B302EE"/>
    <w:rsid w:val="00B304A4"/>
    <w:rsid w:val="00B3061B"/>
    <w:rsid w:val="00B316AD"/>
    <w:rsid w:val="00B31C94"/>
    <w:rsid w:val="00B32319"/>
    <w:rsid w:val="00B325F2"/>
    <w:rsid w:val="00B3285B"/>
    <w:rsid w:val="00B32B35"/>
    <w:rsid w:val="00B32C25"/>
    <w:rsid w:val="00B3309D"/>
    <w:rsid w:val="00B3337C"/>
    <w:rsid w:val="00B33595"/>
    <w:rsid w:val="00B3385B"/>
    <w:rsid w:val="00B33BA0"/>
    <w:rsid w:val="00B33D99"/>
    <w:rsid w:val="00B33F17"/>
    <w:rsid w:val="00B34D38"/>
    <w:rsid w:val="00B356AC"/>
    <w:rsid w:val="00B35906"/>
    <w:rsid w:val="00B359DF"/>
    <w:rsid w:val="00B35BD8"/>
    <w:rsid w:val="00B3604C"/>
    <w:rsid w:val="00B36263"/>
    <w:rsid w:val="00B366C2"/>
    <w:rsid w:val="00B3679D"/>
    <w:rsid w:val="00B36ABC"/>
    <w:rsid w:val="00B36F68"/>
    <w:rsid w:val="00B37934"/>
    <w:rsid w:val="00B37A65"/>
    <w:rsid w:val="00B37A94"/>
    <w:rsid w:val="00B37B8C"/>
    <w:rsid w:val="00B400C4"/>
    <w:rsid w:val="00B402C1"/>
    <w:rsid w:val="00B4034E"/>
    <w:rsid w:val="00B40856"/>
    <w:rsid w:val="00B40BA7"/>
    <w:rsid w:val="00B40BB1"/>
    <w:rsid w:val="00B40D20"/>
    <w:rsid w:val="00B41579"/>
    <w:rsid w:val="00B42175"/>
    <w:rsid w:val="00B42589"/>
    <w:rsid w:val="00B42899"/>
    <w:rsid w:val="00B42C97"/>
    <w:rsid w:val="00B42F62"/>
    <w:rsid w:val="00B4356A"/>
    <w:rsid w:val="00B436A2"/>
    <w:rsid w:val="00B43A26"/>
    <w:rsid w:val="00B43AF9"/>
    <w:rsid w:val="00B43E1D"/>
    <w:rsid w:val="00B43E94"/>
    <w:rsid w:val="00B44333"/>
    <w:rsid w:val="00B44750"/>
    <w:rsid w:val="00B44CC1"/>
    <w:rsid w:val="00B44D7B"/>
    <w:rsid w:val="00B45092"/>
    <w:rsid w:val="00B45166"/>
    <w:rsid w:val="00B45338"/>
    <w:rsid w:val="00B45D7A"/>
    <w:rsid w:val="00B461B0"/>
    <w:rsid w:val="00B46E41"/>
    <w:rsid w:val="00B47640"/>
    <w:rsid w:val="00B477C8"/>
    <w:rsid w:val="00B47D85"/>
    <w:rsid w:val="00B47E68"/>
    <w:rsid w:val="00B51109"/>
    <w:rsid w:val="00B5122E"/>
    <w:rsid w:val="00B51362"/>
    <w:rsid w:val="00B51405"/>
    <w:rsid w:val="00B5165B"/>
    <w:rsid w:val="00B516E2"/>
    <w:rsid w:val="00B518F1"/>
    <w:rsid w:val="00B5217A"/>
    <w:rsid w:val="00B52962"/>
    <w:rsid w:val="00B52B67"/>
    <w:rsid w:val="00B531DA"/>
    <w:rsid w:val="00B53CA2"/>
    <w:rsid w:val="00B53E38"/>
    <w:rsid w:val="00B54233"/>
    <w:rsid w:val="00B546A0"/>
    <w:rsid w:val="00B54DAA"/>
    <w:rsid w:val="00B54FAE"/>
    <w:rsid w:val="00B5526D"/>
    <w:rsid w:val="00B55298"/>
    <w:rsid w:val="00B5568A"/>
    <w:rsid w:val="00B55916"/>
    <w:rsid w:val="00B55A4E"/>
    <w:rsid w:val="00B55B6E"/>
    <w:rsid w:val="00B55EA0"/>
    <w:rsid w:val="00B564F6"/>
    <w:rsid w:val="00B56787"/>
    <w:rsid w:val="00B56B44"/>
    <w:rsid w:val="00B56EEB"/>
    <w:rsid w:val="00B577EA"/>
    <w:rsid w:val="00B579D4"/>
    <w:rsid w:val="00B57B10"/>
    <w:rsid w:val="00B57CC7"/>
    <w:rsid w:val="00B6024B"/>
    <w:rsid w:val="00B602AD"/>
    <w:rsid w:val="00B60341"/>
    <w:rsid w:val="00B60395"/>
    <w:rsid w:val="00B6093D"/>
    <w:rsid w:val="00B60ECE"/>
    <w:rsid w:val="00B61310"/>
    <w:rsid w:val="00B613A2"/>
    <w:rsid w:val="00B61948"/>
    <w:rsid w:val="00B628FF"/>
    <w:rsid w:val="00B62A3F"/>
    <w:rsid w:val="00B62B1C"/>
    <w:rsid w:val="00B62EBC"/>
    <w:rsid w:val="00B63035"/>
    <w:rsid w:val="00B639E6"/>
    <w:rsid w:val="00B63AA2"/>
    <w:rsid w:val="00B63B63"/>
    <w:rsid w:val="00B64299"/>
    <w:rsid w:val="00B64356"/>
    <w:rsid w:val="00B6542B"/>
    <w:rsid w:val="00B654C3"/>
    <w:rsid w:val="00B657C1"/>
    <w:rsid w:val="00B658D8"/>
    <w:rsid w:val="00B65EC9"/>
    <w:rsid w:val="00B65EF3"/>
    <w:rsid w:val="00B662B4"/>
    <w:rsid w:val="00B664D7"/>
    <w:rsid w:val="00B6655B"/>
    <w:rsid w:val="00B66708"/>
    <w:rsid w:val="00B667E1"/>
    <w:rsid w:val="00B66931"/>
    <w:rsid w:val="00B66A65"/>
    <w:rsid w:val="00B6729A"/>
    <w:rsid w:val="00B672D0"/>
    <w:rsid w:val="00B67463"/>
    <w:rsid w:val="00B67489"/>
    <w:rsid w:val="00B70616"/>
    <w:rsid w:val="00B7112B"/>
    <w:rsid w:val="00B7143F"/>
    <w:rsid w:val="00B72CD0"/>
    <w:rsid w:val="00B72DF9"/>
    <w:rsid w:val="00B72E37"/>
    <w:rsid w:val="00B73195"/>
    <w:rsid w:val="00B733CA"/>
    <w:rsid w:val="00B737B5"/>
    <w:rsid w:val="00B73E44"/>
    <w:rsid w:val="00B743E0"/>
    <w:rsid w:val="00B7450A"/>
    <w:rsid w:val="00B7491D"/>
    <w:rsid w:val="00B74C38"/>
    <w:rsid w:val="00B74D4A"/>
    <w:rsid w:val="00B7571C"/>
    <w:rsid w:val="00B759E7"/>
    <w:rsid w:val="00B80751"/>
    <w:rsid w:val="00B80907"/>
    <w:rsid w:val="00B81278"/>
    <w:rsid w:val="00B813C9"/>
    <w:rsid w:val="00B813E7"/>
    <w:rsid w:val="00B81421"/>
    <w:rsid w:val="00B81A6C"/>
    <w:rsid w:val="00B81C66"/>
    <w:rsid w:val="00B82337"/>
    <w:rsid w:val="00B826CB"/>
    <w:rsid w:val="00B8272D"/>
    <w:rsid w:val="00B82C61"/>
    <w:rsid w:val="00B82C78"/>
    <w:rsid w:val="00B8316E"/>
    <w:rsid w:val="00B84000"/>
    <w:rsid w:val="00B8410D"/>
    <w:rsid w:val="00B844EC"/>
    <w:rsid w:val="00B84594"/>
    <w:rsid w:val="00B84EA7"/>
    <w:rsid w:val="00B84FF6"/>
    <w:rsid w:val="00B8506C"/>
    <w:rsid w:val="00B852E6"/>
    <w:rsid w:val="00B85303"/>
    <w:rsid w:val="00B856A0"/>
    <w:rsid w:val="00B85A06"/>
    <w:rsid w:val="00B85AC6"/>
    <w:rsid w:val="00B85C11"/>
    <w:rsid w:val="00B85D25"/>
    <w:rsid w:val="00B85E5C"/>
    <w:rsid w:val="00B86182"/>
    <w:rsid w:val="00B8658F"/>
    <w:rsid w:val="00B86798"/>
    <w:rsid w:val="00B8768E"/>
    <w:rsid w:val="00B877FC"/>
    <w:rsid w:val="00B87A8B"/>
    <w:rsid w:val="00B87D0C"/>
    <w:rsid w:val="00B9010F"/>
    <w:rsid w:val="00B90407"/>
    <w:rsid w:val="00B90898"/>
    <w:rsid w:val="00B90E07"/>
    <w:rsid w:val="00B910D0"/>
    <w:rsid w:val="00B9142A"/>
    <w:rsid w:val="00B91560"/>
    <w:rsid w:val="00B91E70"/>
    <w:rsid w:val="00B92012"/>
    <w:rsid w:val="00B920E1"/>
    <w:rsid w:val="00B924D3"/>
    <w:rsid w:val="00B925CF"/>
    <w:rsid w:val="00B9303B"/>
    <w:rsid w:val="00B93049"/>
    <w:rsid w:val="00B9307B"/>
    <w:rsid w:val="00B93E84"/>
    <w:rsid w:val="00B93EE6"/>
    <w:rsid w:val="00B945C1"/>
    <w:rsid w:val="00B94C62"/>
    <w:rsid w:val="00B94CC3"/>
    <w:rsid w:val="00B95153"/>
    <w:rsid w:val="00B95339"/>
    <w:rsid w:val="00B95719"/>
    <w:rsid w:val="00B95CCE"/>
    <w:rsid w:val="00B95FA8"/>
    <w:rsid w:val="00B96279"/>
    <w:rsid w:val="00B96E05"/>
    <w:rsid w:val="00B96FA8"/>
    <w:rsid w:val="00B96FDE"/>
    <w:rsid w:val="00B97049"/>
    <w:rsid w:val="00B97068"/>
    <w:rsid w:val="00B970CD"/>
    <w:rsid w:val="00B975B7"/>
    <w:rsid w:val="00B97C00"/>
    <w:rsid w:val="00BA0972"/>
    <w:rsid w:val="00BA09F2"/>
    <w:rsid w:val="00BA0FCF"/>
    <w:rsid w:val="00BA11B3"/>
    <w:rsid w:val="00BA1EC1"/>
    <w:rsid w:val="00BA1EDF"/>
    <w:rsid w:val="00BA21AF"/>
    <w:rsid w:val="00BA2AA4"/>
    <w:rsid w:val="00BA2F86"/>
    <w:rsid w:val="00BA3F2F"/>
    <w:rsid w:val="00BA557B"/>
    <w:rsid w:val="00BA5DDC"/>
    <w:rsid w:val="00BA5F3D"/>
    <w:rsid w:val="00BA6134"/>
    <w:rsid w:val="00BA64B0"/>
    <w:rsid w:val="00BA69BC"/>
    <w:rsid w:val="00BA701C"/>
    <w:rsid w:val="00BA75C8"/>
    <w:rsid w:val="00BA7A19"/>
    <w:rsid w:val="00BB0478"/>
    <w:rsid w:val="00BB0761"/>
    <w:rsid w:val="00BB0CCC"/>
    <w:rsid w:val="00BB0CF2"/>
    <w:rsid w:val="00BB17B9"/>
    <w:rsid w:val="00BB1B3E"/>
    <w:rsid w:val="00BB273F"/>
    <w:rsid w:val="00BB2B5D"/>
    <w:rsid w:val="00BB2BFE"/>
    <w:rsid w:val="00BB3009"/>
    <w:rsid w:val="00BB32DB"/>
    <w:rsid w:val="00BB3D61"/>
    <w:rsid w:val="00BB41C7"/>
    <w:rsid w:val="00BB4BBD"/>
    <w:rsid w:val="00BB4C64"/>
    <w:rsid w:val="00BB5817"/>
    <w:rsid w:val="00BB597A"/>
    <w:rsid w:val="00BB5A3C"/>
    <w:rsid w:val="00BB5AE2"/>
    <w:rsid w:val="00BB5AFF"/>
    <w:rsid w:val="00BB6051"/>
    <w:rsid w:val="00BB6160"/>
    <w:rsid w:val="00BB63E3"/>
    <w:rsid w:val="00BB675B"/>
    <w:rsid w:val="00BB6CEB"/>
    <w:rsid w:val="00BB70C1"/>
    <w:rsid w:val="00BB7285"/>
    <w:rsid w:val="00BB7A13"/>
    <w:rsid w:val="00BC038D"/>
    <w:rsid w:val="00BC0ECC"/>
    <w:rsid w:val="00BC10C0"/>
    <w:rsid w:val="00BC19E4"/>
    <w:rsid w:val="00BC2224"/>
    <w:rsid w:val="00BC2225"/>
    <w:rsid w:val="00BC22FD"/>
    <w:rsid w:val="00BC242A"/>
    <w:rsid w:val="00BC309A"/>
    <w:rsid w:val="00BC30F8"/>
    <w:rsid w:val="00BC3124"/>
    <w:rsid w:val="00BC315A"/>
    <w:rsid w:val="00BC32B6"/>
    <w:rsid w:val="00BC3873"/>
    <w:rsid w:val="00BC3FBA"/>
    <w:rsid w:val="00BC41A6"/>
    <w:rsid w:val="00BC43CD"/>
    <w:rsid w:val="00BC4749"/>
    <w:rsid w:val="00BC4CF1"/>
    <w:rsid w:val="00BC50EA"/>
    <w:rsid w:val="00BC52AA"/>
    <w:rsid w:val="00BC53C5"/>
    <w:rsid w:val="00BC55B3"/>
    <w:rsid w:val="00BC5968"/>
    <w:rsid w:val="00BC5976"/>
    <w:rsid w:val="00BC5A27"/>
    <w:rsid w:val="00BC601C"/>
    <w:rsid w:val="00BC6F20"/>
    <w:rsid w:val="00BC7198"/>
    <w:rsid w:val="00BC72C4"/>
    <w:rsid w:val="00BC738E"/>
    <w:rsid w:val="00BC74B6"/>
    <w:rsid w:val="00BD03F7"/>
    <w:rsid w:val="00BD0D1B"/>
    <w:rsid w:val="00BD12A6"/>
    <w:rsid w:val="00BD182F"/>
    <w:rsid w:val="00BD1C47"/>
    <w:rsid w:val="00BD1C94"/>
    <w:rsid w:val="00BD1E99"/>
    <w:rsid w:val="00BD2209"/>
    <w:rsid w:val="00BD2374"/>
    <w:rsid w:val="00BD2AE6"/>
    <w:rsid w:val="00BD3230"/>
    <w:rsid w:val="00BD32E2"/>
    <w:rsid w:val="00BD3677"/>
    <w:rsid w:val="00BD3AB0"/>
    <w:rsid w:val="00BD3EA6"/>
    <w:rsid w:val="00BD3F73"/>
    <w:rsid w:val="00BD4178"/>
    <w:rsid w:val="00BD41E5"/>
    <w:rsid w:val="00BD46F4"/>
    <w:rsid w:val="00BD46F5"/>
    <w:rsid w:val="00BD4C11"/>
    <w:rsid w:val="00BD5081"/>
    <w:rsid w:val="00BD50F3"/>
    <w:rsid w:val="00BD55DD"/>
    <w:rsid w:val="00BD5B33"/>
    <w:rsid w:val="00BD5B91"/>
    <w:rsid w:val="00BD6159"/>
    <w:rsid w:val="00BD6209"/>
    <w:rsid w:val="00BD621E"/>
    <w:rsid w:val="00BD6C32"/>
    <w:rsid w:val="00BD7090"/>
    <w:rsid w:val="00BD72FD"/>
    <w:rsid w:val="00BD7382"/>
    <w:rsid w:val="00BD7FB1"/>
    <w:rsid w:val="00BE0DD6"/>
    <w:rsid w:val="00BE11D1"/>
    <w:rsid w:val="00BE15BD"/>
    <w:rsid w:val="00BE1AC0"/>
    <w:rsid w:val="00BE20B1"/>
    <w:rsid w:val="00BE20DE"/>
    <w:rsid w:val="00BE22C9"/>
    <w:rsid w:val="00BE2302"/>
    <w:rsid w:val="00BE258B"/>
    <w:rsid w:val="00BE363F"/>
    <w:rsid w:val="00BE381A"/>
    <w:rsid w:val="00BE3C1C"/>
    <w:rsid w:val="00BE3EA2"/>
    <w:rsid w:val="00BE4539"/>
    <w:rsid w:val="00BE4DB9"/>
    <w:rsid w:val="00BE4FD7"/>
    <w:rsid w:val="00BE5167"/>
    <w:rsid w:val="00BE53B9"/>
    <w:rsid w:val="00BE5CF7"/>
    <w:rsid w:val="00BE6070"/>
    <w:rsid w:val="00BE6461"/>
    <w:rsid w:val="00BE6B90"/>
    <w:rsid w:val="00BE6BCE"/>
    <w:rsid w:val="00BE6BD9"/>
    <w:rsid w:val="00BE6C01"/>
    <w:rsid w:val="00BE73B9"/>
    <w:rsid w:val="00BF04A4"/>
    <w:rsid w:val="00BF04CB"/>
    <w:rsid w:val="00BF09D9"/>
    <w:rsid w:val="00BF0B03"/>
    <w:rsid w:val="00BF0B39"/>
    <w:rsid w:val="00BF0EEB"/>
    <w:rsid w:val="00BF0F0A"/>
    <w:rsid w:val="00BF0F5E"/>
    <w:rsid w:val="00BF1403"/>
    <w:rsid w:val="00BF17EC"/>
    <w:rsid w:val="00BF199B"/>
    <w:rsid w:val="00BF1B38"/>
    <w:rsid w:val="00BF20FD"/>
    <w:rsid w:val="00BF2632"/>
    <w:rsid w:val="00BF2E4E"/>
    <w:rsid w:val="00BF2E83"/>
    <w:rsid w:val="00BF32E3"/>
    <w:rsid w:val="00BF32E9"/>
    <w:rsid w:val="00BF36A8"/>
    <w:rsid w:val="00BF3AAB"/>
    <w:rsid w:val="00BF3C1C"/>
    <w:rsid w:val="00BF3E6C"/>
    <w:rsid w:val="00BF3F58"/>
    <w:rsid w:val="00BF41D7"/>
    <w:rsid w:val="00BF452F"/>
    <w:rsid w:val="00BF46D7"/>
    <w:rsid w:val="00BF4AEC"/>
    <w:rsid w:val="00BF4B64"/>
    <w:rsid w:val="00BF5489"/>
    <w:rsid w:val="00BF5562"/>
    <w:rsid w:val="00BF562F"/>
    <w:rsid w:val="00BF5739"/>
    <w:rsid w:val="00BF5CFD"/>
    <w:rsid w:val="00BF5FA8"/>
    <w:rsid w:val="00BF628F"/>
    <w:rsid w:val="00BF62F2"/>
    <w:rsid w:val="00BF688B"/>
    <w:rsid w:val="00BF6A48"/>
    <w:rsid w:val="00BF7097"/>
    <w:rsid w:val="00BF77F4"/>
    <w:rsid w:val="00BF7976"/>
    <w:rsid w:val="00BF7BC9"/>
    <w:rsid w:val="00BF7C2B"/>
    <w:rsid w:val="00C00C37"/>
    <w:rsid w:val="00C0118F"/>
    <w:rsid w:val="00C01630"/>
    <w:rsid w:val="00C01D60"/>
    <w:rsid w:val="00C01FC9"/>
    <w:rsid w:val="00C020A2"/>
    <w:rsid w:val="00C02FBA"/>
    <w:rsid w:val="00C03133"/>
    <w:rsid w:val="00C032D3"/>
    <w:rsid w:val="00C03546"/>
    <w:rsid w:val="00C0379C"/>
    <w:rsid w:val="00C039AB"/>
    <w:rsid w:val="00C03A06"/>
    <w:rsid w:val="00C03B11"/>
    <w:rsid w:val="00C03E4A"/>
    <w:rsid w:val="00C03F80"/>
    <w:rsid w:val="00C041EF"/>
    <w:rsid w:val="00C04CC0"/>
    <w:rsid w:val="00C04D5B"/>
    <w:rsid w:val="00C04DB2"/>
    <w:rsid w:val="00C052D5"/>
    <w:rsid w:val="00C055A6"/>
    <w:rsid w:val="00C05AD7"/>
    <w:rsid w:val="00C05E5F"/>
    <w:rsid w:val="00C05F74"/>
    <w:rsid w:val="00C05FAE"/>
    <w:rsid w:val="00C06288"/>
    <w:rsid w:val="00C0667B"/>
    <w:rsid w:val="00C06F06"/>
    <w:rsid w:val="00C06F48"/>
    <w:rsid w:val="00C077BA"/>
    <w:rsid w:val="00C07ABF"/>
    <w:rsid w:val="00C07FF1"/>
    <w:rsid w:val="00C106A4"/>
    <w:rsid w:val="00C106F2"/>
    <w:rsid w:val="00C10C14"/>
    <w:rsid w:val="00C10DBE"/>
    <w:rsid w:val="00C11A31"/>
    <w:rsid w:val="00C11B14"/>
    <w:rsid w:val="00C123C9"/>
    <w:rsid w:val="00C1268F"/>
    <w:rsid w:val="00C12A9F"/>
    <w:rsid w:val="00C12BE0"/>
    <w:rsid w:val="00C12FE8"/>
    <w:rsid w:val="00C15083"/>
    <w:rsid w:val="00C15093"/>
    <w:rsid w:val="00C1511B"/>
    <w:rsid w:val="00C15332"/>
    <w:rsid w:val="00C15D4C"/>
    <w:rsid w:val="00C163EE"/>
    <w:rsid w:val="00C167F6"/>
    <w:rsid w:val="00C16928"/>
    <w:rsid w:val="00C16C6B"/>
    <w:rsid w:val="00C170CA"/>
    <w:rsid w:val="00C17657"/>
    <w:rsid w:val="00C17B03"/>
    <w:rsid w:val="00C17BF8"/>
    <w:rsid w:val="00C20050"/>
    <w:rsid w:val="00C20098"/>
    <w:rsid w:val="00C203D0"/>
    <w:rsid w:val="00C2041C"/>
    <w:rsid w:val="00C219AF"/>
    <w:rsid w:val="00C21C1F"/>
    <w:rsid w:val="00C2217F"/>
    <w:rsid w:val="00C221F1"/>
    <w:rsid w:val="00C2241C"/>
    <w:rsid w:val="00C22BAC"/>
    <w:rsid w:val="00C233BA"/>
    <w:rsid w:val="00C239D8"/>
    <w:rsid w:val="00C242B3"/>
    <w:rsid w:val="00C24554"/>
    <w:rsid w:val="00C2462D"/>
    <w:rsid w:val="00C24716"/>
    <w:rsid w:val="00C248CB"/>
    <w:rsid w:val="00C248F9"/>
    <w:rsid w:val="00C25DBF"/>
    <w:rsid w:val="00C25F0F"/>
    <w:rsid w:val="00C2612F"/>
    <w:rsid w:val="00C26B09"/>
    <w:rsid w:val="00C26BDE"/>
    <w:rsid w:val="00C27349"/>
    <w:rsid w:val="00C27908"/>
    <w:rsid w:val="00C279CF"/>
    <w:rsid w:val="00C27DA4"/>
    <w:rsid w:val="00C304DE"/>
    <w:rsid w:val="00C305A7"/>
    <w:rsid w:val="00C30C67"/>
    <w:rsid w:val="00C3147E"/>
    <w:rsid w:val="00C316B4"/>
    <w:rsid w:val="00C3179D"/>
    <w:rsid w:val="00C3181A"/>
    <w:rsid w:val="00C31975"/>
    <w:rsid w:val="00C31EA2"/>
    <w:rsid w:val="00C32989"/>
    <w:rsid w:val="00C32CC9"/>
    <w:rsid w:val="00C32E89"/>
    <w:rsid w:val="00C3312C"/>
    <w:rsid w:val="00C33927"/>
    <w:rsid w:val="00C33E35"/>
    <w:rsid w:val="00C34310"/>
    <w:rsid w:val="00C34E7A"/>
    <w:rsid w:val="00C34E9F"/>
    <w:rsid w:val="00C35016"/>
    <w:rsid w:val="00C35648"/>
    <w:rsid w:val="00C35CF3"/>
    <w:rsid w:val="00C360FB"/>
    <w:rsid w:val="00C36729"/>
    <w:rsid w:val="00C368D9"/>
    <w:rsid w:val="00C36B36"/>
    <w:rsid w:val="00C373A2"/>
    <w:rsid w:val="00C378E6"/>
    <w:rsid w:val="00C37BE3"/>
    <w:rsid w:val="00C37D33"/>
    <w:rsid w:val="00C400C4"/>
    <w:rsid w:val="00C402BA"/>
    <w:rsid w:val="00C405F2"/>
    <w:rsid w:val="00C40852"/>
    <w:rsid w:val="00C40A1F"/>
    <w:rsid w:val="00C411C6"/>
    <w:rsid w:val="00C41201"/>
    <w:rsid w:val="00C415E1"/>
    <w:rsid w:val="00C4167E"/>
    <w:rsid w:val="00C417B8"/>
    <w:rsid w:val="00C42051"/>
    <w:rsid w:val="00C4238D"/>
    <w:rsid w:val="00C425E1"/>
    <w:rsid w:val="00C42BB0"/>
    <w:rsid w:val="00C42C73"/>
    <w:rsid w:val="00C43132"/>
    <w:rsid w:val="00C432C6"/>
    <w:rsid w:val="00C436F7"/>
    <w:rsid w:val="00C43876"/>
    <w:rsid w:val="00C43F8E"/>
    <w:rsid w:val="00C444F5"/>
    <w:rsid w:val="00C44DF1"/>
    <w:rsid w:val="00C45192"/>
    <w:rsid w:val="00C452EA"/>
    <w:rsid w:val="00C45735"/>
    <w:rsid w:val="00C45A62"/>
    <w:rsid w:val="00C461EF"/>
    <w:rsid w:val="00C4633B"/>
    <w:rsid w:val="00C4634C"/>
    <w:rsid w:val="00C469B8"/>
    <w:rsid w:val="00C47C82"/>
    <w:rsid w:val="00C500AC"/>
    <w:rsid w:val="00C501F2"/>
    <w:rsid w:val="00C502FF"/>
    <w:rsid w:val="00C50403"/>
    <w:rsid w:val="00C52A3A"/>
    <w:rsid w:val="00C52C43"/>
    <w:rsid w:val="00C52CB2"/>
    <w:rsid w:val="00C52F55"/>
    <w:rsid w:val="00C52FF1"/>
    <w:rsid w:val="00C5309D"/>
    <w:rsid w:val="00C53222"/>
    <w:rsid w:val="00C53333"/>
    <w:rsid w:val="00C53C32"/>
    <w:rsid w:val="00C54A80"/>
    <w:rsid w:val="00C54AD2"/>
    <w:rsid w:val="00C54F37"/>
    <w:rsid w:val="00C55236"/>
    <w:rsid w:val="00C55D74"/>
    <w:rsid w:val="00C55E4E"/>
    <w:rsid w:val="00C5613D"/>
    <w:rsid w:val="00C56389"/>
    <w:rsid w:val="00C568B9"/>
    <w:rsid w:val="00C56CE5"/>
    <w:rsid w:val="00C56E29"/>
    <w:rsid w:val="00C57BE7"/>
    <w:rsid w:val="00C57CE9"/>
    <w:rsid w:val="00C57D61"/>
    <w:rsid w:val="00C60E89"/>
    <w:rsid w:val="00C6111F"/>
    <w:rsid w:val="00C61147"/>
    <w:rsid w:val="00C612D5"/>
    <w:rsid w:val="00C61691"/>
    <w:rsid w:val="00C6170A"/>
    <w:rsid w:val="00C617A9"/>
    <w:rsid w:val="00C61D4C"/>
    <w:rsid w:val="00C62200"/>
    <w:rsid w:val="00C6242B"/>
    <w:rsid w:val="00C62E7C"/>
    <w:rsid w:val="00C6349C"/>
    <w:rsid w:val="00C639D5"/>
    <w:rsid w:val="00C63AEA"/>
    <w:rsid w:val="00C63B38"/>
    <w:rsid w:val="00C63FAD"/>
    <w:rsid w:val="00C64EEA"/>
    <w:rsid w:val="00C65032"/>
    <w:rsid w:val="00C65149"/>
    <w:rsid w:val="00C65192"/>
    <w:rsid w:val="00C655ED"/>
    <w:rsid w:val="00C65928"/>
    <w:rsid w:val="00C65C50"/>
    <w:rsid w:val="00C66070"/>
    <w:rsid w:val="00C66319"/>
    <w:rsid w:val="00C66C4E"/>
    <w:rsid w:val="00C6708D"/>
    <w:rsid w:val="00C673FC"/>
    <w:rsid w:val="00C67466"/>
    <w:rsid w:val="00C67514"/>
    <w:rsid w:val="00C677AA"/>
    <w:rsid w:val="00C677F2"/>
    <w:rsid w:val="00C6795F"/>
    <w:rsid w:val="00C67AEA"/>
    <w:rsid w:val="00C70D89"/>
    <w:rsid w:val="00C71C1C"/>
    <w:rsid w:val="00C71D1E"/>
    <w:rsid w:val="00C72884"/>
    <w:rsid w:val="00C72993"/>
    <w:rsid w:val="00C72998"/>
    <w:rsid w:val="00C72C8B"/>
    <w:rsid w:val="00C72D60"/>
    <w:rsid w:val="00C73118"/>
    <w:rsid w:val="00C735DC"/>
    <w:rsid w:val="00C737C1"/>
    <w:rsid w:val="00C73961"/>
    <w:rsid w:val="00C73BB7"/>
    <w:rsid w:val="00C73BDD"/>
    <w:rsid w:val="00C73F51"/>
    <w:rsid w:val="00C7420C"/>
    <w:rsid w:val="00C74ADE"/>
    <w:rsid w:val="00C75C9B"/>
    <w:rsid w:val="00C75D31"/>
    <w:rsid w:val="00C763A0"/>
    <w:rsid w:val="00C764F8"/>
    <w:rsid w:val="00C76C65"/>
    <w:rsid w:val="00C7721C"/>
    <w:rsid w:val="00C77FC6"/>
    <w:rsid w:val="00C80153"/>
    <w:rsid w:val="00C80251"/>
    <w:rsid w:val="00C80790"/>
    <w:rsid w:val="00C80A84"/>
    <w:rsid w:val="00C80D36"/>
    <w:rsid w:val="00C812CC"/>
    <w:rsid w:val="00C81B7E"/>
    <w:rsid w:val="00C81C63"/>
    <w:rsid w:val="00C81DA2"/>
    <w:rsid w:val="00C82398"/>
    <w:rsid w:val="00C8252D"/>
    <w:rsid w:val="00C827BE"/>
    <w:rsid w:val="00C82B5C"/>
    <w:rsid w:val="00C82C7D"/>
    <w:rsid w:val="00C82DE1"/>
    <w:rsid w:val="00C831ED"/>
    <w:rsid w:val="00C835CF"/>
    <w:rsid w:val="00C8396F"/>
    <w:rsid w:val="00C83E7A"/>
    <w:rsid w:val="00C8417F"/>
    <w:rsid w:val="00C842EE"/>
    <w:rsid w:val="00C843FA"/>
    <w:rsid w:val="00C843FF"/>
    <w:rsid w:val="00C84431"/>
    <w:rsid w:val="00C8447E"/>
    <w:rsid w:val="00C844A7"/>
    <w:rsid w:val="00C84749"/>
    <w:rsid w:val="00C84A22"/>
    <w:rsid w:val="00C84A93"/>
    <w:rsid w:val="00C84B48"/>
    <w:rsid w:val="00C84C2A"/>
    <w:rsid w:val="00C85AE2"/>
    <w:rsid w:val="00C85F8E"/>
    <w:rsid w:val="00C86135"/>
    <w:rsid w:val="00C8669D"/>
    <w:rsid w:val="00C866DD"/>
    <w:rsid w:val="00C86B28"/>
    <w:rsid w:val="00C8743A"/>
    <w:rsid w:val="00C87941"/>
    <w:rsid w:val="00C90081"/>
    <w:rsid w:val="00C901FB"/>
    <w:rsid w:val="00C902E0"/>
    <w:rsid w:val="00C9037A"/>
    <w:rsid w:val="00C90464"/>
    <w:rsid w:val="00C905AB"/>
    <w:rsid w:val="00C91294"/>
    <w:rsid w:val="00C91380"/>
    <w:rsid w:val="00C913BA"/>
    <w:rsid w:val="00C915FA"/>
    <w:rsid w:val="00C91967"/>
    <w:rsid w:val="00C91ED3"/>
    <w:rsid w:val="00C9295C"/>
    <w:rsid w:val="00C92E44"/>
    <w:rsid w:val="00C92FAB"/>
    <w:rsid w:val="00C933B1"/>
    <w:rsid w:val="00C93C6F"/>
    <w:rsid w:val="00C93E4D"/>
    <w:rsid w:val="00C94008"/>
    <w:rsid w:val="00C94CBA"/>
    <w:rsid w:val="00C94EE5"/>
    <w:rsid w:val="00C95C89"/>
    <w:rsid w:val="00C95F5C"/>
    <w:rsid w:val="00C9628D"/>
    <w:rsid w:val="00C962F5"/>
    <w:rsid w:val="00C9634A"/>
    <w:rsid w:val="00C965D6"/>
    <w:rsid w:val="00C96BCE"/>
    <w:rsid w:val="00C974C2"/>
    <w:rsid w:val="00C97EA9"/>
    <w:rsid w:val="00CA0057"/>
    <w:rsid w:val="00CA005E"/>
    <w:rsid w:val="00CA01F0"/>
    <w:rsid w:val="00CA0D5A"/>
    <w:rsid w:val="00CA1415"/>
    <w:rsid w:val="00CA1669"/>
    <w:rsid w:val="00CA16AA"/>
    <w:rsid w:val="00CA1969"/>
    <w:rsid w:val="00CA1C04"/>
    <w:rsid w:val="00CA1F20"/>
    <w:rsid w:val="00CA26E4"/>
    <w:rsid w:val="00CA2A05"/>
    <w:rsid w:val="00CA2C06"/>
    <w:rsid w:val="00CA2C08"/>
    <w:rsid w:val="00CA3130"/>
    <w:rsid w:val="00CA3412"/>
    <w:rsid w:val="00CA3419"/>
    <w:rsid w:val="00CA37DA"/>
    <w:rsid w:val="00CA3B25"/>
    <w:rsid w:val="00CA3CB5"/>
    <w:rsid w:val="00CA3DE6"/>
    <w:rsid w:val="00CA410F"/>
    <w:rsid w:val="00CA479A"/>
    <w:rsid w:val="00CA4B6F"/>
    <w:rsid w:val="00CA4C42"/>
    <w:rsid w:val="00CA4DEB"/>
    <w:rsid w:val="00CA50C3"/>
    <w:rsid w:val="00CA5192"/>
    <w:rsid w:val="00CA54A5"/>
    <w:rsid w:val="00CA556B"/>
    <w:rsid w:val="00CA5B9A"/>
    <w:rsid w:val="00CA5D25"/>
    <w:rsid w:val="00CA5E5A"/>
    <w:rsid w:val="00CA6256"/>
    <w:rsid w:val="00CA6D0A"/>
    <w:rsid w:val="00CA7056"/>
    <w:rsid w:val="00CA7582"/>
    <w:rsid w:val="00CA7964"/>
    <w:rsid w:val="00CB08F3"/>
    <w:rsid w:val="00CB0B69"/>
    <w:rsid w:val="00CB1109"/>
    <w:rsid w:val="00CB12B8"/>
    <w:rsid w:val="00CB1567"/>
    <w:rsid w:val="00CB28FE"/>
    <w:rsid w:val="00CB2A27"/>
    <w:rsid w:val="00CB2CB8"/>
    <w:rsid w:val="00CB2D3D"/>
    <w:rsid w:val="00CB2EF4"/>
    <w:rsid w:val="00CB2EFE"/>
    <w:rsid w:val="00CB3982"/>
    <w:rsid w:val="00CB3FD5"/>
    <w:rsid w:val="00CB43B6"/>
    <w:rsid w:val="00CB46F2"/>
    <w:rsid w:val="00CB4C6A"/>
    <w:rsid w:val="00CB510F"/>
    <w:rsid w:val="00CB5173"/>
    <w:rsid w:val="00CB54F8"/>
    <w:rsid w:val="00CB550A"/>
    <w:rsid w:val="00CB5A5D"/>
    <w:rsid w:val="00CB5F1A"/>
    <w:rsid w:val="00CB6E23"/>
    <w:rsid w:val="00CB6E86"/>
    <w:rsid w:val="00CB716D"/>
    <w:rsid w:val="00CB7433"/>
    <w:rsid w:val="00CB786A"/>
    <w:rsid w:val="00CB7875"/>
    <w:rsid w:val="00CB7879"/>
    <w:rsid w:val="00CB7DD1"/>
    <w:rsid w:val="00CC034C"/>
    <w:rsid w:val="00CC079A"/>
    <w:rsid w:val="00CC10E4"/>
    <w:rsid w:val="00CC18B7"/>
    <w:rsid w:val="00CC1E37"/>
    <w:rsid w:val="00CC228A"/>
    <w:rsid w:val="00CC2A04"/>
    <w:rsid w:val="00CC2D6D"/>
    <w:rsid w:val="00CC3261"/>
    <w:rsid w:val="00CC333B"/>
    <w:rsid w:val="00CC3541"/>
    <w:rsid w:val="00CC357C"/>
    <w:rsid w:val="00CC37A0"/>
    <w:rsid w:val="00CC3E67"/>
    <w:rsid w:val="00CC3F4F"/>
    <w:rsid w:val="00CC51E9"/>
    <w:rsid w:val="00CC5F55"/>
    <w:rsid w:val="00CC63B2"/>
    <w:rsid w:val="00CC645A"/>
    <w:rsid w:val="00CC68C6"/>
    <w:rsid w:val="00CC697F"/>
    <w:rsid w:val="00CC7B97"/>
    <w:rsid w:val="00CD026E"/>
    <w:rsid w:val="00CD05B8"/>
    <w:rsid w:val="00CD0C17"/>
    <w:rsid w:val="00CD1A86"/>
    <w:rsid w:val="00CD1BE0"/>
    <w:rsid w:val="00CD1EB1"/>
    <w:rsid w:val="00CD204D"/>
    <w:rsid w:val="00CD21F8"/>
    <w:rsid w:val="00CD27A2"/>
    <w:rsid w:val="00CD2807"/>
    <w:rsid w:val="00CD2C1E"/>
    <w:rsid w:val="00CD3787"/>
    <w:rsid w:val="00CD3924"/>
    <w:rsid w:val="00CD4175"/>
    <w:rsid w:val="00CD443D"/>
    <w:rsid w:val="00CD4453"/>
    <w:rsid w:val="00CD46EF"/>
    <w:rsid w:val="00CD486E"/>
    <w:rsid w:val="00CD4DCA"/>
    <w:rsid w:val="00CD508F"/>
    <w:rsid w:val="00CD565C"/>
    <w:rsid w:val="00CD5671"/>
    <w:rsid w:val="00CD567E"/>
    <w:rsid w:val="00CD78DD"/>
    <w:rsid w:val="00CD7B0C"/>
    <w:rsid w:val="00CE016D"/>
    <w:rsid w:val="00CE0A8F"/>
    <w:rsid w:val="00CE0BDB"/>
    <w:rsid w:val="00CE0FEC"/>
    <w:rsid w:val="00CE15A0"/>
    <w:rsid w:val="00CE1814"/>
    <w:rsid w:val="00CE1A39"/>
    <w:rsid w:val="00CE1B90"/>
    <w:rsid w:val="00CE1C89"/>
    <w:rsid w:val="00CE1FBB"/>
    <w:rsid w:val="00CE2305"/>
    <w:rsid w:val="00CE2875"/>
    <w:rsid w:val="00CE2889"/>
    <w:rsid w:val="00CE2BF7"/>
    <w:rsid w:val="00CE2E29"/>
    <w:rsid w:val="00CE33DE"/>
    <w:rsid w:val="00CE3854"/>
    <w:rsid w:val="00CE3F88"/>
    <w:rsid w:val="00CE46BD"/>
    <w:rsid w:val="00CE48A6"/>
    <w:rsid w:val="00CE4FD3"/>
    <w:rsid w:val="00CE5CF2"/>
    <w:rsid w:val="00CE5D30"/>
    <w:rsid w:val="00CE609A"/>
    <w:rsid w:val="00CE689E"/>
    <w:rsid w:val="00CE70BA"/>
    <w:rsid w:val="00CE7862"/>
    <w:rsid w:val="00CE78C0"/>
    <w:rsid w:val="00CE7C45"/>
    <w:rsid w:val="00CF02DF"/>
    <w:rsid w:val="00CF038A"/>
    <w:rsid w:val="00CF0522"/>
    <w:rsid w:val="00CF05EA"/>
    <w:rsid w:val="00CF08E3"/>
    <w:rsid w:val="00CF1501"/>
    <w:rsid w:val="00CF1640"/>
    <w:rsid w:val="00CF1C86"/>
    <w:rsid w:val="00CF2511"/>
    <w:rsid w:val="00CF2946"/>
    <w:rsid w:val="00CF2C0A"/>
    <w:rsid w:val="00CF3003"/>
    <w:rsid w:val="00CF3D8D"/>
    <w:rsid w:val="00CF3E7F"/>
    <w:rsid w:val="00CF41C9"/>
    <w:rsid w:val="00CF4A44"/>
    <w:rsid w:val="00CF5091"/>
    <w:rsid w:val="00CF5370"/>
    <w:rsid w:val="00CF590A"/>
    <w:rsid w:val="00CF5B84"/>
    <w:rsid w:val="00CF6717"/>
    <w:rsid w:val="00CF6797"/>
    <w:rsid w:val="00CF679C"/>
    <w:rsid w:val="00CF6910"/>
    <w:rsid w:val="00CF6AE5"/>
    <w:rsid w:val="00CF6EF4"/>
    <w:rsid w:val="00CF7568"/>
    <w:rsid w:val="00D00425"/>
    <w:rsid w:val="00D00EE6"/>
    <w:rsid w:val="00D01211"/>
    <w:rsid w:val="00D01F57"/>
    <w:rsid w:val="00D020D7"/>
    <w:rsid w:val="00D02137"/>
    <w:rsid w:val="00D02519"/>
    <w:rsid w:val="00D02BC6"/>
    <w:rsid w:val="00D035A2"/>
    <w:rsid w:val="00D0385B"/>
    <w:rsid w:val="00D03C38"/>
    <w:rsid w:val="00D03C57"/>
    <w:rsid w:val="00D03CD2"/>
    <w:rsid w:val="00D04109"/>
    <w:rsid w:val="00D042C2"/>
    <w:rsid w:val="00D04BBF"/>
    <w:rsid w:val="00D0533D"/>
    <w:rsid w:val="00D05487"/>
    <w:rsid w:val="00D0561F"/>
    <w:rsid w:val="00D05630"/>
    <w:rsid w:val="00D05666"/>
    <w:rsid w:val="00D057B7"/>
    <w:rsid w:val="00D05DF5"/>
    <w:rsid w:val="00D0633B"/>
    <w:rsid w:val="00D063BD"/>
    <w:rsid w:val="00D06838"/>
    <w:rsid w:val="00D06D26"/>
    <w:rsid w:val="00D07ABC"/>
    <w:rsid w:val="00D07D48"/>
    <w:rsid w:val="00D10BCD"/>
    <w:rsid w:val="00D10E09"/>
    <w:rsid w:val="00D11270"/>
    <w:rsid w:val="00D113FB"/>
    <w:rsid w:val="00D11485"/>
    <w:rsid w:val="00D1180B"/>
    <w:rsid w:val="00D11823"/>
    <w:rsid w:val="00D11B3E"/>
    <w:rsid w:val="00D11BE7"/>
    <w:rsid w:val="00D11DD9"/>
    <w:rsid w:val="00D11E5D"/>
    <w:rsid w:val="00D11EC5"/>
    <w:rsid w:val="00D11FDD"/>
    <w:rsid w:val="00D120B6"/>
    <w:rsid w:val="00D121EE"/>
    <w:rsid w:val="00D1259A"/>
    <w:rsid w:val="00D126B9"/>
    <w:rsid w:val="00D134A5"/>
    <w:rsid w:val="00D135B9"/>
    <w:rsid w:val="00D13CED"/>
    <w:rsid w:val="00D14201"/>
    <w:rsid w:val="00D143B2"/>
    <w:rsid w:val="00D143DA"/>
    <w:rsid w:val="00D14520"/>
    <w:rsid w:val="00D14C89"/>
    <w:rsid w:val="00D150DA"/>
    <w:rsid w:val="00D154A1"/>
    <w:rsid w:val="00D15763"/>
    <w:rsid w:val="00D15E38"/>
    <w:rsid w:val="00D16276"/>
    <w:rsid w:val="00D164A0"/>
    <w:rsid w:val="00D16B62"/>
    <w:rsid w:val="00D16CC5"/>
    <w:rsid w:val="00D16CC8"/>
    <w:rsid w:val="00D17138"/>
    <w:rsid w:val="00D17624"/>
    <w:rsid w:val="00D17BA3"/>
    <w:rsid w:val="00D17C17"/>
    <w:rsid w:val="00D17E33"/>
    <w:rsid w:val="00D20469"/>
    <w:rsid w:val="00D206A7"/>
    <w:rsid w:val="00D20FB8"/>
    <w:rsid w:val="00D2106E"/>
    <w:rsid w:val="00D217CB"/>
    <w:rsid w:val="00D21EDE"/>
    <w:rsid w:val="00D22C91"/>
    <w:rsid w:val="00D22FA1"/>
    <w:rsid w:val="00D23430"/>
    <w:rsid w:val="00D236FD"/>
    <w:rsid w:val="00D239D1"/>
    <w:rsid w:val="00D244BB"/>
    <w:rsid w:val="00D24B3C"/>
    <w:rsid w:val="00D24DA0"/>
    <w:rsid w:val="00D2529A"/>
    <w:rsid w:val="00D2558E"/>
    <w:rsid w:val="00D25739"/>
    <w:rsid w:val="00D258EE"/>
    <w:rsid w:val="00D25B4C"/>
    <w:rsid w:val="00D25F46"/>
    <w:rsid w:val="00D26BD9"/>
    <w:rsid w:val="00D2723D"/>
    <w:rsid w:val="00D27678"/>
    <w:rsid w:val="00D30181"/>
    <w:rsid w:val="00D30950"/>
    <w:rsid w:val="00D30E00"/>
    <w:rsid w:val="00D30E19"/>
    <w:rsid w:val="00D31039"/>
    <w:rsid w:val="00D312BC"/>
    <w:rsid w:val="00D313BA"/>
    <w:rsid w:val="00D319EF"/>
    <w:rsid w:val="00D31A4B"/>
    <w:rsid w:val="00D31D13"/>
    <w:rsid w:val="00D321BC"/>
    <w:rsid w:val="00D323E3"/>
    <w:rsid w:val="00D3245E"/>
    <w:rsid w:val="00D3252B"/>
    <w:rsid w:val="00D3300E"/>
    <w:rsid w:val="00D33076"/>
    <w:rsid w:val="00D33E1E"/>
    <w:rsid w:val="00D3422B"/>
    <w:rsid w:val="00D343F2"/>
    <w:rsid w:val="00D349AE"/>
    <w:rsid w:val="00D34AD8"/>
    <w:rsid w:val="00D34E67"/>
    <w:rsid w:val="00D3542B"/>
    <w:rsid w:val="00D35603"/>
    <w:rsid w:val="00D35635"/>
    <w:rsid w:val="00D356BD"/>
    <w:rsid w:val="00D35AA6"/>
    <w:rsid w:val="00D35AEB"/>
    <w:rsid w:val="00D35D3C"/>
    <w:rsid w:val="00D35F21"/>
    <w:rsid w:val="00D36A8B"/>
    <w:rsid w:val="00D36C49"/>
    <w:rsid w:val="00D36EB3"/>
    <w:rsid w:val="00D37221"/>
    <w:rsid w:val="00D37A39"/>
    <w:rsid w:val="00D400BA"/>
    <w:rsid w:val="00D401FB"/>
    <w:rsid w:val="00D4036F"/>
    <w:rsid w:val="00D40D8F"/>
    <w:rsid w:val="00D40EE3"/>
    <w:rsid w:val="00D41619"/>
    <w:rsid w:val="00D41B13"/>
    <w:rsid w:val="00D41E12"/>
    <w:rsid w:val="00D426D7"/>
    <w:rsid w:val="00D42D9E"/>
    <w:rsid w:val="00D433ED"/>
    <w:rsid w:val="00D43493"/>
    <w:rsid w:val="00D43697"/>
    <w:rsid w:val="00D43725"/>
    <w:rsid w:val="00D437E6"/>
    <w:rsid w:val="00D43B73"/>
    <w:rsid w:val="00D45394"/>
    <w:rsid w:val="00D4558A"/>
    <w:rsid w:val="00D458FA"/>
    <w:rsid w:val="00D45C1A"/>
    <w:rsid w:val="00D45C20"/>
    <w:rsid w:val="00D45C98"/>
    <w:rsid w:val="00D46428"/>
    <w:rsid w:val="00D46760"/>
    <w:rsid w:val="00D46CB1"/>
    <w:rsid w:val="00D4703A"/>
    <w:rsid w:val="00D47582"/>
    <w:rsid w:val="00D50A99"/>
    <w:rsid w:val="00D50D17"/>
    <w:rsid w:val="00D50D95"/>
    <w:rsid w:val="00D51710"/>
    <w:rsid w:val="00D51EE9"/>
    <w:rsid w:val="00D52175"/>
    <w:rsid w:val="00D522D3"/>
    <w:rsid w:val="00D5322B"/>
    <w:rsid w:val="00D53518"/>
    <w:rsid w:val="00D5416D"/>
    <w:rsid w:val="00D5462F"/>
    <w:rsid w:val="00D5492E"/>
    <w:rsid w:val="00D54C17"/>
    <w:rsid w:val="00D54DB6"/>
    <w:rsid w:val="00D54F56"/>
    <w:rsid w:val="00D552E2"/>
    <w:rsid w:val="00D560B4"/>
    <w:rsid w:val="00D56156"/>
    <w:rsid w:val="00D566E5"/>
    <w:rsid w:val="00D5683F"/>
    <w:rsid w:val="00D56E3A"/>
    <w:rsid w:val="00D56E6D"/>
    <w:rsid w:val="00D57679"/>
    <w:rsid w:val="00D57DA3"/>
    <w:rsid w:val="00D57EBC"/>
    <w:rsid w:val="00D6026C"/>
    <w:rsid w:val="00D604AE"/>
    <w:rsid w:val="00D605BF"/>
    <w:rsid w:val="00D6062C"/>
    <w:rsid w:val="00D606F7"/>
    <w:rsid w:val="00D60925"/>
    <w:rsid w:val="00D60951"/>
    <w:rsid w:val="00D6097B"/>
    <w:rsid w:val="00D60AB3"/>
    <w:rsid w:val="00D60DD4"/>
    <w:rsid w:val="00D60E5A"/>
    <w:rsid w:val="00D6161F"/>
    <w:rsid w:val="00D6166F"/>
    <w:rsid w:val="00D617CD"/>
    <w:rsid w:val="00D61B08"/>
    <w:rsid w:val="00D61B97"/>
    <w:rsid w:val="00D620E3"/>
    <w:rsid w:val="00D62D8C"/>
    <w:rsid w:val="00D62E19"/>
    <w:rsid w:val="00D6350B"/>
    <w:rsid w:val="00D63A23"/>
    <w:rsid w:val="00D63B46"/>
    <w:rsid w:val="00D63F31"/>
    <w:rsid w:val="00D64B86"/>
    <w:rsid w:val="00D64C30"/>
    <w:rsid w:val="00D650BD"/>
    <w:rsid w:val="00D65306"/>
    <w:rsid w:val="00D65429"/>
    <w:rsid w:val="00D65F32"/>
    <w:rsid w:val="00D660E5"/>
    <w:rsid w:val="00D66385"/>
    <w:rsid w:val="00D66691"/>
    <w:rsid w:val="00D668FD"/>
    <w:rsid w:val="00D6697F"/>
    <w:rsid w:val="00D66C7F"/>
    <w:rsid w:val="00D67176"/>
    <w:rsid w:val="00D6725B"/>
    <w:rsid w:val="00D70ABB"/>
    <w:rsid w:val="00D7142B"/>
    <w:rsid w:val="00D716E2"/>
    <w:rsid w:val="00D71847"/>
    <w:rsid w:val="00D719D0"/>
    <w:rsid w:val="00D71BA0"/>
    <w:rsid w:val="00D72A9D"/>
    <w:rsid w:val="00D730F1"/>
    <w:rsid w:val="00D73183"/>
    <w:rsid w:val="00D73216"/>
    <w:rsid w:val="00D7345C"/>
    <w:rsid w:val="00D736D2"/>
    <w:rsid w:val="00D73A6A"/>
    <w:rsid w:val="00D73BA6"/>
    <w:rsid w:val="00D73EE0"/>
    <w:rsid w:val="00D74DB1"/>
    <w:rsid w:val="00D74F17"/>
    <w:rsid w:val="00D74FAC"/>
    <w:rsid w:val="00D75209"/>
    <w:rsid w:val="00D7521B"/>
    <w:rsid w:val="00D759FF"/>
    <w:rsid w:val="00D75FB1"/>
    <w:rsid w:val="00D7602D"/>
    <w:rsid w:val="00D76AD3"/>
    <w:rsid w:val="00D76D49"/>
    <w:rsid w:val="00D76E27"/>
    <w:rsid w:val="00D774E2"/>
    <w:rsid w:val="00D774F1"/>
    <w:rsid w:val="00D779E8"/>
    <w:rsid w:val="00D77BFA"/>
    <w:rsid w:val="00D77E60"/>
    <w:rsid w:val="00D8045B"/>
    <w:rsid w:val="00D80461"/>
    <w:rsid w:val="00D8048F"/>
    <w:rsid w:val="00D805D1"/>
    <w:rsid w:val="00D8082C"/>
    <w:rsid w:val="00D80A7C"/>
    <w:rsid w:val="00D817E2"/>
    <w:rsid w:val="00D8196E"/>
    <w:rsid w:val="00D81BD3"/>
    <w:rsid w:val="00D81C3B"/>
    <w:rsid w:val="00D81FA5"/>
    <w:rsid w:val="00D82A70"/>
    <w:rsid w:val="00D82D23"/>
    <w:rsid w:val="00D82D58"/>
    <w:rsid w:val="00D8322B"/>
    <w:rsid w:val="00D83970"/>
    <w:rsid w:val="00D83989"/>
    <w:rsid w:val="00D839D6"/>
    <w:rsid w:val="00D83E93"/>
    <w:rsid w:val="00D84556"/>
    <w:rsid w:val="00D85325"/>
    <w:rsid w:val="00D8546D"/>
    <w:rsid w:val="00D8570D"/>
    <w:rsid w:val="00D85C14"/>
    <w:rsid w:val="00D86192"/>
    <w:rsid w:val="00D8653E"/>
    <w:rsid w:val="00D86BF1"/>
    <w:rsid w:val="00D86D94"/>
    <w:rsid w:val="00D8702A"/>
    <w:rsid w:val="00D87034"/>
    <w:rsid w:val="00D873B6"/>
    <w:rsid w:val="00D878CB"/>
    <w:rsid w:val="00D87F2E"/>
    <w:rsid w:val="00D9022D"/>
    <w:rsid w:val="00D9040C"/>
    <w:rsid w:val="00D9044C"/>
    <w:rsid w:val="00D90480"/>
    <w:rsid w:val="00D9067C"/>
    <w:rsid w:val="00D907ED"/>
    <w:rsid w:val="00D911F7"/>
    <w:rsid w:val="00D91605"/>
    <w:rsid w:val="00D91795"/>
    <w:rsid w:val="00D922E3"/>
    <w:rsid w:val="00D924CE"/>
    <w:rsid w:val="00D92803"/>
    <w:rsid w:val="00D92C54"/>
    <w:rsid w:val="00D92F24"/>
    <w:rsid w:val="00D930C6"/>
    <w:rsid w:val="00D936EF"/>
    <w:rsid w:val="00D937A1"/>
    <w:rsid w:val="00D93DB3"/>
    <w:rsid w:val="00D940B8"/>
    <w:rsid w:val="00D940E4"/>
    <w:rsid w:val="00D9454D"/>
    <w:rsid w:val="00D94AEB"/>
    <w:rsid w:val="00D94F2D"/>
    <w:rsid w:val="00D9501F"/>
    <w:rsid w:val="00D952B2"/>
    <w:rsid w:val="00D952ED"/>
    <w:rsid w:val="00D955A1"/>
    <w:rsid w:val="00D9575B"/>
    <w:rsid w:val="00D95811"/>
    <w:rsid w:val="00D95B6A"/>
    <w:rsid w:val="00D95C2C"/>
    <w:rsid w:val="00D95CDD"/>
    <w:rsid w:val="00D95EC7"/>
    <w:rsid w:val="00D9614B"/>
    <w:rsid w:val="00D962FB"/>
    <w:rsid w:val="00D969EA"/>
    <w:rsid w:val="00D96EEB"/>
    <w:rsid w:val="00D96F2E"/>
    <w:rsid w:val="00D970B6"/>
    <w:rsid w:val="00D973C5"/>
    <w:rsid w:val="00DA0473"/>
    <w:rsid w:val="00DA0476"/>
    <w:rsid w:val="00DA0536"/>
    <w:rsid w:val="00DA1A62"/>
    <w:rsid w:val="00DA1CDF"/>
    <w:rsid w:val="00DA1E37"/>
    <w:rsid w:val="00DA1EBF"/>
    <w:rsid w:val="00DA25FF"/>
    <w:rsid w:val="00DA2781"/>
    <w:rsid w:val="00DA28C9"/>
    <w:rsid w:val="00DA2E61"/>
    <w:rsid w:val="00DA2EEB"/>
    <w:rsid w:val="00DA2FEA"/>
    <w:rsid w:val="00DA3877"/>
    <w:rsid w:val="00DA39B6"/>
    <w:rsid w:val="00DA3EB8"/>
    <w:rsid w:val="00DA4454"/>
    <w:rsid w:val="00DA4472"/>
    <w:rsid w:val="00DA4AB2"/>
    <w:rsid w:val="00DA4C67"/>
    <w:rsid w:val="00DA4D96"/>
    <w:rsid w:val="00DA4F89"/>
    <w:rsid w:val="00DA5336"/>
    <w:rsid w:val="00DA53F4"/>
    <w:rsid w:val="00DA5994"/>
    <w:rsid w:val="00DA5CDB"/>
    <w:rsid w:val="00DA5D30"/>
    <w:rsid w:val="00DA5DF6"/>
    <w:rsid w:val="00DA6025"/>
    <w:rsid w:val="00DA613D"/>
    <w:rsid w:val="00DA7225"/>
    <w:rsid w:val="00DA7E07"/>
    <w:rsid w:val="00DA7FFC"/>
    <w:rsid w:val="00DB0264"/>
    <w:rsid w:val="00DB05A5"/>
    <w:rsid w:val="00DB0CDD"/>
    <w:rsid w:val="00DB0F34"/>
    <w:rsid w:val="00DB1907"/>
    <w:rsid w:val="00DB1B30"/>
    <w:rsid w:val="00DB1E37"/>
    <w:rsid w:val="00DB23E3"/>
    <w:rsid w:val="00DB24CA"/>
    <w:rsid w:val="00DB3B12"/>
    <w:rsid w:val="00DB3C5B"/>
    <w:rsid w:val="00DB4381"/>
    <w:rsid w:val="00DB500D"/>
    <w:rsid w:val="00DB5516"/>
    <w:rsid w:val="00DB5756"/>
    <w:rsid w:val="00DB57C4"/>
    <w:rsid w:val="00DB586E"/>
    <w:rsid w:val="00DB5EB4"/>
    <w:rsid w:val="00DB5F65"/>
    <w:rsid w:val="00DB61D8"/>
    <w:rsid w:val="00DB63BD"/>
    <w:rsid w:val="00DB68A8"/>
    <w:rsid w:val="00DB6C31"/>
    <w:rsid w:val="00DB6C8A"/>
    <w:rsid w:val="00DB7296"/>
    <w:rsid w:val="00DB799F"/>
    <w:rsid w:val="00DB7B13"/>
    <w:rsid w:val="00DB7E03"/>
    <w:rsid w:val="00DC03A6"/>
    <w:rsid w:val="00DC07DB"/>
    <w:rsid w:val="00DC1B21"/>
    <w:rsid w:val="00DC1BE6"/>
    <w:rsid w:val="00DC1D34"/>
    <w:rsid w:val="00DC262D"/>
    <w:rsid w:val="00DC2738"/>
    <w:rsid w:val="00DC27EB"/>
    <w:rsid w:val="00DC3175"/>
    <w:rsid w:val="00DC3701"/>
    <w:rsid w:val="00DC3ACC"/>
    <w:rsid w:val="00DC3B0E"/>
    <w:rsid w:val="00DC3F85"/>
    <w:rsid w:val="00DC4598"/>
    <w:rsid w:val="00DC4633"/>
    <w:rsid w:val="00DC53D8"/>
    <w:rsid w:val="00DC54D7"/>
    <w:rsid w:val="00DC5A44"/>
    <w:rsid w:val="00DC68A0"/>
    <w:rsid w:val="00DC6952"/>
    <w:rsid w:val="00DC6FCD"/>
    <w:rsid w:val="00DC791A"/>
    <w:rsid w:val="00DC79BB"/>
    <w:rsid w:val="00DD052E"/>
    <w:rsid w:val="00DD0609"/>
    <w:rsid w:val="00DD06C1"/>
    <w:rsid w:val="00DD0CAC"/>
    <w:rsid w:val="00DD0FC4"/>
    <w:rsid w:val="00DD1284"/>
    <w:rsid w:val="00DD129E"/>
    <w:rsid w:val="00DD1795"/>
    <w:rsid w:val="00DD1EAC"/>
    <w:rsid w:val="00DD2032"/>
    <w:rsid w:val="00DD20A7"/>
    <w:rsid w:val="00DD2626"/>
    <w:rsid w:val="00DD2C62"/>
    <w:rsid w:val="00DD2C9D"/>
    <w:rsid w:val="00DD3E3E"/>
    <w:rsid w:val="00DD3F6E"/>
    <w:rsid w:val="00DD485C"/>
    <w:rsid w:val="00DD4C16"/>
    <w:rsid w:val="00DD4F00"/>
    <w:rsid w:val="00DD526A"/>
    <w:rsid w:val="00DD5A10"/>
    <w:rsid w:val="00DD63AE"/>
    <w:rsid w:val="00DD68A9"/>
    <w:rsid w:val="00DD7594"/>
    <w:rsid w:val="00DE0CD3"/>
    <w:rsid w:val="00DE0D0F"/>
    <w:rsid w:val="00DE0DDB"/>
    <w:rsid w:val="00DE0F6A"/>
    <w:rsid w:val="00DE105B"/>
    <w:rsid w:val="00DE12E1"/>
    <w:rsid w:val="00DE145D"/>
    <w:rsid w:val="00DE1C26"/>
    <w:rsid w:val="00DE1EF1"/>
    <w:rsid w:val="00DE2B2E"/>
    <w:rsid w:val="00DE2B72"/>
    <w:rsid w:val="00DE3280"/>
    <w:rsid w:val="00DE38C0"/>
    <w:rsid w:val="00DE3A1A"/>
    <w:rsid w:val="00DE3FA9"/>
    <w:rsid w:val="00DE43CE"/>
    <w:rsid w:val="00DE47CD"/>
    <w:rsid w:val="00DE4933"/>
    <w:rsid w:val="00DE537C"/>
    <w:rsid w:val="00DE560C"/>
    <w:rsid w:val="00DE56E1"/>
    <w:rsid w:val="00DE575B"/>
    <w:rsid w:val="00DE59D0"/>
    <w:rsid w:val="00DE5A43"/>
    <w:rsid w:val="00DE5B2A"/>
    <w:rsid w:val="00DE5B68"/>
    <w:rsid w:val="00DE64C2"/>
    <w:rsid w:val="00DE6E91"/>
    <w:rsid w:val="00DE7523"/>
    <w:rsid w:val="00DE76EE"/>
    <w:rsid w:val="00DE7AA9"/>
    <w:rsid w:val="00DE7B19"/>
    <w:rsid w:val="00DE7FA9"/>
    <w:rsid w:val="00DF06A5"/>
    <w:rsid w:val="00DF0BE2"/>
    <w:rsid w:val="00DF0C07"/>
    <w:rsid w:val="00DF13C6"/>
    <w:rsid w:val="00DF14C8"/>
    <w:rsid w:val="00DF16A5"/>
    <w:rsid w:val="00DF18BD"/>
    <w:rsid w:val="00DF19A6"/>
    <w:rsid w:val="00DF19CC"/>
    <w:rsid w:val="00DF1E5A"/>
    <w:rsid w:val="00DF2030"/>
    <w:rsid w:val="00DF22A3"/>
    <w:rsid w:val="00DF2EB4"/>
    <w:rsid w:val="00DF36C4"/>
    <w:rsid w:val="00DF394C"/>
    <w:rsid w:val="00DF39E8"/>
    <w:rsid w:val="00DF3CDD"/>
    <w:rsid w:val="00DF3CF0"/>
    <w:rsid w:val="00DF4433"/>
    <w:rsid w:val="00DF45CB"/>
    <w:rsid w:val="00DF4BB4"/>
    <w:rsid w:val="00DF4C3E"/>
    <w:rsid w:val="00DF52C3"/>
    <w:rsid w:val="00DF55B3"/>
    <w:rsid w:val="00DF56ED"/>
    <w:rsid w:val="00DF5775"/>
    <w:rsid w:val="00DF59C2"/>
    <w:rsid w:val="00DF5B33"/>
    <w:rsid w:val="00DF609B"/>
    <w:rsid w:val="00DF6330"/>
    <w:rsid w:val="00DF644C"/>
    <w:rsid w:val="00DF6557"/>
    <w:rsid w:val="00DF6767"/>
    <w:rsid w:val="00DF7F15"/>
    <w:rsid w:val="00DF7F59"/>
    <w:rsid w:val="00E0034C"/>
    <w:rsid w:val="00E009C9"/>
    <w:rsid w:val="00E0144D"/>
    <w:rsid w:val="00E017BC"/>
    <w:rsid w:val="00E01963"/>
    <w:rsid w:val="00E01E02"/>
    <w:rsid w:val="00E02413"/>
    <w:rsid w:val="00E03B25"/>
    <w:rsid w:val="00E03D67"/>
    <w:rsid w:val="00E03DE6"/>
    <w:rsid w:val="00E03F00"/>
    <w:rsid w:val="00E03F34"/>
    <w:rsid w:val="00E03FF0"/>
    <w:rsid w:val="00E04243"/>
    <w:rsid w:val="00E042D3"/>
    <w:rsid w:val="00E044ED"/>
    <w:rsid w:val="00E04699"/>
    <w:rsid w:val="00E046B7"/>
    <w:rsid w:val="00E04C49"/>
    <w:rsid w:val="00E04CBB"/>
    <w:rsid w:val="00E04CE6"/>
    <w:rsid w:val="00E050A5"/>
    <w:rsid w:val="00E0532D"/>
    <w:rsid w:val="00E056DC"/>
    <w:rsid w:val="00E05BC4"/>
    <w:rsid w:val="00E05F1F"/>
    <w:rsid w:val="00E05F41"/>
    <w:rsid w:val="00E06381"/>
    <w:rsid w:val="00E06448"/>
    <w:rsid w:val="00E06A66"/>
    <w:rsid w:val="00E06A6E"/>
    <w:rsid w:val="00E06F63"/>
    <w:rsid w:val="00E0718B"/>
    <w:rsid w:val="00E073EB"/>
    <w:rsid w:val="00E10309"/>
    <w:rsid w:val="00E10D9B"/>
    <w:rsid w:val="00E10F7E"/>
    <w:rsid w:val="00E11086"/>
    <w:rsid w:val="00E110BB"/>
    <w:rsid w:val="00E113AD"/>
    <w:rsid w:val="00E11556"/>
    <w:rsid w:val="00E11700"/>
    <w:rsid w:val="00E1192D"/>
    <w:rsid w:val="00E11C59"/>
    <w:rsid w:val="00E121FD"/>
    <w:rsid w:val="00E125AD"/>
    <w:rsid w:val="00E1271D"/>
    <w:rsid w:val="00E12D1F"/>
    <w:rsid w:val="00E13177"/>
    <w:rsid w:val="00E13497"/>
    <w:rsid w:val="00E135E1"/>
    <w:rsid w:val="00E139B4"/>
    <w:rsid w:val="00E13E87"/>
    <w:rsid w:val="00E1438E"/>
    <w:rsid w:val="00E1459A"/>
    <w:rsid w:val="00E1481E"/>
    <w:rsid w:val="00E15545"/>
    <w:rsid w:val="00E158F5"/>
    <w:rsid w:val="00E15A61"/>
    <w:rsid w:val="00E15A8C"/>
    <w:rsid w:val="00E16D5B"/>
    <w:rsid w:val="00E16FE5"/>
    <w:rsid w:val="00E1725D"/>
    <w:rsid w:val="00E17994"/>
    <w:rsid w:val="00E17C79"/>
    <w:rsid w:val="00E2093C"/>
    <w:rsid w:val="00E21296"/>
    <w:rsid w:val="00E22431"/>
    <w:rsid w:val="00E22737"/>
    <w:rsid w:val="00E230D7"/>
    <w:rsid w:val="00E239E9"/>
    <w:rsid w:val="00E23F2C"/>
    <w:rsid w:val="00E25038"/>
    <w:rsid w:val="00E258FE"/>
    <w:rsid w:val="00E25A38"/>
    <w:rsid w:val="00E25A62"/>
    <w:rsid w:val="00E25A7F"/>
    <w:rsid w:val="00E25DCB"/>
    <w:rsid w:val="00E25EE6"/>
    <w:rsid w:val="00E2604B"/>
    <w:rsid w:val="00E262E1"/>
    <w:rsid w:val="00E26D94"/>
    <w:rsid w:val="00E27066"/>
    <w:rsid w:val="00E276A6"/>
    <w:rsid w:val="00E27FB8"/>
    <w:rsid w:val="00E301AB"/>
    <w:rsid w:val="00E30955"/>
    <w:rsid w:val="00E31081"/>
    <w:rsid w:val="00E312BC"/>
    <w:rsid w:val="00E3130F"/>
    <w:rsid w:val="00E31633"/>
    <w:rsid w:val="00E31957"/>
    <w:rsid w:val="00E31A9D"/>
    <w:rsid w:val="00E31B5B"/>
    <w:rsid w:val="00E31C65"/>
    <w:rsid w:val="00E32555"/>
    <w:rsid w:val="00E32954"/>
    <w:rsid w:val="00E330CB"/>
    <w:rsid w:val="00E330D4"/>
    <w:rsid w:val="00E33631"/>
    <w:rsid w:val="00E33782"/>
    <w:rsid w:val="00E33896"/>
    <w:rsid w:val="00E339D7"/>
    <w:rsid w:val="00E33CF7"/>
    <w:rsid w:val="00E34241"/>
    <w:rsid w:val="00E344FA"/>
    <w:rsid w:val="00E34A38"/>
    <w:rsid w:val="00E34CBB"/>
    <w:rsid w:val="00E356A5"/>
    <w:rsid w:val="00E35A55"/>
    <w:rsid w:val="00E361D1"/>
    <w:rsid w:val="00E361F7"/>
    <w:rsid w:val="00E36707"/>
    <w:rsid w:val="00E36710"/>
    <w:rsid w:val="00E36B08"/>
    <w:rsid w:val="00E36F64"/>
    <w:rsid w:val="00E36F90"/>
    <w:rsid w:val="00E3755D"/>
    <w:rsid w:val="00E37DED"/>
    <w:rsid w:val="00E4012E"/>
    <w:rsid w:val="00E4024D"/>
    <w:rsid w:val="00E40865"/>
    <w:rsid w:val="00E411DB"/>
    <w:rsid w:val="00E412B0"/>
    <w:rsid w:val="00E41610"/>
    <w:rsid w:val="00E41FE5"/>
    <w:rsid w:val="00E42258"/>
    <w:rsid w:val="00E42335"/>
    <w:rsid w:val="00E42503"/>
    <w:rsid w:val="00E4298A"/>
    <w:rsid w:val="00E42A92"/>
    <w:rsid w:val="00E43277"/>
    <w:rsid w:val="00E43412"/>
    <w:rsid w:val="00E437D1"/>
    <w:rsid w:val="00E43BF8"/>
    <w:rsid w:val="00E44668"/>
    <w:rsid w:val="00E449DA"/>
    <w:rsid w:val="00E44EC2"/>
    <w:rsid w:val="00E45249"/>
    <w:rsid w:val="00E45B28"/>
    <w:rsid w:val="00E462E8"/>
    <w:rsid w:val="00E463EC"/>
    <w:rsid w:val="00E46BF6"/>
    <w:rsid w:val="00E46C93"/>
    <w:rsid w:val="00E46EDD"/>
    <w:rsid w:val="00E4780E"/>
    <w:rsid w:val="00E47C03"/>
    <w:rsid w:val="00E47CBC"/>
    <w:rsid w:val="00E47CDC"/>
    <w:rsid w:val="00E50290"/>
    <w:rsid w:val="00E50307"/>
    <w:rsid w:val="00E50481"/>
    <w:rsid w:val="00E50D1A"/>
    <w:rsid w:val="00E50D7A"/>
    <w:rsid w:val="00E50F68"/>
    <w:rsid w:val="00E51032"/>
    <w:rsid w:val="00E5168A"/>
    <w:rsid w:val="00E51BF7"/>
    <w:rsid w:val="00E51C2D"/>
    <w:rsid w:val="00E525DF"/>
    <w:rsid w:val="00E52DB7"/>
    <w:rsid w:val="00E53355"/>
    <w:rsid w:val="00E5377D"/>
    <w:rsid w:val="00E53854"/>
    <w:rsid w:val="00E5429A"/>
    <w:rsid w:val="00E54434"/>
    <w:rsid w:val="00E545A8"/>
    <w:rsid w:val="00E54650"/>
    <w:rsid w:val="00E54DCA"/>
    <w:rsid w:val="00E54F82"/>
    <w:rsid w:val="00E551CC"/>
    <w:rsid w:val="00E55972"/>
    <w:rsid w:val="00E55F2C"/>
    <w:rsid w:val="00E56152"/>
    <w:rsid w:val="00E56180"/>
    <w:rsid w:val="00E5647C"/>
    <w:rsid w:val="00E566B2"/>
    <w:rsid w:val="00E568E8"/>
    <w:rsid w:val="00E56B28"/>
    <w:rsid w:val="00E57C5F"/>
    <w:rsid w:val="00E603B3"/>
    <w:rsid w:val="00E60E85"/>
    <w:rsid w:val="00E60FB8"/>
    <w:rsid w:val="00E61295"/>
    <w:rsid w:val="00E6180E"/>
    <w:rsid w:val="00E61C32"/>
    <w:rsid w:val="00E62025"/>
    <w:rsid w:val="00E6264F"/>
    <w:rsid w:val="00E62CEF"/>
    <w:rsid w:val="00E6343E"/>
    <w:rsid w:val="00E634C4"/>
    <w:rsid w:val="00E63659"/>
    <w:rsid w:val="00E63D10"/>
    <w:rsid w:val="00E63DF9"/>
    <w:rsid w:val="00E63FE1"/>
    <w:rsid w:val="00E64236"/>
    <w:rsid w:val="00E643E6"/>
    <w:rsid w:val="00E647C0"/>
    <w:rsid w:val="00E65047"/>
    <w:rsid w:val="00E65170"/>
    <w:rsid w:val="00E65717"/>
    <w:rsid w:val="00E65E5D"/>
    <w:rsid w:val="00E65F7E"/>
    <w:rsid w:val="00E6637D"/>
    <w:rsid w:val="00E664FC"/>
    <w:rsid w:val="00E665A2"/>
    <w:rsid w:val="00E66D42"/>
    <w:rsid w:val="00E66EE3"/>
    <w:rsid w:val="00E6751C"/>
    <w:rsid w:val="00E6781B"/>
    <w:rsid w:val="00E700C7"/>
    <w:rsid w:val="00E70769"/>
    <w:rsid w:val="00E7079F"/>
    <w:rsid w:val="00E70C7E"/>
    <w:rsid w:val="00E7112A"/>
    <w:rsid w:val="00E71189"/>
    <w:rsid w:val="00E71381"/>
    <w:rsid w:val="00E71943"/>
    <w:rsid w:val="00E71B0D"/>
    <w:rsid w:val="00E71BF6"/>
    <w:rsid w:val="00E71DCE"/>
    <w:rsid w:val="00E7257C"/>
    <w:rsid w:val="00E72FD2"/>
    <w:rsid w:val="00E732D7"/>
    <w:rsid w:val="00E7331A"/>
    <w:rsid w:val="00E735AC"/>
    <w:rsid w:val="00E73735"/>
    <w:rsid w:val="00E73B80"/>
    <w:rsid w:val="00E74281"/>
    <w:rsid w:val="00E7431A"/>
    <w:rsid w:val="00E7439C"/>
    <w:rsid w:val="00E74758"/>
    <w:rsid w:val="00E747FF"/>
    <w:rsid w:val="00E74A53"/>
    <w:rsid w:val="00E74D33"/>
    <w:rsid w:val="00E74EFA"/>
    <w:rsid w:val="00E751BE"/>
    <w:rsid w:val="00E76286"/>
    <w:rsid w:val="00E765FE"/>
    <w:rsid w:val="00E76FF7"/>
    <w:rsid w:val="00E77005"/>
    <w:rsid w:val="00E770C7"/>
    <w:rsid w:val="00E77233"/>
    <w:rsid w:val="00E7731D"/>
    <w:rsid w:val="00E77420"/>
    <w:rsid w:val="00E7758C"/>
    <w:rsid w:val="00E77648"/>
    <w:rsid w:val="00E779FE"/>
    <w:rsid w:val="00E77BD5"/>
    <w:rsid w:val="00E77CFD"/>
    <w:rsid w:val="00E77F67"/>
    <w:rsid w:val="00E80375"/>
    <w:rsid w:val="00E80378"/>
    <w:rsid w:val="00E80A50"/>
    <w:rsid w:val="00E80AA7"/>
    <w:rsid w:val="00E81CD3"/>
    <w:rsid w:val="00E81EF7"/>
    <w:rsid w:val="00E822CD"/>
    <w:rsid w:val="00E823B8"/>
    <w:rsid w:val="00E82526"/>
    <w:rsid w:val="00E833B3"/>
    <w:rsid w:val="00E83B65"/>
    <w:rsid w:val="00E83D5C"/>
    <w:rsid w:val="00E83E3D"/>
    <w:rsid w:val="00E8545B"/>
    <w:rsid w:val="00E8654E"/>
    <w:rsid w:val="00E8663B"/>
    <w:rsid w:val="00E870A0"/>
    <w:rsid w:val="00E87186"/>
    <w:rsid w:val="00E8723B"/>
    <w:rsid w:val="00E8763A"/>
    <w:rsid w:val="00E87BE9"/>
    <w:rsid w:val="00E87CB9"/>
    <w:rsid w:val="00E905EE"/>
    <w:rsid w:val="00E9073C"/>
    <w:rsid w:val="00E90FED"/>
    <w:rsid w:val="00E92636"/>
    <w:rsid w:val="00E9283D"/>
    <w:rsid w:val="00E928A2"/>
    <w:rsid w:val="00E92B7E"/>
    <w:rsid w:val="00E92CF6"/>
    <w:rsid w:val="00E93761"/>
    <w:rsid w:val="00E93BD0"/>
    <w:rsid w:val="00E94152"/>
    <w:rsid w:val="00E94419"/>
    <w:rsid w:val="00E945CF"/>
    <w:rsid w:val="00E945FC"/>
    <w:rsid w:val="00E94639"/>
    <w:rsid w:val="00E94674"/>
    <w:rsid w:val="00E94E72"/>
    <w:rsid w:val="00E94F80"/>
    <w:rsid w:val="00E95712"/>
    <w:rsid w:val="00E95D00"/>
    <w:rsid w:val="00E95F0E"/>
    <w:rsid w:val="00E9617A"/>
    <w:rsid w:val="00E962B0"/>
    <w:rsid w:val="00E96441"/>
    <w:rsid w:val="00E96A20"/>
    <w:rsid w:val="00E97306"/>
    <w:rsid w:val="00E976BB"/>
    <w:rsid w:val="00E97E33"/>
    <w:rsid w:val="00E97ED0"/>
    <w:rsid w:val="00EA06F5"/>
    <w:rsid w:val="00EA1338"/>
    <w:rsid w:val="00EA1810"/>
    <w:rsid w:val="00EA1C80"/>
    <w:rsid w:val="00EA21D1"/>
    <w:rsid w:val="00EA30D4"/>
    <w:rsid w:val="00EA3407"/>
    <w:rsid w:val="00EA3A87"/>
    <w:rsid w:val="00EA3CB7"/>
    <w:rsid w:val="00EA40AC"/>
    <w:rsid w:val="00EA42CF"/>
    <w:rsid w:val="00EA454E"/>
    <w:rsid w:val="00EA4840"/>
    <w:rsid w:val="00EA56BF"/>
    <w:rsid w:val="00EA57BA"/>
    <w:rsid w:val="00EA6311"/>
    <w:rsid w:val="00EA6591"/>
    <w:rsid w:val="00EA675E"/>
    <w:rsid w:val="00EA69BA"/>
    <w:rsid w:val="00EA6A30"/>
    <w:rsid w:val="00EA7560"/>
    <w:rsid w:val="00EA7634"/>
    <w:rsid w:val="00EA769B"/>
    <w:rsid w:val="00EA7FE0"/>
    <w:rsid w:val="00EB072A"/>
    <w:rsid w:val="00EB25D3"/>
    <w:rsid w:val="00EB2907"/>
    <w:rsid w:val="00EB2BAE"/>
    <w:rsid w:val="00EB2DA3"/>
    <w:rsid w:val="00EB316F"/>
    <w:rsid w:val="00EB3517"/>
    <w:rsid w:val="00EB3615"/>
    <w:rsid w:val="00EB363E"/>
    <w:rsid w:val="00EB3D38"/>
    <w:rsid w:val="00EB3E04"/>
    <w:rsid w:val="00EB413A"/>
    <w:rsid w:val="00EB5020"/>
    <w:rsid w:val="00EB50AE"/>
    <w:rsid w:val="00EB5198"/>
    <w:rsid w:val="00EB5429"/>
    <w:rsid w:val="00EB54E6"/>
    <w:rsid w:val="00EB62E4"/>
    <w:rsid w:val="00EB6462"/>
    <w:rsid w:val="00EB68DC"/>
    <w:rsid w:val="00EB6A36"/>
    <w:rsid w:val="00EB6F91"/>
    <w:rsid w:val="00EB7279"/>
    <w:rsid w:val="00EB7592"/>
    <w:rsid w:val="00EB7723"/>
    <w:rsid w:val="00EC00BB"/>
    <w:rsid w:val="00EC0285"/>
    <w:rsid w:val="00EC0862"/>
    <w:rsid w:val="00EC0B30"/>
    <w:rsid w:val="00EC1090"/>
    <w:rsid w:val="00EC17BA"/>
    <w:rsid w:val="00EC18EF"/>
    <w:rsid w:val="00EC1E36"/>
    <w:rsid w:val="00EC22C8"/>
    <w:rsid w:val="00EC285F"/>
    <w:rsid w:val="00EC3480"/>
    <w:rsid w:val="00EC34C6"/>
    <w:rsid w:val="00EC3708"/>
    <w:rsid w:val="00EC3C11"/>
    <w:rsid w:val="00EC441D"/>
    <w:rsid w:val="00EC45B0"/>
    <w:rsid w:val="00EC45F7"/>
    <w:rsid w:val="00EC482B"/>
    <w:rsid w:val="00EC4C6F"/>
    <w:rsid w:val="00EC5184"/>
    <w:rsid w:val="00EC52C9"/>
    <w:rsid w:val="00EC557C"/>
    <w:rsid w:val="00EC5838"/>
    <w:rsid w:val="00EC61F5"/>
    <w:rsid w:val="00EC7298"/>
    <w:rsid w:val="00EC7903"/>
    <w:rsid w:val="00ED00DF"/>
    <w:rsid w:val="00ED00F0"/>
    <w:rsid w:val="00ED0107"/>
    <w:rsid w:val="00ED0574"/>
    <w:rsid w:val="00ED0A35"/>
    <w:rsid w:val="00ED0A88"/>
    <w:rsid w:val="00ED0E3A"/>
    <w:rsid w:val="00ED167A"/>
    <w:rsid w:val="00ED185E"/>
    <w:rsid w:val="00ED2020"/>
    <w:rsid w:val="00ED27AF"/>
    <w:rsid w:val="00ED3084"/>
    <w:rsid w:val="00ED3291"/>
    <w:rsid w:val="00ED363E"/>
    <w:rsid w:val="00ED3821"/>
    <w:rsid w:val="00ED3AD2"/>
    <w:rsid w:val="00ED3CF2"/>
    <w:rsid w:val="00ED3E9E"/>
    <w:rsid w:val="00ED4253"/>
    <w:rsid w:val="00ED43FE"/>
    <w:rsid w:val="00ED4A23"/>
    <w:rsid w:val="00ED4EE9"/>
    <w:rsid w:val="00ED5092"/>
    <w:rsid w:val="00ED529E"/>
    <w:rsid w:val="00ED5404"/>
    <w:rsid w:val="00ED54BE"/>
    <w:rsid w:val="00ED5587"/>
    <w:rsid w:val="00ED58A9"/>
    <w:rsid w:val="00ED5CC5"/>
    <w:rsid w:val="00ED61DD"/>
    <w:rsid w:val="00ED6B2A"/>
    <w:rsid w:val="00ED6CD5"/>
    <w:rsid w:val="00ED7049"/>
    <w:rsid w:val="00ED73D5"/>
    <w:rsid w:val="00ED74BF"/>
    <w:rsid w:val="00EE00B0"/>
    <w:rsid w:val="00EE0620"/>
    <w:rsid w:val="00EE103D"/>
    <w:rsid w:val="00EE189B"/>
    <w:rsid w:val="00EE1B5D"/>
    <w:rsid w:val="00EE20AB"/>
    <w:rsid w:val="00EE274D"/>
    <w:rsid w:val="00EE27D7"/>
    <w:rsid w:val="00EE2A9A"/>
    <w:rsid w:val="00EE3A17"/>
    <w:rsid w:val="00EE3DAD"/>
    <w:rsid w:val="00EE454E"/>
    <w:rsid w:val="00EE48CA"/>
    <w:rsid w:val="00EE4C11"/>
    <w:rsid w:val="00EE4CED"/>
    <w:rsid w:val="00EE4F37"/>
    <w:rsid w:val="00EE5758"/>
    <w:rsid w:val="00EE596D"/>
    <w:rsid w:val="00EE5CA1"/>
    <w:rsid w:val="00EE5F82"/>
    <w:rsid w:val="00EE6037"/>
    <w:rsid w:val="00EE61BF"/>
    <w:rsid w:val="00EE6D5A"/>
    <w:rsid w:val="00EE703E"/>
    <w:rsid w:val="00EE7408"/>
    <w:rsid w:val="00EE741D"/>
    <w:rsid w:val="00EE7BAC"/>
    <w:rsid w:val="00EE7C23"/>
    <w:rsid w:val="00EE7D6E"/>
    <w:rsid w:val="00EF0523"/>
    <w:rsid w:val="00EF1BF0"/>
    <w:rsid w:val="00EF1C97"/>
    <w:rsid w:val="00EF2BDD"/>
    <w:rsid w:val="00EF2D4D"/>
    <w:rsid w:val="00EF2ECB"/>
    <w:rsid w:val="00EF2F13"/>
    <w:rsid w:val="00EF306B"/>
    <w:rsid w:val="00EF3EA5"/>
    <w:rsid w:val="00EF4113"/>
    <w:rsid w:val="00EF49A9"/>
    <w:rsid w:val="00EF4F43"/>
    <w:rsid w:val="00EF4F7D"/>
    <w:rsid w:val="00EF5027"/>
    <w:rsid w:val="00EF5548"/>
    <w:rsid w:val="00EF63DB"/>
    <w:rsid w:val="00EF65BA"/>
    <w:rsid w:val="00EF6956"/>
    <w:rsid w:val="00EF6A5B"/>
    <w:rsid w:val="00EF6A5D"/>
    <w:rsid w:val="00EF6EAB"/>
    <w:rsid w:val="00EF7907"/>
    <w:rsid w:val="00EF7A5D"/>
    <w:rsid w:val="00EF7F54"/>
    <w:rsid w:val="00F00343"/>
    <w:rsid w:val="00F011DF"/>
    <w:rsid w:val="00F01210"/>
    <w:rsid w:val="00F01AFB"/>
    <w:rsid w:val="00F021C4"/>
    <w:rsid w:val="00F02483"/>
    <w:rsid w:val="00F024EA"/>
    <w:rsid w:val="00F026A0"/>
    <w:rsid w:val="00F02CBC"/>
    <w:rsid w:val="00F02E78"/>
    <w:rsid w:val="00F030F0"/>
    <w:rsid w:val="00F03CFD"/>
    <w:rsid w:val="00F04858"/>
    <w:rsid w:val="00F04D4F"/>
    <w:rsid w:val="00F04F54"/>
    <w:rsid w:val="00F05254"/>
    <w:rsid w:val="00F0545B"/>
    <w:rsid w:val="00F06174"/>
    <w:rsid w:val="00F069F6"/>
    <w:rsid w:val="00F06AC8"/>
    <w:rsid w:val="00F0719F"/>
    <w:rsid w:val="00F07324"/>
    <w:rsid w:val="00F07844"/>
    <w:rsid w:val="00F07B17"/>
    <w:rsid w:val="00F07C01"/>
    <w:rsid w:val="00F100AE"/>
    <w:rsid w:val="00F10A8C"/>
    <w:rsid w:val="00F1109A"/>
    <w:rsid w:val="00F11482"/>
    <w:rsid w:val="00F11CD8"/>
    <w:rsid w:val="00F1298A"/>
    <w:rsid w:val="00F12AF6"/>
    <w:rsid w:val="00F12C8A"/>
    <w:rsid w:val="00F131D7"/>
    <w:rsid w:val="00F1379A"/>
    <w:rsid w:val="00F13B31"/>
    <w:rsid w:val="00F13F17"/>
    <w:rsid w:val="00F13FF7"/>
    <w:rsid w:val="00F145D4"/>
    <w:rsid w:val="00F149D7"/>
    <w:rsid w:val="00F14BEA"/>
    <w:rsid w:val="00F15179"/>
    <w:rsid w:val="00F153A9"/>
    <w:rsid w:val="00F15898"/>
    <w:rsid w:val="00F15A18"/>
    <w:rsid w:val="00F15DBE"/>
    <w:rsid w:val="00F16DDC"/>
    <w:rsid w:val="00F176B2"/>
    <w:rsid w:val="00F20CC6"/>
    <w:rsid w:val="00F20E91"/>
    <w:rsid w:val="00F20F29"/>
    <w:rsid w:val="00F20FBE"/>
    <w:rsid w:val="00F210CB"/>
    <w:rsid w:val="00F218E9"/>
    <w:rsid w:val="00F21C76"/>
    <w:rsid w:val="00F220D2"/>
    <w:rsid w:val="00F227FB"/>
    <w:rsid w:val="00F22E2E"/>
    <w:rsid w:val="00F236B7"/>
    <w:rsid w:val="00F23D18"/>
    <w:rsid w:val="00F23F7D"/>
    <w:rsid w:val="00F24336"/>
    <w:rsid w:val="00F24495"/>
    <w:rsid w:val="00F24783"/>
    <w:rsid w:val="00F248D6"/>
    <w:rsid w:val="00F24C5D"/>
    <w:rsid w:val="00F24E65"/>
    <w:rsid w:val="00F25106"/>
    <w:rsid w:val="00F25B62"/>
    <w:rsid w:val="00F260E0"/>
    <w:rsid w:val="00F265DD"/>
    <w:rsid w:val="00F26A46"/>
    <w:rsid w:val="00F26E12"/>
    <w:rsid w:val="00F26EB2"/>
    <w:rsid w:val="00F278CF"/>
    <w:rsid w:val="00F27961"/>
    <w:rsid w:val="00F27FBC"/>
    <w:rsid w:val="00F305B1"/>
    <w:rsid w:val="00F306EB"/>
    <w:rsid w:val="00F30BF7"/>
    <w:rsid w:val="00F31362"/>
    <w:rsid w:val="00F3139F"/>
    <w:rsid w:val="00F32245"/>
    <w:rsid w:val="00F322AA"/>
    <w:rsid w:val="00F32ADD"/>
    <w:rsid w:val="00F32D60"/>
    <w:rsid w:val="00F33219"/>
    <w:rsid w:val="00F334EE"/>
    <w:rsid w:val="00F339D3"/>
    <w:rsid w:val="00F33B11"/>
    <w:rsid w:val="00F33E77"/>
    <w:rsid w:val="00F33F03"/>
    <w:rsid w:val="00F34247"/>
    <w:rsid w:val="00F3482D"/>
    <w:rsid w:val="00F349E5"/>
    <w:rsid w:val="00F34B58"/>
    <w:rsid w:val="00F34CEA"/>
    <w:rsid w:val="00F3555F"/>
    <w:rsid w:val="00F35714"/>
    <w:rsid w:val="00F3586C"/>
    <w:rsid w:val="00F35A67"/>
    <w:rsid w:val="00F35F87"/>
    <w:rsid w:val="00F363E2"/>
    <w:rsid w:val="00F363FB"/>
    <w:rsid w:val="00F3655C"/>
    <w:rsid w:val="00F36E12"/>
    <w:rsid w:val="00F36F25"/>
    <w:rsid w:val="00F36F6A"/>
    <w:rsid w:val="00F36FC4"/>
    <w:rsid w:val="00F37BFA"/>
    <w:rsid w:val="00F402AE"/>
    <w:rsid w:val="00F4040E"/>
    <w:rsid w:val="00F40486"/>
    <w:rsid w:val="00F40525"/>
    <w:rsid w:val="00F414B3"/>
    <w:rsid w:val="00F4178F"/>
    <w:rsid w:val="00F41A33"/>
    <w:rsid w:val="00F42096"/>
    <w:rsid w:val="00F427B3"/>
    <w:rsid w:val="00F4292B"/>
    <w:rsid w:val="00F42B45"/>
    <w:rsid w:val="00F42C7C"/>
    <w:rsid w:val="00F42D93"/>
    <w:rsid w:val="00F4304F"/>
    <w:rsid w:val="00F4320B"/>
    <w:rsid w:val="00F43497"/>
    <w:rsid w:val="00F4360D"/>
    <w:rsid w:val="00F43FD7"/>
    <w:rsid w:val="00F449CB"/>
    <w:rsid w:val="00F44C0F"/>
    <w:rsid w:val="00F44E35"/>
    <w:rsid w:val="00F44F2B"/>
    <w:rsid w:val="00F44F40"/>
    <w:rsid w:val="00F45746"/>
    <w:rsid w:val="00F45963"/>
    <w:rsid w:val="00F459A7"/>
    <w:rsid w:val="00F467A6"/>
    <w:rsid w:val="00F47541"/>
    <w:rsid w:val="00F47D6C"/>
    <w:rsid w:val="00F5067C"/>
    <w:rsid w:val="00F508F8"/>
    <w:rsid w:val="00F50C28"/>
    <w:rsid w:val="00F50EF7"/>
    <w:rsid w:val="00F51442"/>
    <w:rsid w:val="00F514FF"/>
    <w:rsid w:val="00F515A9"/>
    <w:rsid w:val="00F518D3"/>
    <w:rsid w:val="00F52156"/>
    <w:rsid w:val="00F526B3"/>
    <w:rsid w:val="00F526B7"/>
    <w:rsid w:val="00F52794"/>
    <w:rsid w:val="00F52EE5"/>
    <w:rsid w:val="00F52F8F"/>
    <w:rsid w:val="00F531BB"/>
    <w:rsid w:val="00F53794"/>
    <w:rsid w:val="00F5388E"/>
    <w:rsid w:val="00F53E8F"/>
    <w:rsid w:val="00F5460F"/>
    <w:rsid w:val="00F5486F"/>
    <w:rsid w:val="00F54B43"/>
    <w:rsid w:val="00F54E23"/>
    <w:rsid w:val="00F5515A"/>
    <w:rsid w:val="00F55B16"/>
    <w:rsid w:val="00F55B6A"/>
    <w:rsid w:val="00F55D7E"/>
    <w:rsid w:val="00F564EF"/>
    <w:rsid w:val="00F56749"/>
    <w:rsid w:val="00F5686A"/>
    <w:rsid w:val="00F56A54"/>
    <w:rsid w:val="00F56B6A"/>
    <w:rsid w:val="00F56E14"/>
    <w:rsid w:val="00F578EF"/>
    <w:rsid w:val="00F57FE0"/>
    <w:rsid w:val="00F602C1"/>
    <w:rsid w:val="00F60591"/>
    <w:rsid w:val="00F60A51"/>
    <w:rsid w:val="00F61737"/>
    <w:rsid w:val="00F61DDD"/>
    <w:rsid w:val="00F62048"/>
    <w:rsid w:val="00F624A8"/>
    <w:rsid w:val="00F62A34"/>
    <w:rsid w:val="00F63367"/>
    <w:rsid w:val="00F638D3"/>
    <w:rsid w:val="00F6400B"/>
    <w:rsid w:val="00F645A0"/>
    <w:rsid w:val="00F64937"/>
    <w:rsid w:val="00F65DF1"/>
    <w:rsid w:val="00F66700"/>
    <w:rsid w:val="00F66780"/>
    <w:rsid w:val="00F678EC"/>
    <w:rsid w:val="00F67D7B"/>
    <w:rsid w:val="00F70275"/>
    <w:rsid w:val="00F70DBB"/>
    <w:rsid w:val="00F70E0D"/>
    <w:rsid w:val="00F70FDE"/>
    <w:rsid w:val="00F71902"/>
    <w:rsid w:val="00F719C1"/>
    <w:rsid w:val="00F71EB7"/>
    <w:rsid w:val="00F73670"/>
    <w:rsid w:val="00F73705"/>
    <w:rsid w:val="00F73B23"/>
    <w:rsid w:val="00F73F65"/>
    <w:rsid w:val="00F7410F"/>
    <w:rsid w:val="00F75A7D"/>
    <w:rsid w:val="00F75D57"/>
    <w:rsid w:val="00F75E54"/>
    <w:rsid w:val="00F76044"/>
    <w:rsid w:val="00F76BD3"/>
    <w:rsid w:val="00F76D40"/>
    <w:rsid w:val="00F76FB8"/>
    <w:rsid w:val="00F77C15"/>
    <w:rsid w:val="00F77DC5"/>
    <w:rsid w:val="00F77E80"/>
    <w:rsid w:val="00F8033F"/>
    <w:rsid w:val="00F806B9"/>
    <w:rsid w:val="00F80BE0"/>
    <w:rsid w:val="00F80D22"/>
    <w:rsid w:val="00F80D27"/>
    <w:rsid w:val="00F81342"/>
    <w:rsid w:val="00F81445"/>
    <w:rsid w:val="00F81651"/>
    <w:rsid w:val="00F8186F"/>
    <w:rsid w:val="00F81B43"/>
    <w:rsid w:val="00F81EAA"/>
    <w:rsid w:val="00F82D89"/>
    <w:rsid w:val="00F82FB8"/>
    <w:rsid w:val="00F8363A"/>
    <w:rsid w:val="00F83788"/>
    <w:rsid w:val="00F83B59"/>
    <w:rsid w:val="00F84697"/>
    <w:rsid w:val="00F8536F"/>
    <w:rsid w:val="00F85A69"/>
    <w:rsid w:val="00F8676B"/>
    <w:rsid w:val="00F86ADE"/>
    <w:rsid w:val="00F86AE8"/>
    <w:rsid w:val="00F86C36"/>
    <w:rsid w:val="00F86F65"/>
    <w:rsid w:val="00F8766D"/>
    <w:rsid w:val="00F87A9B"/>
    <w:rsid w:val="00F87DF1"/>
    <w:rsid w:val="00F901F8"/>
    <w:rsid w:val="00F90A5F"/>
    <w:rsid w:val="00F90B38"/>
    <w:rsid w:val="00F920AE"/>
    <w:rsid w:val="00F92421"/>
    <w:rsid w:val="00F92C2F"/>
    <w:rsid w:val="00F92D64"/>
    <w:rsid w:val="00F93035"/>
    <w:rsid w:val="00F9322B"/>
    <w:rsid w:val="00F93448"/>
    <w:rsid w:val="00F93566"/>
    <w:rsid w:val="00F93A2E"/>
    <w:rsid w:val="00F93F48"/>
    <w:rsid w:val="00F94420"/>
    <w:rsid w:val="00F944EC"/>
    <w:rsid w:val="00F945B1"/>
    <w:rsid w:val="00F94D95"/>
    <w:rsid w:val="00F95525"/>
    <w:rsid w:val="00F9599D"/>
    <w:rsid w:val="00F95BFC"/>
    <w:rsid w:val="00F9612A"/>
    <w:rsid w:val="00F96201"/>
    <w:rsid w:val="00F9620D"/>
    <w:rsid w:val="00F96427"/>
    <w:rsid w:val="00F964C8"/>
    <w:rsid w:val="00F965AD"/>
    <w:rsid w:val="00F96945"/>
    <w:rsid w:val="00F96A3F"/>
    <w:rsid w:val="00F96BA8"/>
    <w:rsid w:val="00F97D99"/>
    <w:rsid w:val="00F97FC3"/>
    <w:rsid w:val="00F97FE5"/>
    <w:rsid w:val="00FA00C4"/>
    <w:rsid w:val="00FA0210"/>
    <w:rsid w:val="00FA07E4"/>
    <w:rsid w:val="00FA08F0"/>
    <w:rsid w:val="00FA0C40"/>
    <w:rsid w:val="00FA0E7E"/>
    <w:rsid w:val="00FA1232"/>
    <w:rsid w:val="00FA12ED"/>
    <w:rsid w:val="00FA18D6"/>
    <w:rsid w:val="00FA2004"/>
    <w:rsid w:val="00FA20C9"/>
    <w:rsid w:val="00FA2432"/>
    <w:rsid w:val="00FA2714"/>
    <w:rsid w:val="00FA2BED"/>
    <w:rsid w:val="00FA2C66"/>
    <w:rsid w:val="00FA34FF"/>
    <w:rsid w:val="00FA354D"/>
    <w:rsid w:val="00FA3845"/>
    <w:rsid w:val="00FA3A97"/>
    <w:rsid w:val="00FA3D46"/>
    <w:rsid w:val="00FA439B"/>
    <w:rsid w:val="00FA4BDF"/>
    <w:rsid w:val="00FA5579"/>
    <w:rsid w:val="00FA56F4"/>
    <w:rsid w:val="00FA589E"/>
    <w:rsid w:val="00FA5BCD"/>
    <w:rsid w:val="00FA61D2"/>
    <w:rsid w:val="00FA6AC0"/>
    <w:rsid w:val="00FA722D"/>
    <w:rsid w:val="00FA7AEC"/>
    <w:rsid w:val="00FA7AF1"/>
    <w:rsid w:val="00FB0124"/>
    <w:rsid w:val="00FB08AE"/>
    <w:rsid w:val="00FB17E8"/>
    <w:rsid w:val="00FB1903"/>
    <w:rsid w:val="00FB1BEE"/>
    <w:rsid w:val="00FB1D07"/>
    <w:rsid w:val="00FB208F"/>
    <w:rsid w:val="00FB22A0"/>
    <w:rsid w:val="00FB2CC5"/>
    <w:rsid w:val="00FB2F88"/>
    <w:rsid w:val="00FB32A8"/>
    <w:rsid w:val="00FB3524"/>
    <w:rsid w:val="00FB42CF"/>
    <w:rsid w:val="00FB46BA"/>
    <w:rsid w:val="00FB4B22"/>
    <w:rsid w:val="00FB4D47"/>
    <w:rsid w:val="00FB507E"/>
    <w:rsid w:val="00FB5379"/>
    <w:rsid w:val="00FB5C48"/>
    <w:rsid w:val="00FB5D8B"/>
    <w:rsid w:val="00FB5E15"/>
    <w:rsid w:val="00FB5ED6"/>
    <w:rsid w:val="00FB64A3"/>
    <w:rsid w:val="00FB6579"/>
    <w:rsid w:val="00FB6C42"/>
    <w:rsid w:val="00FB74B6"/>
    <w:rsid w:val="00FB753C"/>
    <w:rsid w:val="00FC0F22"/>
    <w:rsid w:val="00FC1465"/>
    <w:rsid w:val="00FC1746"/>
    <w:rsid w:val="00FC1925"/>
    <w:rsid w:val="00FC19AE"/>
    <w:rsid w:val="00FC1A38"/>
    <w:rsid w:val="00FC1CFB"/>
    <w:rsid w:val="00FC1D07"/>
    <w:rsid w:val="00FC1EF2"/>
    <w:rsid w:val="00FC1FFA"/>
    <w:rsid w:val="00FC224C"/>
    <w:rsid w:val="00FC25AF"/>
    <w:rsid w:val="00FC25E9"/>
    <w:rsid w:val="00FC2B24"/>
    <w:rsid w:val="00FC2F12"/>
    <w:rsid w:val="00FC2F4C"/>
    <w:rsid w:val="00FC38D2"/>
    <w:rsid w:val="00FC3CC6"/>
    <w:rsid w:val="00FC4472"/>
    <w:rsid w:val="00FC4D72"/>
    <w:rsid w:val="00FC4DD8"/>
    <w:rsid w:val="00FC50DF"/>
    <w:rsid w:val="00FC553C"/>
    <w:rsid w:val="00FC5560"/>
    <w:rsid w:val="00FC55D7"/>
    <w:rsid w:val="00FC5915"/>
    <w:rsid w:val="00FC5976"/>
    <w:rsid w:val="00FC6146"/>
    <w:rsid w:val="00FC62BC"/>
    <w:rsid w:val="00FC62FF"/>
    <w:rsid w:val="00FC6C4D"/>
    <w:rsid w:val="00FC7894"/>
    <w:rsid w:val="00FC7C99"/>
    <w:rsid w:val="00FC7C9D"/>
    <w:rsid w:val="00FD0726"/>
    <w:rsid w:val="00FD0742"/>
    <w:rsid w:val="00FD078F"/>
    <w:rsid w:val="00FD0AEE"/>
    <w:rsid w:val="00FD14C0"/>
    <w:rsid w:val="00FD14FB"/>
    <w:rsid w:val="00FD1D07"/>
    <w:rsid w:val="00FD1D68"/>
    <w:rsid w:val="00FD208B"/>
    <w:rsid w:val="00FD22EE"/>
    <w:rsid w:val="00FD242F"/>
    <w:rsid w:val="00FD2AE3"/>
    <w:rsid w:val="00FD30ED"/>
    <w:rsid w:val="00FD3456"/>
    <w:rsid w:val="00FD4795"/>
    <w:rsid w:val="00FD4B60"/>
    <w:rsid w:val="00FD4E7D"/>
    <w:rsid w:val="00FD4FED"/>
    <w:rsid w:val="00FD6231"/>
    <w:rsid w:val="00FD6256"/>
    <w:rsid w:val="00FD6357"/>
    <w:rsid w:val="00FD63A2"/>
    <w:rsid w:val="00FD6909"/>
    <w:rsid w:val="00FD693E"/>
    <w:rsid w:val="00FD6C43"/>
    <w:rsid w:val="00FD709D"/>
    <w:rsid w:val="00FD7598"/>
    <w:rsid w:val="00FD7A6D"/>
    <w:rsid w:val="00FD7EB9"/>
    <w:rsid w:val="00FE0009"/>
    <w:rsid w:val="00FE0034"/>
    <w:rsid w:val="00FE0073"/>
    <w:rsid w:val="00FE00FE"/>
    <w:rsid w:val="00FE02D7"/>
    <w:rsid w:val="00FE079D"/>
    <w:rsid w:val="00FE080F"/>
    <w:rsid w:val="00FE0B3F"/>
    <w:rsid w:val="00FE1043"/>
    <w:rsid w:val="00FE116C"/>
    <w:rsid w:val="00FE18B1"/>
    <w:rsid w:val="00FE1A9A"/>
    <w:rsid w:val="00FE1BD8"/>
    <w:rsid w:val="00FE1C06"/>
    <w:rsid w:val="00FE1F36"/>
    <w:rsid w:val="00FE23A3"/>
    <w:rsid w:val="00FE2BE8"/>
    <w:rsid w:val="00FE2F0F"/>
    <w:rsid w:val="00FE3633"/>
    <w:rsid w:val="00FE3884"/>
    <w:rsid w:val="00FE42E1"/>
    <w:rsid w:val="00FE478E"/>
    <w:rsid w:val="00FE4D93"/>
    <w:rsid w:val="00FE4E6A"/>
    <w:rsid w:val="00FE4FDD"/>
    <w:rsid w:val="00FE5254"/>
    <w:rsid w:val="00FE52F7"/>
    <w:rsid w:val="00FE540B"/>
    <w:rsid w:val="00FE581D"/>
    <w:rsid w:val="00FE59A4"/>
    <w:rsid w:val="00FE6655"/>
    <w:rsid w:val="00FE6695"/>
    <w:rsid w:val="00FE67B1"/>
    <w:rsid w:val="00FE7260"/>
    <w:rsid w:val="00FE7405"/>
    <w:rsid w:val="00FE7651"/>
    <w:rsid w:val="00FE7793"/>
    <w:rsid w:val="00FE7DC8"/>
    <w:rsid w:val="00FF04CD"/>
    <w:rsid w:val="00FF0E01"/>
    <w:rsid w:val="00FF1496"/>
    <w:rsid w:val="00FF1DCD"/>
    <w:rsid w:val="00FF1EBA"/>
    <w:rsid w:val="00FF205F"/>
    <w:rsid w:val="00FF212B"/>
    <w:rsid w:val="00FF22EB"/>
    <w:rsid w:val="00FF297F"/>
    <w:rsid w:val="00FF3164"/>
    <w:rsid w:val="00FF31ED"/>
    <w:rsid w:val="00FF31F1"/>
    <w:rsid w:val="00FF334B"/>
    <w:rsid w:val="00FF3AFB"/>
    <w:rsid w:val="00FF3BDC"/>
    <w:rsid w:val="00FF409E"/>
    <w:rsid w:val="00FF40BF"/>
    <w:rsid w:val="00FF48AD"/>
    <w:rsid w:val="00FF4D32"/>
    <w:rsid w:val="00FF511F"/>
    <w:rsid w:val="00FF5533"/>
    <w:rsid w:val="00FF5CED"/>
    <w:rsid w:val="00FF5DA0"/>
    <w:rsid w:val="00FF5FE1"/>
    <w:rsid w:val="00FF67E4"/>
    <w:rsid w:val="00FF6D03"/>
    <w:rsid w:val="00FF7570"/>
    <w:rsid w:val="00FF77B4"/>
    <w:rsid w:val="00FF7B2E"/>
    <w:rsid w:val="00FF7F0E"/>
    <w:rsid w:val="00FF7F6D"/>
    <w:rsid w:val="6FB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 w:locked="1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nhideWhenUsed="0" w:uiPriority="0" w:name="Balloon Text"/>
    <w:lsdException w:unhideWhenUsed="0" w:uiPriority="0" w:semiHidden="0" w:name="Table Grid"/>
    <w:lsdException w:uiPriority="0" w:name="Table Theme" w:locked="1"/>
    <w:lsdException w:unhideWhenUsed="0" w:uiPriority="0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="Arial" w:hAnsi="Arial" w:eastAsia="宋体" w:cs="Times New Roman"/>
      <w:color w:val="000000"/>
      <w:sz w:val="22"/>
      <w:szCs w:val="22"/>
      <w:lang w:val="en-GB" w:eastAsia="de-DE" w:bidi="ar-SA"/>
    </w:rPr>
  </w:style>
  <w:style w:type="paragraph" w:styleId="2">
    <w:name w:val="heading 1"/>
    <w:basedOn w:val="1"/>
    <w:next w:val="1"/>
    <w:link w:val="25"/>
    <w:qFormat/>
    <w:uiPriority w:val="1"/>
    <w:pPr>
      <w:keepNext/>
      <w:keepLines/>
      <w:numPr>
        <w:ilvl w:val="0"/>
        <w:numId w:val="1"/>
      </w:numPr>
      <w:spacing w:before="240"/>
      <w:outlineLvl w:val="0"/>
    </w:pPr>
    <w:rPr>
      <w:rFonts w:ascii="Calibri Light" w:hAnsi="Calibri Light"/>
      <w:color w:val="2E74B5"/>
      <w:sz w:val="32"/>
      <w:szCs w:val="20"/>
    </w:rPr>
  </w:style>
  <w:style w:type="paragraph" w:styleId="3">
    <w:name w:val="heading 2"/>
    <w:basedOn w:val="1"/>
    <w:next w:val="1"/>
    <w:link w:val="78"/>
    <w:autoRedefine/>
    <w:qFormat/>
    <w:locked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77"/>
    <w:qFormat/>
    <w:locked/>
    <w:uiPriority w:val="0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character" w:default="1" w:styleId="20">
    <w:name w:val="Default Paragraph Font"/>
    <w:autoRedefine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6">
    <w:name w:val="annotation text"/>
    <w:basedOn w:val="1"/>
    <w:autoRedefine/>
    <w:semiHidden/>
    <w:uiPriority w:val="0"/>
    <w:rPr>
      <w:sz w:val="20"/>
      <w:szCs w:val="20"/>
    </w:rPr>
  </w:style>
  <w:style w:type="paragraph" w:styleId="7">
    <w:name w:val="Body Text"/>
    <w:basedOn w:val="1"/>
    <w:link w:val="59"/>
    <w:autoRedefine/>
    <w:qFormat/>
    <w:uiPriority w:val="1"/>
    <w:pPr>
      <w:widowControl/>
      <w:spacing w:before="240"/>
      <w:jc w:val="left"/>
    </w:pPr>
    <w:rPr>
      <w:rFonts w:ascii="Times New Roman" w:hAnsi="Times New Roman"/>
      <w:color w:val="auto"/>
      <w:sz w:val="20"/>
      <w:szCs w:val="20"/>
      <w:lang w:val="en-CA" w:eastAsia="en-CA"/>
    </w:rPr>
  </w:style>
  <w:style w:type="paragraph" w:styleId="8">
    <w:name w:val="List Number 4"/>
    <w:basedOn w:val="1"/>
    <w:qFormat/>
    <w:uiPriority w:val="0"/>
    <w:pPr>
      <w:numPr>
        <w:ilvl w:val="0"/>
        <w:numId w:val="2"/>
      </w:numPr>
      <w:contextualSpacing/>
    </w:pPr>
  </w:style>
  <w:style w:type="paragraph" w:styleId="9">
    <w:name w:val="Balloon Text"/>
    <w:basedOn w:val="1"/>
    <w:autoRedefine/>
    <w:semiHidden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44"/>
    <w:autoRedefine/>
    <w:semiHidden/>
    <w:uiPriority w:val="0"/>
    <w:pPr>
      <w:tabs>
        <w:tab w:val="center" w:pos="4536"/>
        <w:tab w:val="right" w:pos="9072"/>
      </w:tabs>
      <w:spacing w:line="240" w:lineRule="auto"/>
    </w:pPr>
    <w:rPr>
      <w:sz w:val="20"/>
      <w:szCs w:val="20"/>
    </w:rPr>
  </w:style>
  <w:style w:type="paragraph" w:styleId="11">
    <w:name w:val="header"/>
    <w:basedOn w:val="1"/>
    <w:link w:val="43"/>
    <w:autoRedefine/>
    <w:qFormat/>
    <w:uiPriority w:val="0"/>
    <w:pPr>
      <w:tabs>
        <w:tab w:val="center" w:pos="4536"/>
        <w:tab w:val="right" w:pos="9072"/>
      </w:tabs>
      <w:spacing w:line="240" w:lineRule="auto"/>
    </w:pPr>
    <w:rPr>
      <w:sz w:val="20"/>
      <w:szCs w:val="20"/>
    </w:rPr>
  </w:style>
  <w:style w:type="paragraph" w:styleId="12">
    <w:name w:val="footnote text"/>
    <w:basedOn w:val="1"/>
    <w:link w:val="70"/>
    <w:uiPriority w:val="0"/>
    <w:rPr>
      <w:sz w:val="20"/>
      <w:szCs w:val="20"/>
      <w:lang w:val="de-AT"/>
    </w:rPr>
  </w:style>
  <w:style w:type="paragraph" w:styleId="13">
    <w:name w:val="table of figures"/>
    <w:basedOn w:val="14"/>
    <w:next w:val="14"/>
    <w:autoRedefine/>
    <w:qFormat/>
    <w:uiPriority w:val="99"/>
  </w:style>
  <w:style w:type="paragraph" w:customStyle="1" w:styleId="14">
    <w:name w:val="_PARAGRAPH NO INDENT"/>
    <w:basedOn w:val="15"/>
    <w:link w:val="72"/>
    <w:autoRedefine/>
    <w:qFormat/>
    <w:uiPriority w:val="0"/>
    <w:pPr>
      <w:spacing w:after="0"/>
      <w:ind w:left="357"/>
    </w:pPr>
    <w:rPr>
      <w:sz w:val="24"/>
      <w:szCs w:val="24"/>
    </w:rPr>
  </w:style>
  <w:style w:type="paragraph" w:customStyle="1" w:styleId="15">
    <w:name w:val="Revision_text"/>
    <w:basedOn w:val="1"/>
    <w:autoRedefine/>
    <w:uiPriority w:val="0"/>
    <w:pPr>
      <w:widowControl/>
      <w:snapToGrid w:val="0"/>
      <w:spacing w:before="120" w:after="120"/>
    </w:pPr>
    <w:rPr>
      <w:rFonts w:ascii="Times New Roman" w:hAnsi="Times New Roman"/>
      <w:lang w:val="en-US"/>
    </w:rPr>
  </w:style>
  <w:style w:type="paragraph" w:styleId="16">
    <w:name w:val="Title"/>
    <w:basedOn w:val="1"/>
    <w:next w:val="1"/>
    <w:link w:val="40"/>
    <w:autoRedefine/>
    <w:qFormat/>
    <w:uiPriority w:val="0"/>
    <w:pPr>
      <w:spacing w:line="240" w:lineRule="auto"/>
      <w:contextualSpacing/>
    </w:pPr>
    <w:rPr>
      <w:rFonts w:ascii="Calibri Light" w:hAnsi="Calibri Light"/>
      <w:spacing w:val="-10"/>
      <w:kern w:val="28"/>
      <w:sz w:val="56"/>
      <w:szCs w:val="20"/>
    </w:rPr>
  </w:style>
  <w:style w:type="paragraph" w:styleId="17">
    <w:name w:val="annotation subject"/>
    <w:basedOn w:val="6"/>
    <w:next w:val="6"/>
    <w:autoRedefine/>
    <w:semiHidden/>
    <w:qFormat/>
    <w:uiPriority w:val="0"/>
    <w:rPr>
      <w:b/>
      <w:bCs/>
    </w:rPr>
  </w:style>
  <w:style w:type="table" w:styleId="19">
    <w:name w:val="Table Grid"/>
    <w:basedOn w:val="18"/>
    <w:autoRedefine/>
    <w:uiPriority w:val="0"/>
    <w:rPr>
      <w:lang w:val="en-GB"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FollowedHyperlink"/>
    <w:autoRedefine/>
    <w:qFormat/>
    <w:uiPriority w:val="0"/>
    <w:rPr>
      <w:rFonts w:cs="Times New Roman"/>
      <w:color w:val="954F72"/>
      <w:u w:val="single"/>
    </w:rPr>
  </w:style>
  <w:style w:type="character" w:styleId="22">
    <w:name w:val="Hyperlink"/>
    <w:qFormat/>
    <w:uiPriority w:val="99"/>
    <w:rPr>
      <w:color w:val="0563C1"/>
      <w:u w:val="single"/>
    </w:rPr>
  </w:style>
  <w:style w:type="character" w:styleId="23">
    <w:name w:val="annotation reference"/>
    <w:semiHidden/>
    <w:qFormat/>
    <w:uiPriority w:val="0"/>
    <w:rPr>
      <w:sz w:val="16"/>
    </w:rPr>
  </w:style>
  <w:style w:type="character" w:styleId="24">
    <w:name w:val="footnote reference"/>
    <w:autoRedefine/>
    <w:qFormat/>
    <w:uiPriority w:val="0"/>
    <w:rPr>
      <w:vertAlign w:val="superscript"/>
    </w:rPr>
  </w:style>
  <w:style w:type="character" w:customStyle="1" w:styleId="25">
    <w:name w:val="Heading 1 Char"/>
    <w:link w:val="2"/>
    <w:semiHidden/>
    <w:locked/>
    <w:uiPriority w:val="0"/>
    <w:rPr>
      <w:rFonts w:ascii="Calibri Light" w:hAnsi="Calibri Light" w:eastAsia="宋体"/>
      <w:color w:val="2E74B5"/>
      <w:sz w:val="32"/>
      <w:lang w:val="zh-CN" w:eastAsia="de-DE"/>
    </w:rPr>
  </w:style>
  <w:style w:type="character" w:customStyle="1" w:styleId="26">
    <w:name w:val="Intense Reference"/>
    <w:qFormat/>
    <w:uiPriority w:val="0"/>
    <w:rPr>
      <w:b/>
      <w:smallCaps/>
      <w:color w:val="5B9BD5"/>
      <w:spacing w:val="5"/>
    </w:rPr>
  </w:style>
  <w:style w:type="paragraph" w:styleId="27">
    <w:name w:val="Quote"/>
    <w:basedOn w:val="1"/>
    <w:next w:val="1"/>
    <w:link w:val="28"/>
    <w:autoRedefine/>
    <w:qFormat/>
    <w:uiPriority w:val="0"/>
    <w:pPr>
      <w:spacing w:before="200"/>
      <w:ind w:left="864" w:right="864"/>
      <w:jc w:val="center"/>
    </w:pPr>
    <w:rPr>
      <w:i/>
      <w:color w:val="404040"/>
      <w:sz w:val="20"/>
      <w:szCs w:val="20"/>
    </w:rPr>
  </w:style>
  <w:style w:type="character" w:customStyle="1" w:styleId="28">
    <w:name w:val="Quote Char"/>
    <w:link w:val="27"/>
    <w:semiHidden/>
    <w:qFormat/>
    <w:locked/>
    <w:uiPriority w:val="0"/>
    <w:rPr>
      <w:rFonts w:ascii="Arial" w:hAnsi="Arial"/>
      <w:i/>
      <w:color w:val="404040"/>
      <w:lang w:val="zh-CN" w:eastAsia="de-DE"/>
    </w:rPr>
  </w:style>
  <w:style w:type="paragraph" w:styleId="29">
    <w:name w:val="No Spacing"/>
    <w:autoRedefine/>
    <w:qFormat/>
    <w:uiPriority w:val="0"/>
    <w:rPr>
      <w:rFonts w:ascii="Calibri" w:hAnsi="Calibri" w:eastAsia="宋体" w:cs="Times New Roman"/>
      <w:sz w:val="22"/>
      <w:szCs w:val="22"/>
      <w:lang w:val="de-AT" w:eastAsia="en-US" w:bidi="ar-SA"/>
    </w:rPr>
  </w:style>
  <w:style w:type="paragraph" w:customStyle="1" w:styleId="30">
    <w:name w:val="_HEADLINE"/>
    <w:next w:val="31"/>
    <w:autoRedefine/>
    <w:qFormat/>
    <w:uiPriority w:val="0"/>
    <w:pPr>
      <w:framePr w:w="8820" w:h="360" w:hRule="exact" w:hSpace="180" w:wrap="around" w:vAnchor="text" w:hAnchor="text" w:y="-899"/>
      <w:tabs>
        <w:tab w:val="center" w:pos="4536"/>
        <w:tab w:val="right" w:pos="9072"/>
      </w:tabs>
      <w:spacing w:line="240" w:lineRule="exact"/>
      <w:ind w:firstLine="284"/>
      <w:jc w:val="right"/>
    </w:pPr>
    <w:rPr>
      <w:rFonts w:ascii="Times New Roman" w:hAnsi="Times New Roman" w:eastAsia="宋体" w:cs="Times New Roman"/>
      <w:i/>
      <w:color w:val="000000"/>
      <w:sz w:val="16"/>
      <w:szCs w:val="16"/>
      <w:lang w:val="en-US" w:eastAsia="de-DE" w:bidi="ar-SA"/>
    </w:rPr>
  </w:style>
  <w:style w:type="paragraph" w:customStyle="1" w:styleId="31">
    <w:name w:val="_TITLE"/>
    <w:next w:val="32"/>
    <w:qFormat/>
    <w:uiPriority w:val="0"/>
    <w:pPr>
      <w:keepNext/>
      <w:suppressAutoHyphens/>
      <w:overflowPunct w:val="0"/>
      <w:autoSpaceDE w:val="0"/>
      <w:autoSpaceDN w:val="0"/>
      <w:adjustRightInd w:val="0"/>
      <w:snapToGrid w:val="0"/>
      <w:spacing w:before="480" w:after="240" w:line="360" w:lineRule="auto"/>
      <w:jc w:val="center"/>
      <w:textAlignment w:val="baseline"/>
    </w:pPr>
    <w:rPr>
      <w:rFonts w:ascii="Times New Roman" w:hAnsi="Times New Roman" w:eastAsia="宋体" w:cs="Times New Roman"/>
      <w:b/>
      <w:sz w:val="28"/>
      <w:szCs w:val="28"/>
      <w:lang w:val="en-US" w:eastAsia="zh-CN" w:bidi="ar-SA"/>
    </w:rPr>
  </w:style>
  <w:style w:type="paragraph" w:customStyle="1" w:styleId="32">
    <w:name w:val="_AUTHOR"/>
    <w:next w:val="33"/>
    <w:uiPriority w:val="0"/>
    <w:pPr>
      <w:suppressAutoHyphens/>
      <w:overflowPunct w:val="0"/>
      <w:autoSpaceDE w:val="0"/>
      <w:autoSpaceDN w:val="0"/>
      <w:adjustRightInd w:val="0"/>
      <w:spacing w:line="240" w:lineRule="exact"/>
      <w:contextualSpacing/>
      <w:jc w:val="both"/>
      <w:textAlignment w:val="baseline"/>
    </w:pPr>
    <w:rPr>
      <w:rFonts w:ascii="Times New Roman" w:hAnsi="Times New Roman" w:eastAsia="宋体" w:cs="Times New Roman"/>
      <w:color w:val="000000"/>
      <w:sz w:val="22"/>
      <w:lang w:val="en-US" w:eastAsia="de-DE" w:bidi="ar-SA"/>
    </w:rPr>
  </w:style>
  <w:style w:type="paragraph" w:customStyle="1" w:styleId="33">
    <w:name w:val="_AFFILIATION"/>
    <w:next w:val="32"/>
    <w:autoRedefine/>
    <w:qFormat/>
    <w:uiPriority w:val="0"/>
    <w:pPr>
      <w:suppressAutoHyphens/>
      <w:overflowPunct w:val="0"/>
      <w:autoSpaceDE w:val="0"/>
      <w:autoSpaceDN w:val="0"/>
      <w:adjustRightInd w:val="0"/>
      <w:spacing w:after="240" w:line="240" w:lineRule="exact"/>
      <w:contextualSpacing/>
      <w:jc w:val="both"/>
      <w:textAlignment w:val="baseline"/>
    </w:pPr>
    <w:rPr>
      <w:rFonts w:ascii="Times New Roman" w:hAnsi="Times New Roman" w:eastAsia="宋体" w:cs="Times New Roman"/>
      <w:i/>
      <w:color w:val="000000"/>
      <w:sz w:val="22"/>
      <w:szCs w:val="22"/>
      <w:lang w:val="en-US" w:eastAsia="de-DE" w:bidi="ar-SA"/>
    </w:rPr>
  </w:style>
  <w:style w:type="paragraph" w:customStyle="1" w:styleId="34">
    <w:name w:val="_ABSTRACT"/>
    <w:autoRedefine/>
    <w:uiPriority w:val="0"/>
    <w:pPr>
      <w:spacing w:before="240" w:after="120" w:line="360" w:lineRule="auto"/>
      <w:contextualSpacing/>
      <w:jc w:val="both"/>
    </w:pPr>
    <w:rPr>
      <w:rFonts w:ascii="Times New Roman" w:hAnsi="Times New Roman" w:eastAsia="宋体" w:cs="Times New Roman"/>
      <w:color w:val="000000"/>
      <w:sz w:val="22"/>
      <w:lang w:val="en-GB" w:eastAsia="de-DE" w:bidi="ar-SA"/>
    </w:rPr>
  </w:style>
  <w:style w:type="paragraph" w:customStyle="1" w:styleId="35">
    <w:name w:val="_HEADING 1"/>
    <w:basedOn w:val="2"/>
    <w:next w:val="14"/>
    <w:autoRedefine/>
    <w:qFormat/>
    <w:uiPriority w:val="0"/>
    <w:pPr>
      <w:numPr>
        <w:ilvl w:val="0"/>
        <w:numId w:val="3"/>
      </w:numPr>
      <w:tabs>
        <w:tab w:val="left" w:pos="357"/>
      </w:tabs>
      <w:suppressAutoHyphens/>
      <w:spacing w:after="120"/>
      <w:ind w:left="357" w:hanging="357"/>
      <w:jc w:val="left"/>
    </w:pPr>
    <w:rPr>
      <w:rFonts w:ascii="Times New Roman" w:hAnsi="Times New Roman"/>
      <w:bCs/>
      <w:color w:val="000000"/>
      <w:sz w:val="24"/>
      <w:szCs w:val="24"/>
      <w:lang w:val="en-US"/>
    </w:rPr>
  </w:style>
  <w:style w:type="paragraph" w:customStyle="1" w:styleId="36">
    <w:name w:val="_HEADING 2"/>
    <w:next w:val="37"/>
    <w:uiPriority w:val="0"/>
    <w:pPr>
      <w:keepNext/>
      <w:keepLines/>
      <w:numPr>
        <w:ilvl w:val="1"/>
        <w:numId w:val="3"/>
      </w:numPr>
      <w:suppressAutoHyphens/>
      <w:spacing w:before="360" w:after="240" w:line="240" w:lineRule="exact"/>
      <w:contextualSpacing/>
      <w:jc w:val="both"/>
    </w:pPr>
    <w:rPr>
      <w:rFonts w:ascii="Times New Roman" w:hAnsi="Times New Roman" w:eastAsia="宋体" w:cs="Times New Roman"/>
      <w:i/>
      <w:color w:val="000000"/>
      <w:sz w:val="24"/>
      <w:lang w:val="en-US" w:eastAsia="de-DE" w:bidi="ar-SA"/>
    </w:rPr>
  </w:style>
  <w:style w:type="paragraph" w:customStyle="1" w:styleId="37">
    <w:name w:val="_PARAGRAPH REVIEW COMMENTS"/>
    <w:basedOn w:val="14"/>
    <w:next w:val="14"/>
    <w:autoRedefine/>
    <w:qFormat/>
    <w:uiPriority w:val="0"/>
    <w:pPr>
      <w:spacing w:before="240"/>
      <w:contextualSpacing/>
    </w:pPr>
    <w:rPr>
      <w:i/>
      <w:color w:val="0070C0"/>
    </w:rPr>
  </w:style>
  <w:style w:type="paragraph" w:customStyle="1" w:styleId="38">
    <w:name w:val="_HEADING 3"/>
    <w:next w:val="37"/>
    <w:autoRedefine/>
    <w:qFormat/>
    <w:uiPriority w:val="0"/>
    <w:pPr>
      <w:keepNext/>
      <w:keepLines/>
      <w:numPr>
        <w:ilvl w:val="2"/>
        <w:numId w:val="3"/>
      </w:numPr>
      <w:suppressAutoHyphens/>
      <w:spacing w:before="240" w:after="240" w:line="240" w:lineRule="exact"/>
      <w:contextualSpacing/>
      <w:jc w:val="both"/>
    </w:pPr>
    <w:rPr>
      <w:rFonts w:ascii="Times New Roman" w:hAnsi="Times New Roman" w:eastAsia="宋体" w:cs="Times New Roman"/>
      <w:i/>
      <w:color w:val="000000"/>
      <w:sz w:val="24"/>
      <w:lang w:val="en-US" w:eastAsia="de-DE" w:bidi="ar-SA"/>
    </w:rPr>
  </w:style>
  <w:style w:type="paragraph" w:customStyle="1" w:styleId="39">
    <w:name w:val="Comment_text"/>
    <w:basedOn w:val="35"/>
    <w:uiPriority w:val="0"/>
    <w:pPr>
      <w:keepNext w:val="0"/>
      <w:keepLines w:val="0"/>
      <w:numPr>
        <w:ilvl w:val="0"/>
        <w:numId w:val="0"/>
      </w:numPr>
      <w:snapToGrid w:val="0"/>
    </w:pPr>
    <w:rPr>
      <w:b/>
      <w:i/>
      <w:sz w:val="22"/>
      <w:szCs w:val="22"/>
    </w:rPr>
  </w:style>
  <w:style w:type="character" w:customStyle="1" w:styleId="40">
    <w:name w:val="Title Char"/>
    <w:link w:val="16"/>
    <w:semiHidden/>
    <w:qFormat/>
    <w:locked/>
    <w:uiPriority w:val="0"/>
    <w:rPr>
      <w:rFonts w:ascii="Calibri Light" w:hAnsi="Calibri Light" w:eastAsia="宋体"/>
      <w:color w:val="000000"/>
      <w:spacing w:val="-10"/>
      <w:kern w:val="28"/>
      <w:sz w:val="56"/>
      <w:lang w:val="zh-CN" w:eastAsia="de-DE"/>
    </w:rPr>
  </w:style>
  <w:style w:type="paragraph" w:customStyle="1" w:styleId="41">
    <w:name w:val="_FIGURE"/>
    <w:next w:val="42"/>
    <w:autoRedefine/>
    <w:qFormat/>
    <w:uiPriority w:val="0"/>
    <w:pPr>
      <w:spacing w:before="120" w:after="120"/>
      <w:jc w:val="center"/>
    </w:pPr>
    <w:rPr>
      <w:rFonts w:ascii="Times New Roman" w:hAnsi="Times New Roman" w:eastAsia="宋体" w:cs="Times New Roman"/>
      <w:color w:val="000000"/>
      <w:lang w:val="en-GB" w:eastAsia="zh-CN" w:bidi="ar-SA"/>
    </w:rPr>
  </w:style>
  <w:style w:type="paragraph" w:customStyle="1" w:styleId="42">
    <w:name w:val="_FIGURE CAPTION"/>
    <w:basedOn w:val="41"/>
    <w:next w:val="1"/>
    <w:autoRedefine/>
    <w:qFormat/>
    <w:uiPriority w:val="0"/>
    <w:pPr>
      <w:keepLines/>
      <w:spacing w:after="480" w:line="360" w:lineRule="auto"/>
      <w:jc w:val="both"/>
    </w:pPr>
    <w:rPr>
      <w:sz w:val="22"/>
      <w:szCs w:val="22"/>
    </w:rPr>
  </w:style>
  <w:style w:type="character" w:customStyle="1" w:styleId="43">
    <w:name w:val="Header Char"/>
    <w:link w:val="11"/>
    <w:autoRedefine/>
    <w:qFormat/>
    <w:locked/>
    <w:uiPriority w:val="0"/>
    <w:rPr>
      <w:rFonts w:ascii="Arial" w:hAnsi="Arial"/>
      <w:color w:val="000000"/>
      <w:lang w:val="zh-CN" w:eastAsia="de-DE"/>
    </w:rPr>
  </w:style>
  <w:style w:type="character" w:customStyle="1" w:styleId="44">
    <w:name w:val="Footer Char"/>
    <w:link w:val="10"/>
    <w:semiHidden/>
    <w:qFormat/>
    <w:locked/>
    <w:uiPriority w:val="0"/>
    <w:rPr>
      <w:rFonts w:ascii="Arial" w:hAnsi="Arial"/>
      <w:color w:val="000000"/>
      <w:lang w:val="zh-CN" w:eastAsia="de-DE"/>
    </w:rPr>
  </w:style>
  <w:style w:type="paragraph" w:customStyle="1" w:styleId="45">
    <w:name w:val="_TABLE"/>
    <w:autoRedefine/>
    <w:uiPriority w:val="0"/>
    <w:pPr>
      <w:keepLines/>
      <w:snapToGrid w:val="0"/>
      <w:spacing w:line="240" w:lineRule="atLeast"/>
      <w:jc w:val="center"/>
    </w:pPr>
    <w:rPr>
      <w:rFonts w:ascii="Times New Roman" w:hAnsi="Times New Roman" w:eastAsia="Times New Roman" w:cs="Times New Roman"/>
      <w:color w:val="000000"/>
      <w:sz w:val="22"/>
      <w:lang w:val="en-GB" w:eastAsia="zh-CN" w:bidi="ar-SA"/>
    </w:rPr>
  </w:style>
  <w:style w:type="paragraph" w:customStyle="1" w:styleId="46">
    <w:name w:val="_HEADING WO#"/>
    <w:basedOn w:val="35"/>
    <w:next w:val="1"/>
    <w:autoRedefine/>
    <w:uiPriority w:val="0"/>
    <w:pPr>
      <w:spacing w:before="720"/>
      <w:ind w:left="0" w:firstLine="0"/>
    </w:pPr>
    <w:rPr>
      <w:lang w:val="en-GB"/>
    </w:rPr>
  </w:style>
  <w:style w:type="paragraph" w:customStyle="1" w:styleId="47">
    <w:name w:val="_REFERENCES"/>
    <w:basedOn w:val="1"/>
    <w:autoRedefine/>
    <w:uiPriority w:val="0"/>
    <w:pPr>
      <w:widowControl/>
      <w:spacing w:after="120" w:line="240" w:lineRule="auto"/>
      <w:ind w:left="340" w:hanging="340"/>
    </w:pPr>
    <w:rPr>
      <w:rFonts w:ascii="Times New Roman" w:hAnsi="Times New Roman"/>
      <w:szCs w:val="20"/>
      <w:lang w:val="en-US"/>
    </w:rPr>
  </w:style>
  <w:style w:type="paragraph" w:customStyle="1" w:styleId="48">
    <w:name w:val="Tabellentext"/>
    <w:basedOn w:val="1"/>
    <w:semiHidden/>
    <w:uiPriority w:val="0"/>
    <w:pPr>
      <w:keepNext/>
      <w:jc w:val="left"/>
    </w:pPr>
  </w:style>
  <w:style w:type="paragraph" w:customStyle="1" w:styleId="49">
    <w:name w:val="_TABLE CAPTION"/>
    <w:basedOn w:val="45"/>
    <w:next w:val="45"/>
    <w:autoRedefine/>
    <w:qFormat/>
    <w:uiPriority w:val="0"/>
    <w:pPr>
      <w:keepNext/>
      <w:spacing w:before="240" w:after="120" w:line="240" w:lineRule="auto"/>
      <w:contextualSpacing/>
    </w:pPr>
    <w:rPr>
      <w:szCs w:val="22"/>
    </w:rPr>
  </w:style>
  <w:style w:type="character" w:styleId="50">
    <w:name w:val="Placeholder Text"/>
    <w:semiHidden/>
    <w:uiPriority w:val="0"/>
    <w:rPr>
      <w:color w:val="808080"/>
    </w:rPr>
  </w:style>
  <w:style w:type="paragraph" w:customStyle="1" w:styleId="51">
    <w:name w:val="_EQUATION"/>
    <w:basedOn w:val="1"/>
    <w:qFormat/>
    <w:uiPriority w:val="0"/>
    <w:pPr>
      <w:widowControl/>
      <w:tabs>
        <w:tab w:val="center" w:pos="4536"/>
        <w:tab w:val="right" w:pos="9072"/>
      </w:tabs>
    </w:pPr>
    <w:rPr>
      <w:rFonts w:ascii="Times New Roman" w:hAnsi="Times New Roman"/>
      <w:szCs w:val="20"/>
      <w:lang w:eastAsia="en-GB"/>
    </w:rPr>
  </w:style>
  <w:style w:type="paragraph" w:customStyle="1" w:styleId="52">
    <w:name w:val="_LIST BULLETED"/>
    <w:basedOn w:val="37"/>
    <w:qFormat/>
    <w:uiPriority w:val="0"/>
    <w:pPr>
      <w:numPr>
        <w:ilvl w:val="0"/>
        <w:numId w:val="4"/>
      </w:numPr>
      <w:tabs>
        <w:tab w:val="left" w:pos="284"/>
      </w:tabs>
      <w:spacing w:after="240"/>
      <w:ind w:left="0" w:firstLine="0"/>
    </w:pPr>
  </w:style>
  <w:style w:type="paragraph" w:customStyle="1" w:styleId="53">
    <w:name w:val="_LIST NUMBERED"/>
    <w:basedOn w:val="52"/>
    <w:autoRedefine/>
    <w:uiPriority w:val="0"/>
    <w:pPr>
      <w:numPr>
        <w:numId w:val="5"/>
      </w:numPr>
    </w:pPr>
  </w:style>
  <w:style w:type="paragraph" w:customStyle="1" w:styleId="54">
    <w:name w:val="ABSTRACT"/>
    <w:basedOn w:val="1"/>
    <w:qFormat/>
    <w:uiPriority w:val="0"/>
    <w:pPr>
      <w:widowControl/>
      <w:spacing w:after="120" w:line="240" w:lineRule="atLeast"/>
      <w:jc w:val="left"/>
    </w:pPr>
    <w:rPr>
      <w:rFonts w:cs="Arial"/>
      <w:sz w:val="20"/>
      <w:szCs w:val="20"/>
      <w:lang w:val="en-CA" w:eastAsia="zh-CN"/>
    </w:rPr>
  </w:style>
  <w:style w:type="paragraph" w:customStyle="1" w:styleId="55">
    <w:name w:val="EndNote Bibliography Title"/>
    <w:basedOn w:val="1"/>
    <w:link w:val="56"/>
    <w:uiPriority w:val="0"/>
    <w:pPr>
      <w:jc w:val="center"/>
    </w:pPr>
    <w:rPr>
      <w:rFonts w:ascii="Times New Roman" w:hAnsi="Times New Roman"/>
      <w:lang w:val="de-DE"/>
    </w:rPr>
  </w:style>
  <w:style w:type="character" w:customStyle="1" w:styleId="56">
    <w:name w:val="EndNote Bibliography Title Char"/>
    <w:link w:val="55"/>
    <w:qFormat/>
    <w:locked/>
    <w:uiPriority w:val="0"/>
    <w:rPr>
      <w:rFonts w:ascii="Times New Roman" w:hAnsi="Times New Roman"/>
      <w:color w:val="000000"/>
      <w:sz w:val="22"/>
      <w:szCs w:val="22"/>
      <w:lang w:val="de-DE" w:eastAsia="de-DE"/>
    </w:rPr>
  </w:style>
  <w:style w:type="paragraph" w:customStyle="1" w:styleId="57">
    <w:name w:val="EndNote Bibliography"/>
    <w:basedOn w:val="47"/>
    <w:link w:val="58"/>
    <w:uiPriority w:val="0"/>
    <w:pPr>
      <w:spacing w:before="60" w:line="360" w:lineRule="auto"/>
      <w:ind w:left="397" w:hanging="397"/>
    </w:pPr>
  </w:style>
  <w:style w:type="character" w:customStyle="1" w:styleId="58">
    <w:name w:val="EndNote Bibliography Char"/>
    <w:link w:val="57"/>
    <w:autoRedefine/>
    <w:qFormat/>
    <w:locked/>
    <w:uiPriority w:val="0"/>
    <w:rPr>
      <w:rFonts w:ascii="Times New Roman" w:hAnsi="Times New Roman"/>
      <w:color w:val="000000"/>
      <w:sz w:val="22"/>
      <w:lang w:eastAsia="de-DE"/>
    </w:rPr>
  </w:style>
  <w:style w:type="character" w:customStyle="1" w:styleId="59">
    <w:name w:val="Body Text Char"/>
    <w:link w:val="7"/>
    <w:autoRedefine/>
    <w:locked/>
    <w:uiPriority w:val="0"/>
    <w:rPr>
      <w:rFonts w:ascii="Times New Roman" w:hAnsi="Times New Roman"/>
      <w:sz w:val="20"/>
      <w:lang w:val="en-CA" w:eastAsia="en-CA"/>
    </w:rPr>
  </w:style>
  <w:style w:type="paragraph" w:customStyle="1" w:styleId="60">
    <w:name w:val="MTDisplayEquation"/>
    <w:basedOn w:val="1"/>
    <w:next w:val="14"/>
    <w:link w:val="61"/>
    <w:autoRedefine/>
    <w:qFormat/>
    <w:uiPriority w:val="0"/>
    <w:pPr>
      <w:widowControl/>
      <w:tabs>
        <w:tab w:val="center" w:pos="4820"/>
        <w:tab w:val="right" w:pos="9639"/>
      </w:tabs>
      <w:spacing w:before="120" w:after="120" w:line="240" w:lineRule="auto"/>
    </w:pPr>
    <w:rPr>
      <w:rFonts w:ascii="Times New Roman" w:hAnsi="Times New Roman"/>
      <w:szCs w:val="20"/>
      <w:lang w:eastAsia="en-GB"/>
    </w:rPr>
  </w:style>
  <w:style w:type="character" w:customStyle="1" w:styleId="61">
    <w:name w:val="MTDisplayEquation Char"/>
    <w:link w:val="60"/>
    <w:locked/>
    <w:uiPriority w:val="0"/>
    <w:rPr>
      <w:rFonts w:ascii="Times New Roman" w:hAnsi="Times New Roman"/>
      <w:color w:val="000000"/>
      <w:sz w:val="22"/>
      <w:lang w:val="en-GB" w:eastAsia="en-GB"/>
    </w:rPr>
  </w:style>
  <w:style w:type="character" w:customStyle="1" w:styleId="62">
    <w:name w:val="MTEquationSection"/>
    <w:autoRedefine/>
    <w:uiPriority w:val="0"/>
    <w:rPr>
      <w:color w:val="FF0000"/>
    </w:rPr>
  </w:style>
  <w:style w:type="character" w:customStyle="1" w:styleId="63">
    <w:name w:val="mw-headline"/>
    <w:autoRedefine/>
    <w:uiPriority w:val="0"/>
  </w:style>
  <w:style w:type="paragraph" w:customStyle="1" w:styleId="64">
    <w:name w:val="Caption Figure"/>
    <w:basedOn w:val="1"/>
    <w:next w:val="7"/>
    <w:autoRedefine/>
    <w:uiPriority w:val="0"/>
    <w:pPr>
      <w:widowControl/>
      <w:numPr>
        <w:ilvl w:val="0"/>
        <w:numId w:val="6"/>
      </w:numPr>
      <w:spacing w:before="240" w:after="240"/>
      <w:jc w:val="center"/>
    </w:pPr>
    <w:rPr>
      <w:color w:val="auto"/>
      <w:sz w:val="20"/>
      <w:szCs w:val="20"/>
      <w:lang w:val="en-CA" w:eastAsia="en-CA"/>
    </w:rPr>
  </w:style>
  <w:style w:type="paragraph" w:customStyle="1" w:styleId="65">
    <w:name w:val="Figure"/>
    <w:basedOn w:val="7"/>
    <w:next w:val="64"/>
    <w:autoRedefine/>
    <w:qFormat/>
    <w:uiPriority w:val="0"/>
    <w:pPr>
      <w:jc w:val="center"/>
    </w:pPr>
    <w:rPr>
      <w:lang w:eastAsia="zh-CN"/>
    </w:rPr>
  </w:style>
  <w:style w:type="paragraph" w:customStyle="1" w:styleId="66">
    <w:name w:val="forTOC"/>
    <w:basedOn w:val="1"/>
    <w:next w:val="1"/>
    <w:qFormat/>
    <w:uiPriority w:val="0"/>
    <w:pPr>
      <w:widowControl/>
      <w:spacing w:before="240" w:after="240" w:line="240" w:lineRule="auto"/>
      <w:jc w:val="left"/>
    </w:pPr>
    <w:rPr>
      <w:color w:val="auto"/>
      <w:sz w:val="28"/>
      <w:szCs w:val="20"/>
      <w:lang w:val="en-CA" w:eastAsia="en-CA"/>
    </w:rPr>
  </w:style>
  <w:style w:type="paragraph" w:customStyle="1" w:styleId="67">
    <w:name w:val="FigureCaption"/>
    <w:basedOn w:val="7"/>
    <w:next w:val="1"/>
    <w:autoRedefine/>
    <w:qFormat/>
    <w:uiPriority w:val="0"/>
    <w:pPr>
      <w:spacing w:before="0" w:after="240" w:line="240" w:lineRule="auto"/>
    </w:pPr>
    <w:rPr>
      <w:szCs w:val="24"/>
      <w:lang w:val="en-US" w:eastAsia="en-US"/>
    </w:rPr>
  </w:style>
  <w:style w:type="paragraph" w:customStyle="1" w:styleId="68">
    <w:name w:val="_MOMENCLATURE"/>
    <w:basedOn w:val="34"/>
    <w:uiPriority w:val="0"/>
    <w:pPr>
      <w:spacing w:before="0"/>
    </w:pPr>
  </w:style>
  <w:style w:type="paragraph" w:customStyle="1" w:styleId="69">
    <w:name w:val="_FIGURE SUB CAPTION"/>
    <w:basedOn w:val="1"/>
    <w:qFormat/>
    <w:uiPriority w:val="0"/>
    <w:pPr>
      <w:spacing w:line="240" w:lineRule="auto"/>
      <w:jc w:val="center"/>
    </w:pPr>
    <w:rPr>
      <w:rFonts w:ascii="Times New Roman" w:hAnsi="Times New Roman"/>
      <w:lang w:eastAsia="zh-CN"/>
    </w:rPr>
  </w:style>
  <w:style w:type="character" w:customStyle="1" w:styleId="70">
    <w:name w:val="Footnote Text Char"/>
    <w:link w:val="12"/>
    <w:locked/>
    <w:uiPriority w:val="0"/>
    <w:rPr>
      <w:rFonts w:ascii="Arial" w:hAnsi="Arial"/>
      <w:color w:val="000000"/>
      <w:lang w:val="de-AT" w:eastAsia="de-DE"/>
    </w:rPr>
  </w:style>
  <w:style w:type="paragraph" w:customStyle="1" w:styleId="71">
    <w:name w:val="_CODE"/>
    <w:basedOn w:val="1"/>
    <w:qFormat/>
    <w:uiPriority w:val="0"/>
    <w:pPr>
      <w:widowControl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72">
    <w:name w:val="_PARAGRAPH NO INDENT Char"/>
    <w:link w:val="14"/>
    <w:autoRedefine/>
    <w:qFormat/>
    <w:locked/>
    <w:uiPriority w:val="0"/>
    <w:rPr>
      <w:rFonts w:ascii="Times New Roman" w:hAnsi="Times New Roman"/>
      <w:color w:val="000000"/>
      <w:sz w:val="24"/>
      <w:szCs w:val="24"/>
      <w:lang w:eastAsia="de-DE"/>
    </w:rPr>
  </w:style>
  <w:style w:type="paragraph" w:customStyle="1" w:styleId="73">
    <w:name w:val="_PARAGRAPH INDENT"/>
    <w:basedOn w:val="14"/>
    <w:autoRedefine/>
    <w:qFormat/>
    <w:uiPriority w:val="0"/>
    <w:pPr>
      <w:ind w:left="714" w:hanging="357"/>
    </w:pPr>
    <w:rPr>
      <w:lang w:val="en-GB"/>
    </w:rPr>
  </w:style>
  <w:style w:type="paragraph" w:customStyle="1" w:styleId="74">
    <w:name w:val="_PARAGRAPH STANDARD"/>
    <w:uiPriority w:val="0"/>
    <w:pPr>
      <w:spacing w:line="360" w:lineRule="auto"/>
      <w:ind w:firstLine="284"/>
      <w:jc w:val="both"/>
    </w:pPr>
    <w:rPr>
      <w:rFonts w:ascii="Times New Roman" w:hAnsi="Times New Roman" w:eastAsia="宋体" w:cs="Times New Roman"/>
      <w:color w:val="000000"/>
      <w:sz w:val="22"/>
      <w:lang w:val="en-GB" w:eastAsia="zh-CN" w:bidi="ar-SA"/>
    </w:rPr>
  </w:style>
  <w:style w:type="paragraph" w:customStyle="1" w:styleId="75">
    <w:name w:val="_DATE"/>
    <w:basedOn w:val="32"/>
    <w:autoRedefine/>
    <w:uiPriority w:val="0"/>
    <w:pPr>
      <w:spacing w:after="240"/>
      <w:jc w:val="center"/>
    </w:pPr>
    <w:rPr>
      <w:color w:val="auto"/>
      <w:szCs w:val="22"/>
      <w:lang w:val="en-GB" w:eastAsia="zh-CN"/>
    </w:rPr>
  </w:style>
  <w:style w:type="character" w:customStyle="1" w:styleId="76">
    <w:name w:val="ind"/>
    <w:uiPriority w:val="0"/>
  </w:style>
  <w:style w:type="character" w:customStyle="1" w:styleId="77">
    <w:name w:val="Heading 3 Char"/>
    <w:link w:val="4"/>
    <w:semiHidden/>
    <w:qFormat/>
    <w:uiPriority w:val="0"/>
    <w:rPr>
      <w:rFonts w:ascii="Calibri Light" w:hAnsi="Calibri Light" w:eastAsia="Times New Roman" w:cs="Times New Roman"/>
      <w:b/>
      <w:bCs/>
      <w:color w:val="000000"/>
      <w:sz w:val="26"/>
      <w:szCs w:val="26"/>
      <w:lang w:val="en-GB" w:eastAsia="de-DE"/>
    </w:rPr>
  </w:style>
  <w:style w:type="character" w:customStyle="1" w:styleId="78">
    <w:name w:val="Heading 2 Char"/>
    <w:link w:val="3"/>
    <w:autoRedefine/>
    <w:semiHidden/>
    <w:qFormat/>
    <w:uiPriority w:val="0"/>
    <w:rPr>
      <w:rFonts w:ascii="Calibri Light" w:hAnsi="Calibri Light" w:eastAsia="Times New Roman" w:cs="Times New Roman"/>
      <w:b/>
      <w:bCs/>
      <w:i/>
      <w:iCs/>
      <w:color w:val="000000"/>
      <w:sz w:val="28"/>
      <w:szCs w:val="28"/>
      <w:lang w:val="en-GB" w:eastAsia="de-DE"/>
    </w:rPr>
  </w:style>
  <w:style w:type="character" w:customStyle="1" w:styleId="79">
    <w:name w:val="Unresolved Mention1"/>
    <w:basedOn w:val="20"/>
    <w:semiHidden/>
    <w:unhideWhenUsed/>
    <w:uiPriority w:val="99"/>
    <w:rPr>
      <w:color w:val="605E5C"/>
      <w:shd w:val="clear" w:color="auto" w:fill="E1DFDD"/>
    </w:rPr>
  </w:style>
  <w:style w:type="character" w:customStyle="1" w:styleId="80">
    <w:name w:val="Unresolved Mention"/>
    <w:basedOn w:val="20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apers_Writing\201510_EUROCK_Paper\EUROCK2015_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51E0-28F7-4A62-84FA-E611974739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EUROCK2015_Paper.dotx</Template>
  <Pages>1</Pages>
  <Words>80</Words>
  <Characters>460</Characters>
  <Lines>3</Lines>
  <Paragraphs>1</Paragraphs>
  <TotalTime>1880</TotalTime>
  <ScaleCrop>false</ScaleCrop>
  <LinksUpToDate>false</LinksUpToDate>
  <CharactersWithSpaces>539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2020-01-27T00:08:00Z</dcterms:created>
  <dc:creator>风清月朗</dc:creator>
  <cp:lastModifiedBy>风清月朗</cp:lastModifiedBy>
  <cp:lastPrinted>2022-05-11T05:02:00Z</cp:lastPrinted>
  <dcterms:modified xsi:type="dcterms:W3CDTF">2024-04-16T14:47:32Z</dcterms:modified>
  <cp:revision>526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2052-12.1.0.16729</vt:lpwstr>
  </property>
  <property fmtid="{D5CDD505-2E9C-101B-9397-08002B2CF9AE}" pid="6" name="ICV">
    <vt:lpwstr>5444324E66C8479C853E59A928D56FF9_12</vt:lpwstr>
  </property>
</Properties>
</file>